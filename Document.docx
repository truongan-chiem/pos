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39B5A" w14:textId="77777777" w:rsidR="00DD1DDB" w:rsidRDefault="00DD1DDB" w:rsidP="00DD1DDB">
      <w:pPr>
        <w:jc w:val="center"/>
        <w:rPr>
          <w:sz w:val="28"/>
          <w:szCs w:val="28"/>
        </w:rPr>
      </w:pPr>
      <w:bookmarkStart w:id="0" w:name="_Toc387692905"/>
      <w:r>
        <w:rPr>
          <w:sz w:val="28"/>
          <w:szCs w:val="28"/>
        </w:rPr>
        <w:t>TỔNG LIÊN ĐOÀN LAO ĐỘNG VIỆT NAM</w:t>
      </w:r>
      <w:r>
        <w:rPr>
          <w:b/>
          <w:sz w:val="28"/>
          <w:szCs w:val="28"/>
        </w:rPr>
        <w:t xml:space="preserve"> </w:t>
      </w:r>
    </w:p>
    <w:p w14:paraId="72BB8949" w14:textId="77777777" w:rsidR="00DD1DDB" w:rsidRDefault="00DD1DDB" w:rsidP="00DD1DDB">
      <w:pPr>
        <w:jc w:val="center"/>
        <w:rPr>
          <w:sz w:val="28"/>
          <w:szCs w:val="28"/>
        </w:rPr>
      </w:pPr>
      <w:r>
        <w:rPr>
          <w:b/>
          <w:sz w:val="28"/>
          <w:szCs w:val="28"/>
        </w:rPr>
        <w:t>TRƯỜNG ĐẠI HỌC TÔN ĐỨC THẮNG</w:t>
      </w:r>
      <w:r>
        <w:rPr>
          <w:sz w:val="28"/>
          <w:szCs w:val="28"/>
        </w:rPr>
        <w:t xml:space="preserve"> </w:t>
      </w:r>
    </w:p>
    <w:p w14:paraId="1F8E9B33" w14:textId="77777777" w:rsidR="00DD1DDB" w:rsidRDefault="00DD1DDB" w:rsidP="00DD1DDB">
      <w:pPr>
        <w:jc w:val="center"/>
        <w:rPr>
          <w:sz w:val="28"/>
          <w:szCs w:val="28"/>
        </w:rPr>
      </w:pPr>
      <w:r>
        <w:rPr>
          <w:b/>
          <w:sz w:val="28"/>
          <w:szCs w:val="28"/>
        </w:rPr>
        <w:t xml:space="preserve">KHOA CÔNG NGHỆ THÔNG TIN </w:t>
      </w:r>
    </w:p>
    <w:p w14:paraId="3CE4B9BC" w14:textId="77777777" w:rsidR="00DD1DDB" w:rsidRDefault="00DD1DDB" w:rsidP="00DD1DDB">
      <w:pPr>
        <w:ind w:firstLine="720"/>
        <w:jc w:val="center"/>
      </w:pPr>
    </w:p>
    <w:p w14:paraId="2DB642B5" w14:textId="77777777" w:rsidR="00DD1DDB" w:rsidRDefault="00DD1DDB" w:rsidP="00DD1DDB">
      <w:pPr>
        <w:ind w:firstLine="720"/>
        <w:jc w:val="center"/>
      </w:pPr>
    </w:p>
    <w:p w14:paraId="4429D253" w14:textId="77777777" w:rsidR="00DD1DDB" w:rsidRDefault="00DD1DDB" w:rsidP="00DD1DDB">
      <w:pPr>
        <w:jc w:val="center"/>
        <w:rPr>
          <w:b/>
          <w:sz w:val="28"/>
          <w:szCs w:val="28"/>
        </w:rPr>
      </w:pPr>
      <w:r>
        <w:rPr>
          <w:noProof/>
        </w:rPr>
        <w:drawing>
          <wp:inline distT="0" distB="0" distL="0" distR="0" wp14:anchorId="3E52FF8C" wp14:editId="112271C8">
            <wp:extent cx="1487170" cy="822960"/>
            <wp:effectExtent l="0" t="0" r="0" b="0"/>
            <wp:docPr id="20873017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13769950" w14:textId="77777777" w:rsidR="00DD1DDB" w:rsidRDefault="00DD1DDB" w:rsidP="00DD1DDB">
      <w:pPr>
        <w:jc w:val="center"/>
        <w:rPr>
          <w:b/>
          <w:sz w:val="28"/>
          <w:szCs w:val="28"/>
        </w:rPr>
      </w:pPr>
    </w:p>
    <w:p w14:paraId="47E45FC3" w14:textId="77777777" w:rsidR="00DD1DDB" w:rsidRDefault="00DD1DDB" w:rsidP="00DD1DDB">
      <w:pPr>
        <w:ind w:firstLine="720"/>
        <w:rPr>
          <w:b/>
          <w:sz w:val="28"/>
          <w:szCs w:val="28"/>
        </w:rPr>
      </w:pPr>
    </w:p>
    <w:p w14:paraId="1F3AA38B" w14:textId="77777777" w:rsidR="00DD1DDB" w:rsidRDefault="00DD1DDB" w:rsidP="00DD1DDB">
      <w:pPr>
        <w:ind w:firstLine="720"/>
        <w:rPr>
          <w:b/>
          <w:sz w:val="28"/>
          <w:szCs w:val="28"/>
        </w:rPr>
      </w:pPr>
    </w:p>
    <w:p w14:paraId="27A0CDF6" w14:textId="77777777" w:rsidR="00DD1DDB" w:rsidRDefault="00DD1DDB" w:rsidP="00DD1DDB">
      <w:pPr>
        <w:ind w:right="49" w:hanging="142"/>
        <w:jc w:val="center"/>
        <w:rPr>
          <w:b/>
          <w:sz w:val="28"/>
          <w:szCs w:val="28"/>
        </w:rPr>
      </w:pPr>
      <w:r>
        <w:rPr>
          <w:b/>
          <w:sz w:val="32"/>
          <w:szCs w:val="32"/>
        </w:rPr>
        <w:tab/>
      </w:r>
      <w:r>
        <w:rPr>
          <w:b/>
          <w:sz w:val="28"/>
          <w:szCs w:val="28"/>
        </w:rPr>
        <w:t>CHIÊM TRƯỜNG AN - 51800001</w:t>
      </w:r>
    </w:p>
    <w:p w14:paraId="5F0A0E43" w14:textId="77777777" w:rsidR="00DD1DDB" w:rsidRDefault="00DD1DDB" w:rsidP="00DD1DDB">
      <w:pPr>
        <w:ind w:right="49" w:hanging="142"/>
        <w:jc w:val="center"/>
        <w:rPr>
          <w:b/>
          <w:sz w:val="28"/>
          <w:szCs w:val="28"/>
        </w:rPr>
      </w:pPr>
      <w:r>
        <w:rPr>
          <w:b/>
          <w:sz w:val="28"/>
          <w:szCs w:val="28"/>
        </w:rPr>
        <w:t>LỮ HUỲNH THANH HIẾU - 51800385</w:t>
      </w:r>
    </w:p>
    <w:p w14:paraId="1FD20D83" w14:textId="77777777" w:rsidR="00DD1DDB" w:rsidRDefault="00DD1DDB" w:rsidP="00DD1DDB">
      <w:pPr>
        <w:jc w:val="center"/>
        <w:rPr>
          <w:sz w:val="28"/>
          <w:szCs w:val="28"/>
        </w:rPr>
      </w:pPr>
    </w:p>
    <w:p w14:paraId="585D2704" w14:textId="77777777" w:rsidR="00DD1DDB" w:rsidRDefault="00DD1DDB" w:rsidP="00DD1DDB">
      <w:pPr>
        <w:jc w:val="center"/>
        <w:rPr>
          <w:sz w:val="28"/>
          <w:szCs w:val="28"/>
        </w:rPr>
      </w:pPr>
    </w:p>
    <w:p w14:paraId="08AEA8C9" w14:textId="77777777" w:rsidR="00DD1DDB" w:rsidRDefault="00DD1DDB" w:rsidP="00DD1DDB">
      <w:pPr>
        <w:spacing w:line="360" w:lineRule="auto"/>
        <w:jc w:val="center"/>
        <w:rPr>
          <w:b/>
          <w:sz w:val="28"/>
          <w:szCs w:val="28"/>
        </w:rPr>
      </w:pPr>
    </w:p>
    <w:p w14:paraId="2F8DE2D0" w14:textId="77777777" w:rsidR="00DD1DDB" w:rsidRDefault="00DD1DDB" w:rsidP="00DD1DDB">
      <w:pPr>
        <w:spacing w:line="360" w:lineRule="auto"/>
        <w:jc w:val="center"/>
        <w:rPr>
          <w:b/>
          <w:sz w:val="28"/>
          <w:szCs w:val="28"/>
        </w:rPr>
      </w:pPr>
    </w:p>
    <w:p w14:paraId="71431D73" w14:textId="77777777" w:rsidR="00DD1DDB" w:rsidRDefault="00DD1DDB" w:rsidP="00DD1DDB">
      <w:pPr>
        <w:ind w:right="49"/>
        <w:jc w:val="center"/>
        <w:rPr>
          <w:b/>
          <w:sz w:val="48"/>
          <w:szCs w:val="48"/>
        </w:rPr>
      </w:pPr>
      <w:r>
        <w:rPr>
          <w:b/>
          <w:sz w:val="48"/>
          <w:szCs w:val="48"/>
        </w:rPr>
        <w:t>PHÁT TRIỂN ỨNG DỤNG ĐIỂM BÁN HÀNG VỚI MERN STACK</w:t>
      </w:r>
    </w:p>
    <w:p w14:paraId="36CDC774" w14:textId="77777777" w:rsidR="00DD1DDB" w:rsidRDefault="00DD1DDB" w:rsidP="00DD1DDB">
      <w:pPr>
        <w:ind w:right="49"/>
        <w:jc w:val="center"/>
        <w:rPr>
          <w:b/>
          <w:sz w:val="48"/>
          <w:szCs w:val="48"/>
        </w:rPr>
      </w:pPr>
    </w:p>
    <w:p w14:paraId="0F697E97" w14:textId="77777777" w:rsidR="00DD1DDB" w:rsidRDefault="00DD1DDB" w:rsidP="00DD1DDB">
      <w:pPr>
        <w:ind w:right="49"/>
        <w:jc w:val="center"/>
        <w:rPr>
          <w:b/>
          <w:sz w:val="48"/>
          <w:szCs w:val="48"/>
        </w:rPr>
      </w:pPr>
    </w:p>
    <w:p w14:paraId="5D2A2B57" w14:textId="77777777" w:rsidR="00DD1DDB" w:rsidRDefault="00DD1DDB" w:rsidP="00DD1DDB">
      <w:pPr>
        <w:spacing w:line="360" w:lineRule="auto"/>
        <w:jc w:val="center"/>
      </w:pPr>
    </w:p>
    <w:p w14:paraId="35CD8332" w14:textId="77777777" w:rsidR="00DD1DDB" w:rsidRDefault="00DD1DDB" w:rsidP="00DD1DDB">
      <w:pPr>
        <w:tabs>
          <w:tab w:val="left" w:pos="7830"/>
        </w:tabs>
        <w:ind w:right="49"/>
        <w:jc w:val="center"/>
        <w:rPr>
          <w:b/>
          <w:sz w:val="44"/>
          <w:szCs w:val="44"/>
        </w:rPr>
      </w:pPr>
      <w:r>
        <w:rPr>
          <w:b/>
          <w:sz w:val="44"/>
          <w:szCs w:val="44"/>
        </w:rPr>
        <w:t>DỰ ÁN CÔNG NGHỆ THÔNG TIN 2</w:t>
      </w:r>
    </w:p>
    <w:p w14:paraId="282EDFCB" w14:textId="77777777" w:rsidR="00DD1DDB" w:rsidRDefault="00DD1DDB" w:rsidP="00DD1DDB">
      <w:pPr>
        <w:spacing w:line="360" w:lineRule="auto"/>
        <w:jc w:val="center"/>
        <w:rPr>
          <w:b/>
        </w:rPr>
      </w:pPr>
    </w:p>
    <w:p w14:paraId="294C454A" w14:textId="77777777" w:rsidR="00DD1DDB" w:rsidRDefault="00DD1DDB" w:rsidP="00DD1DDB">
      <w:pPr>
        <w:widowControl w:val="0"/>
        <w:pBdr>
          <w:top w:val="nil"/>
          <w:left w:val="nil"/>
          <w:bottom w:val="nil"/>
          <w:right w:val="nil"/>
          <w:between w:val="nil"/>
        </w:pBdr>
        <w:tabs>
          <w:tab w:val="left" w:pos="3919"/>
        </w:tabs>
        <w:ind w:right="49"/>
        <w:jc w:val="center"/>
        <w:rPr>
          <w:b/>
          <w:color w:val="000000"/>
          <w:sz w:val="44"/>
          <w:szCs w:val="44"/>
        </w:rPr>
      </w:pPr>
      <w:r>
        <w:rPr>
          <w:b/>
          <w:color w:val="000000"/>
          <w:sz w:val="44"/>
          <w:szCs w:val="44"/>
        </w:rPr>
        <w:t xml:space="preserve">KỸ THUẬT </w:t>
      </w:r>
      <w:r>
        <w:rPr>
          <w:b/>
          <w:sz w:val="44"/>
          <w:szCs w:val="44"/>
        </w:rPr>
        <w:t>PHẦN</w:t>
      </w:r>
      <w:r>
        <w:rPr>
          <w:b/>
          <w:color w:val="000000"/>
          <w:sz w:val="44"/>
          <w:szCs w:val="44"/>
        </w:rPr>
        <w:t xml:space="preserve"> MỀM</w:t>
      </w:r>
    </w:p>
    <w:p w14:paraId="6E0AF9DA" w14:textId="77777777" w:rsidR="00DD1DDB" w:rsidRDefault="00DD1DDB" w:rsidP="00DD1DDB">
      <w:pPr>
        <w:spacing w:line="360" w:lineRule="auto"/>
        <w:jc w:val="center"/>
        <w:rPr>
          <w:b/>
          <w:sz w:val="26"/>
          <w:szCs w:val="26"/>
        </w:rPr>
      </w:pPr>
    </w:p>
    <w:p w14:paraId="36201576" w14:textId="77777777" w:rsidR="00DD1DDB" w:rsidRDefault="00DD1DDB" w:rsidP="00DD1DDB">
      <w:pPr>
        <w:jc w:val="center"/>
        <w:rPr>
          <w:b/>
          <w:color w:val="FF0000"/>
          <w:sz w:val="26"/>
          <w:szCs w:val="26"/>
        </w:rPr>
      </w:pPr>
    </w:p>
    <w:p w14:paraId="07E40DB0" w14:textId="77777777" w:rsidR="00DD1DDB" w:rsidRDefault="00DD1DDB" w:rsidP="00DD1DDB">
      <w:pPr>
        <w:jc w:val="center"/>
        <w:rPr>
          <w:b/>
          <w:color w:val="FF0000"/>
          <w:sz w:val="26"/>
          <w:szCs w:val="26"/>
        </w:rPr>
      </w:pPr>
    </w:p>
    <w:p w14:paraId="52EDC6CB" w14:textId="77777777" w:rsidR="00DD1DDB" w:rsidRDefault="00DD1DDB" w:rsidP="00DD1DDB">
      <w:pPr>
        <w:jc w:val="center"/>
        <w:rPr>
          <w:b/>
          <w:sz w:val="26"/>
          <w:szCs w:val="26"/>
        </w:rPr>
      </w:pPr>
    </w:p>
    <w:p w14:paraId="06F039E2" w14:textId="1003D6DB" w:rsidR="00032414" w:rsidRDefault="00DD1DDB" w:rsidP="00DD1DDB">
      <w:pPr>
        <w:jc w:val="center"/>
        <w:rPr>
          <w:b/>
          <w:sz w:val="28"/>
          <w:szCs w:val="28"/>
        </w:rPr>
      </w:pPr>
      <w:r>
        <w:rPr>
          <w:b/>
          <w:sz w:val="28"/>
          <w:szCs w:val="28"/>
        </w:rPr>
        <w:t>THÀNH PHỐ HỒ CHÍ MINH, NĂM 2023</w:t>
      </w:r>
    </w:p>
    <w:p w14:paraId="7E563E03" w14:textId="77777777" w:rsidR="00032414" w:rsidRDefault="00032414">
      <w:pPr>
        <w:spacing w:after="200" w:line="276" w:lineRule="auto"/>
        <w:rPr>
          <w:b/>
          <w:sz w:val="28"/>
          <w:szCs w:val="28"/>
        </w:rPr>
      </w:pPr>
      <w:r>
        <w:rPr>
          <w:b/>
          <w:sz w:val="28"/>
          <w:szCs w:val="28"/>
        </w:rPr>
        <w:br w:type="page"/>
      </w:r>
    </w:p>
    <w:p w14:paraId="46504214" w14:textId="77777777" w:rsidR="00DD1DDB" w:rsidRDefault="00DD1DDB" w:rsidP="00DD1DDB">
      <w:pPr>
        <w:jc w:val="center"/>
        <w:rPr>
          <w:b/>
          <w:sz w:val="28"/>
          <w:szCs w:val="28"/>
        </w:rPr>
        <w:sectPr w:rsidR="00DD1DDB" w:rsidSect="008200F5">
          <w:headerReference w:type="default" r:id="rId9"/>
          <w:type w:val="continuous"/>
          <w:pgSz w:w="11906" w:h="16838" w:code="9"/>
          <w:pgMar w:top="1985" w:right="1134" w:bottom="1701" w:left="1440" w:header="720" w:footer="720" w:gutter="0"/>
          <w:pgNumType w:start="1"/>
          <w:cols w:space="720"/>
        </w:sectPr>
      </w:pPr>
    </w:p>
    <w:p w14:paraId="48E9484D" w14:textId="77777777" w:rsidR="00DD1DDB" w:rsidRDefault="00DD1DDB" w:rsidP="00DD1DDB">
      <w:pPr>
        <w:jc w:val="center"/>
        <w:rPr>
          <w:sz w:val="28"/>
          <w:szCs w:val="28"/>
        </w:rPr>
      </w:pPr>
      <w:r>
        <w:rPr>
          <w:sz w:val="28"/>
          <w:szCs w:val="28"/>
        </w:rPr>
        <w:lastRenderedPageBreak/>
        <w:t>TỔNG LIÊN ĐOÀN LAO ĐỘNG VIỆT NAM</w:t>
      </w:r>
    </w:p>
    <w:p w14:paraId="38878A77" w14:textId="77777777" w:rsidR="00DD1DDB" w:rsidRDefault="00DD1DDB" w:rsidP="00DD1DDB">
      <w:pPr>
        <w:jc w:val="center"/>
        <w:rPr>
          <w:sz w:val="28"/>
          <w:szCs w:val="28"/>
        </w:rPr>
      </w:pPr>
      <w:r>
        <w:rPr>
          <w:b/>
          <w:sz w:val="28"/>
          <w:szCs w:val="28"/>
        </w:rPr>
        <w:t>TRƯỜNG ĐẠI HỌC TÔN ĐỨC THẮNG</w:t>
      </w:r>
    </w:p>
    <w:p w14:paraId="42D7BE90" w14:textId="77777777" w:rsidR="00DD1DDB" w:rsidRDefault="00DD1DDB" w:rsidP="00DD1DDB">
      <w:pPr>
        <w:jc w:val="center"/>
        <w:rPr>
          <w:b/>
          <w:sz w:val="28"/>
          <w:szCs w:val="28"/>
        </w:rPr>
      </w:pPr>
      <w:r>
        <w:rPr>
          <w:b/>
          <w:sz w:val="28"/>
          <w:szCs w:val="28"/>
        </w:rPr>
        <w:t>KHOA CÔNG NGHỆ THÔNG TIN</w:t>
      </w:r>
    </w:p>
    <w:p w14:paraId="69B67127" w14:textId="77777777" w:rsidR="00DD1DDB" w:rsidRDefault="00DD1DDB" w:rsidP="00DD1DDB">
      <w:pPr>
        <w:jc w:val="center"/>
      </w:pPr>
    </w:p>
    <w:p w14:paraId="171FD304" w14:textId="77777777" w:rsidR="00DD1DDB" w:rsidRDefault="00DD1DDB" w:rsidP="00DD1DDB">
      <w:pPr>
        <w:jc w:val="center"/>
        <w:rPr>
          <w:b/>
          <w:sz w:val="28"/>
          <w:szCs w:val="28"/>
        </w:rPr>
      </w:pPr>
      <w:r>
        <w:rPr>
          <w:noProof/>
        </w:rPr>
        <w:drawing>
          <wp:inline distT="0" distB="0" distL="0" distR="0" wp14:anchorId="7173C9EA" wp14:editId="0216020F">
            <wp:extent cx="1487170" cy="822960"/>
            <wp:effectExtent l="0" t="0" r="0" b="0"/>
            <wp:docPr id="208730176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1487170" cy="822960"/>
                    </a:xfrm>
                    <a:prstGeom prst="rect">
                      <a:avLst/>
                    </a:prstGeom>
                    <a:ln/>
                  </pic:spPr>
                </pic:pic>
              </a:graphicData>
            </a:graphic>
          </wp:inline>
        </w:drawing>
      </w:r>
    </w:p>
    <w:p w14:paraId="3AEEFEDE" w14:textId="77777777" w:rsidR="00DD1DDB" w:rsidRDefault="00DD1DDB" w:rsidP="00DD1DDB">
      <w:pPr>
        <w:widowControl w:val="0"/>
        <w:pBdr>
          <w:top w:val="nil"/>
          <w:left w:val="nil"/>
          <w:bottom w:val="nil"/>
          <w:right w:val="nil"/>
          <w:between w:val="nil"/>
        </w:pBdr>
        <w:ind w:right="49"/>
        <w:jc w:val="center"/>
        <w:rPr>
          <w:color w:val="000000"/>
          <w:sz w:val="28"/>
          <w:szCs w:val="28"/>
        </w:rPr>
      </w:pPr>
    </w:p>
    <w:p w14:paraId="7DB4703F" w14:textId="77777777" w:rsidR="00DD1DDB" w:rsidRDefault="00DD1DDB" w:rsidP="00DD1DDB">
      <w:pPr>
        <w:widowControl w:val="0"/>
        <w:pBdr>
          <w:top w:val="nil"/>
          <w:left w:val="nil"/>
          <w:bottom w:val="nil"/>
          <w:right w:val="nil"/>
          <w:between w:val="nil"/>
        </w:pBdr>
        <w:ind w:right="49"/>
        <w:jc w:val="center"/>
        <w:rPr>
          <w:color w:val="000000"/>
          <w:sz w:val="28"/>
          <w:szCs w:val="28"/>
        </w:rPr>
      </w:pPr>
    </w:p>
    <w:p w14:paraId="0E432CC8" w14:textId="77777777" w:rsidR="00DD1DDB" w:rsidRDefault="00DD1DDB" w:rsidP="00DD1DDB">
      <w:pPr>
        <w:widowControl w:val="0"/>
        <w:pBdr>
          <w:top w:val="nil"/>
          <w:left w:val="nil"/>
          <w:bottom w:val="nil"/>
          <w:right w:val="nil"/>
          <w:between w:val="nil"/>
        </w:pBdr>
        <w:spacing w:before="1"/>
        <w:ind w:right="49"/>
        <w:jc w:val="center"/>
        <w:rPr>
          <w:color w:val="000000"/>
          <w:sz w:val="38"/>
          <w:szCs w:val="38"/>
        </w:rPr>
      </w:pPr>
    </w:p>
    <w:p w14:paraId="4219ACED" w14:textId="77777777" w:rsidR="00DD1DDB" w:rsidRDefault="00DD1DDB" w:rsidP="00DD1DDB">
      <w:pPr>
        <w:ind w:right="49" w:hanging="142"/>
        <w:jc w:val="center"/>
        <w:rPr>
          <w:b/>
          <w:sz w:val="28"/>
          <w:szCs w:val="28"/>
        </w:rPr>
      </w:pPr>
      <w:r>
        <w:rPr>
          <w:b/>
          <w:sz w:val="28"/>
          <w:szCs w:val="28"/>
        </w:rPr>
        <w:t>CHIÊM TRƯỜNG AN - 51800001</w:t>
      </w:r>
    </w:p>
    <w:p w14:paraId="6E0BE9BE" w14:textId="77777777" w:rsidR="00DD1DDB" w:rsidRDefault="00DD1DDB" w:rsidP="00DD1DDB">
      <w:pPr>
        <w:ind w:right="49" w:hanging="142"/>
        <w:jc w:val="center"/>
        <w:rPr>
          <w:b/>
          <w:sz w:val="28"/>
          <w:szCs w:val="28"/>
        </w:rPr>
      </w:pPr>
      <w:r>
        <w:rPr>
          <w:b/>
          <w:sz w:val="28"/>
          <w:szCs w:val="28"/>
        </w:rPr>
        <w:t>LỮ HUỲNH THANH HIẾU- 51800385</w:t>
      </w:r>
    </w:p>
    <w:p w14:paraId="5A132292" w14:textId="77777777" w:rsidR="00DD1DDB" w:rsidRDefault="00DD1DDB" w:rsidP="00DD1DDB">
      <w:pPr>
        <w:widowControl w:val="0"/>
        <w:pBdr>
          <w:top w:val="nil"/>
          <w:left w:val="nil"/>
          <w:bottom w:val="nil"/>
          <w:right w:val="nil"/>
          <w:between w:val="nil"/>
        </w:pBdr>
        <w:ind w:right="49"/>
        <w:jc w:val="center"/>
        <w:rPr>
          <w:color w:val="000000"/>
          <w:sz w:val="28"/>
          <w:szCs w:val="28"/>
        </w:rPr>
      </w:pPr>
    </w:p>
    <w:p w14:paraId="2B222151" w14:textId="77777777" w:rsidR="00DD1DDB" w:rsidRPr="00881694" w:rsidRDefault="00DD1DDB" w:rsidP="00DD1DDB">
      <w:pPr>
        <w:widowControl w:val="0"/>
        <w:pBdr>
          <w:top w:val="nil"/>
          <w:left w:val="nil"/>
          <w:bottom w:val="nil"/>
          <w:right w:val="nil"/>
          <w:between w:val="nil"/>
        </w:pBdr>
        <w:ind w:right="49"/>
        <w:jc w:val="center"/>
        <w:rPr>
          <w:color w:val="000000"/>
          <w:sz w:val="28"/>
          <w:szCs w:val="28"/>
        </w:rPr>
      </w:pPr>
    </w:p>
    <w:p w14:paraId="5764F7F1" w14:textId="77777777" w:rsidR="00DD1DDB" w:rsidRPr="00881694" w:rsidRDefault="00DD1DDB" w:rsidP="00DD1DDB">
      <w:pPr>
        <w:widowControl w:val="0"/>
        <w:pBdr>
          <w:top w:val="nil"/>
          <w:left w:val="nil"/>
          <w:bottom w:val="nil"/>
          <w:right w:val="nil"/>
          <w:between w:val="nil"/>
        </w:pBdr>
        <w:ind w:right="49"/>
        <w:jc w:val="center"/>
        <w:rPr>
          <w:color w:val="000000"/>
          <w:sz w:val="28"/>
          <w:szCs w:val="50"/>
        </w:rPr>
      </w:pPr>
    </w:p>
    <w:p w14:paraId="5788B862" w14:textId="77777777" w:rsidR="00DD1DDB" w:rsidRDefault="00DD1DDB" w:rsidP="00DD1DDB">
      <w:pPr>
        <w:ind w:right="49"/>
        <w:jc w:val="center"/>
        <w:rPr>
          <w:b/>
          <w:sz w:val="48"/>
          <w:szCs w:val="48"/>
        </w:rPr>
      </w:pPr>
      <w:r>
        <w:rPr>
          <w:b/>
          <w:sz w:val="48"/>
          <w:szCs w:val="48"/>
        </w:rPr>
        <w:t>PHÁT TRIỂN ỨNG DỤNG ĐIỂM BÁN HÀNG VỚI MERN STACK</w:t>
      </w:r>
    </w:p>
    <w:p w14:paraId="33166DA8" w14:textId="77777777" w:rsidR="00DD1DDB" w:rsidRDefault="00DD1DDB" w:rsidP="00DD1DDB">
      <w:pPr>
        <w:ind w:right="49"/>
        <w:jc w:val="center"/>
        <w:rPr>
          <w:b/>
          <w:sz w:val="50"/>
          <w:szCs w:val="50"/>
        </w:rPr>
      </w:pPr>
    </w:p>
    <w:p w14:paraId="7E7988A4" w14:textId="77777777" w:rsidR="00DD1DDB" w:rsidRPr="00881694" w:rsidRDefault="00DD1DDB" w:rsidP="00DD1DDB">
      <w:pPr>
        <w:ind w:right="49"/>
        <w:jc w:val="center"/>
        <w:rPr>
          <w:b/>
          <w:sz w:val="44"/>
          <w:szCs w:val="50"/>
        </w:rPr>
      </w:pPr>
    </w:p>
    <w:p w14:paraId="177BE7C7" w14:textId="77777777" w:rsidR="00DD1DDB" w:rsidRDefault="00DD1DDB" w:rsidP="00DD1DDB">
      <w:pPr>
        <w:spacing w:before="120" w:line="276" w:lineRule="auto"/>
        <w:ind w:right="49"/>
        <w:jc w:val="center"/>
        <w:rPr>
          <w:b/>
          <w:sz w:val="40"/>
          <w:szCs w:val="40"/>
        </w:rPr>
      </w:pPr>
      <w:r>
        <w:rPr>
          <w:b/>
          <w:sz w:val="40"/>
          <w:szCs w:val="40"/>
        </w:rPr>
        <w:t xml:space="preserve">DỰ ÁN CÔNG NGHỆ THÔNG TIN 2 </w:t>
      </w:r>
    </w:p>
    <w:p w14:paraId="07777BDD" w14:textId="77777777" w:rsidR="00DD1DDB" w:rsidRDefault="00DD1DDB" w:rsidP="00DD1DDB">
      <w:pPr>
        <w:tabs>
          <w:tab w:val="left" w:pos="7830"/>
        </w:tabs>
        <w:spacing w:before="120" w:line="276" w:lineRule="auto"/>
        <w:ind w:right="49"/>
        <w:jc w:val="center"/>
        <w:rPr>
          <w:sz w:val="40"/>
          <w:szCs w:val="40"/>
        </w:rPr>
      </w:pPr>
    </w:p>
    <w:p w14:paraId="0DD7741A" w14:textId="77777777" w:rsidR="00DD1DDB" w:rsidRDefault="00DD1DDB" w:rsidP="00DD1DDB">
      <w:pPr>
        <w:widowControl w:val="0"/>
        <w:pBdr>
          <w:top w:val="nil"/>
          <w:left w:val="nil"/>
          <w:bottom w:val="nil"/>
          <w:right w:val="nil"/>
          <w:between w:val="nil"/>
        </w:pBdr>
        <w:tabs>
          <w:tab w:val="left" w:pos="3919"/>
        </w:tabs>
        <w:ind w:right="49"/>
        <w:jc w:val="center"/>
        <w:rPr>
          <w:b/>
          <w:color w:val="000000"/>
          <w:sz w:val="44"/>
          <w:szCs w:val="44"/>
        </w:rPr>
      </w:pPr>
      <w:r>
        <w:rPr>
          <w:b/>
          <w:color w:val="000000"/>
          <w:sz w:val="44"/>
          <w:szCs w:val="44"/>
        </w:rPr>
        <w:t xml:space="preserve">KỸ THUẬT </w:t>
      </w:r>
      <w:r>
        <w:rPr>
          <w:b/>
          <w:sz w:val="44"/>
          <w:szCs w:val="44"/>
        </w:rPr>
        <w:t>PHẦN</w:t>
      </w:r>
      <w:r>
        <w:rPr>
          <w:b/>
          <w:color w:val="000000"/>
          <w:sz w:val="44"/>
          <w:szCs w:val="44"/>
        </w:rPr>
        <w:t xml:space="preserve"> MỀM</w:t>
      </w:r>
    </w:p>
    <w:p w14:paraId="1D8DC05F" w14:textId="77777777" w:rsidR="00DD1DDB" w:rsidRDefault="00DD1DDB" w:rsidP="00DD1DDB">
      <w:pPr>
        <w:tabs>
          <w:tab w:val="center" w:pos="4730"/>
        </w:tabs>
        <w:ind w:right="49"/>
        <w:jc w:val="center"/>
        <w:rPr>
          <w:sz w:val="40"/>
          <w:szCs w:val="40"/>
        </w:rPr>
      </w:pPr>
    </w:p>
    <w:p w14:paraId="6219B575" w14:textId="77777777" w:rsidR="00DD1DDB" w:rsidRDefault="00DD1DDB" w:rsidP="00DD1DDB">
      <w:pPr>
        <w:tabs>
          <w:tab w:val="center" w:pos="4730"/>
        </w:tabs>
        <w:ind w:right="49"/>
        <w:jc w:val="center"/>
        <w:rPr>
          <w:sz w:val="20"/>
          <w:szCs w:val="20"/>
        </w:rPr>
      </w:pPr>
    </w:p>
    <w:p w14:paraId="0F532525" w14:textId="207202BD" w:rsidR="00DD1DDB" w:rsidRDefault="00DD1DDB" w:rsidP="00DD1DDB">
      <w:pPr>
        <w:tabs>
          <w:tab w:val="center" w:pos="4730"/>
        </w:tabs>
        <w:ind w:right="49"/>
        <w:jc w:val="center"/>
        <w:rPr>
          <w:sz w:val="28"/>
          <w:szCs w:val="28"/>
        </w:rPr>
      </w:pPr>
      <w:r>
        <w:rPr>
          <w:sz w:val="28"/>
          <w:szCs w:val="28"/>
        </w:rPr>
        <w:t>Người hướng dẫn</w:t>
      </w:r>
      <w:r w:rsidR="004F2AE0">
        <w:rPr>
          <w:sz w:val="28"/>
          <w:szCs w:val="28"/>
        </w:rPr>
        <w:t xml:space="preserve"> </w:t>
      </w:r>
    </w:p>
    <w:p w14:paraId="03C4B58A" w14:textId="77777777" w:rsidR="00DD1DDB" w:rsidRDefault="00DD1DDB" w:rsidP="00DD1DDB">
      <w:pPr>
        <w:tabs>
          <w:tab w:val="center" w:pos="4730"/>
        </w:tabs>
        <w:ind w:right="49"/>
        <w:jc w:val="center"/>
        <w:rPr>
          <w:b/>
          <w:sz w:val="28"/>
          <w:szCs w:val="28"/>
        </w:rPr>
      </w:pPr>
      <w:r>
        <w:rPr>
          <w:b/>
          <w:sz w:val="28"/>
          <w:szCs w:val="28"/>
        </w:rPr>
        <w:t>ThS. Mai Văn Mạnh</w:t>
      </w:r>
    </w:p>
    <w:p w14:paraId="2C753258" w14:textId="77777777" w:rsidR="00DD1DDB" w:rsidRDefault="00DD1DDB" w:rsidP="00DD1DDB">
      <w:pPr>
        <w:tabs>
          <w:tab w:val="center" w:pos="4730"/>
        </w:tabs>
        <w:ind w:right="49"/>
        <w:jc w:val="center"/>
        <w:rPr>
          <w:sz w:val="26"/>
          <w:szCs w:val="26"/>
        </w:rPr>
      </w:pPr>
    </w:p>
    <w:p w14:paraId="27193130" w14:textId="77777777" w:rsidR="00DD1DDB" w:rsidRDefault="00DD1DDB" w:rsidP="00DD1DDB">
      <w:pPr>
        <w:tabs>
          <w:tab w:val="center" w:pos="4730"/>
        </w:tabs>
        <w:ind w:right="49"/>
        <w:jc w:val="center"/>
        <w:rPr>
          <w:sz w:val="26"/>
          <w:szCs w:val="26"/>
        </w:rPr>
      </w:pPr>
    </w:p>
    <w:p w14:paraId="0C80C267" w14:textId="77777777" w:rsidR="00DD1DDB" w:rsidRDefault="00DD1DDB" w:rsidP="00DD1DDB">
      <w:pPr>
        <w:tabs>
          <w:tab w:val="center" w:pos="4730"/>
        </w:tabs>
        <w:ind w:right="49"/>
        <w:jc w:val="center"/>
        <w:rPr>
          <w:sz w:val="26"/>
          <w:szCs w:val="26"/>
        </w:rPr>
      </w:pPr>
    </w:p>
    <w:p w14:paraId="42AE933A" w14:textId="77777777" w:rsidR="00DD1DDB" w:rsidRDefault="00DD1DDB" w:rsidP="00DD1DDB">
      <w:pPr>
        <w:pBdr>
          <w:top w:val="nil"/>
          <w:left w:val="nil"/>
          <w:bottom w:val="nil"/>
          <w:right w:val="nil"/>
          <w:between w:val="nil"/>
        </w:pBdr>
        <w:tabs>
          <w:tab w:val="center" w:pos="6379"/>
        </w:tabs>
        <w:spacing w:line="360" w:lineRule="auto"/>
        <w:jc w:val="center"/>
        <w:rPr>
          <w:b/>
          <w:color w:val="000000"/>
          <w:sz w:val="32"/>
          <w:szCs w:val="32"/>
        </w:rPr>
      </w:pPr>
      <w:r>
        <w:rPr>
          <w:b/>
          <w:color w:val="000000"/>
          <w:sz w:val="28"/>
          <w:szCs w:val="28"/>
        </w:rPr>
        <w:t>THÀNH PHỐ HỒ CHÍ MINH, NĂM 2023</w:t>
      </w:r>
    </w:p>
    <w:p w14:paraId="23E02692" w14:textId="3DF3894B" w:rsidR="00B667A6" w:rsidRDefault="00B667A6">
      <w:pPr>
        <w:spacing w:after="200" w:line="276" w:lineRule="auto"/>
        <w:rPr>
          <w:b/>
          <w:noProof/>
          <w:sz w:val="32"/>
          <w:szCs w:val="32"/>
          <w:lang w:val="vi-VN"/>
        </w:rPr>
      </w:pPr>
      <w:r>
        <w:rPr>
          <w:noProof/>
          <w:lang w:val="vi-VN"/>
        </w:rPr>
        <w:br w:type="page"/>
      </w:r>
    </w:p>
    <w:p w14:paraId="42E6CF46" w14:textId="77777777" w:rsidR="00765EC1" w:rsidRDefault="00765EC1" w:rsidP="00B667A6">
      <w:pPr>
        <w:pStyle w:val="Chng"/>
        <w:jc w:val="left"/>
        <w:rPr>
          <w:noProof/>
          <w:lang w:val="vi-VN"/>
        </w:rPr>
        <w:sectPr w:rsidR="00765EC1" w:rsidSect="008200F5">
          <w:type w:val="continuous"/>
          <w:pgSz w:w="11906" w:h="16838" w:code="9"/>
          <w:pgMar w:top="1985" w:right="1134" w:bottom="1701" w:left="1985" w:header="720" w:footer="720" w:gutter="0"/>
          <w:pgNumType w:fmt="lowerRoman" w:start="1"/>
          <w:cols w:space="720"/>
          <w:docGrid w:linePitch="360"/>
        </w:sectPr>
      </w:pPr>
    </w:p>
    <w:p w14:paraId="623666BD" w14:textId="77777777" w:rsidR="00BB2B2A" w:rsidRPr="00E46644" w:rsidRDefault="00BB2B2A" w:rsidP="00F622A7">
      <w:pPr>
        <w:pStyle w:val="Chng"/>
        <w:rPr>
          <w:noProof/>
          <w:lang w:val="vi-VN"/>
        </w:rPr>
      </w:pPr>
      <w:bookmarkStart w:id="1" w:name="_Toc144484691"/>
      <w:r w:rsidRPr="00E46644">
        <w:rPr>
          <w:noProof/>
          <w:lang w:val="vi-VN"/>
        </w:rPr>
        <w:lastRenderedPageBreak/>
        <w:t>LỜI CẢM ƠN</w:t>
      </w:r>
      <w:bookmarkEnd w:id="0"/>
      <w:bookmarkEnd w:id="1"/>
    </w:p>
    <w:p w14:paraId="3794D2DC" w14:textId="77777777" w:rsidR="00613EE5" w:rsidRDefault="00613EE5" w:rsidP="00613EE5">
      <w:pPr>
        <w:pStyle w:val="Nidungvnbn"/>
      </w:pPr>
      <w:r>
        <w:t>Để hoàn thành đồ án Dự Án Công Nghệ Thông Tin 2 này trước tiên em xin gửi đến các quý thầy, cô giáo trường Đại học Tôn Đức Thắng lời cảm ơn chân thành và sâu sắc nhất.</w:t>
      </w:r>
    </w:p>
    <w:p w14:paraId="636A0701" w14:textId="77777777" w:rsidR="00613EE5" w:rsidRDefault="00613EE5" w:rsidP="00613EE5">
      <w:pPr>
        <w:pStyle w:val="Nidungvnbn"/>
      </w:pPr>
      <w:r>
        <w:t>Đặc biệt, em xin gửi đến thầy Mai Văn Mạnh, người đã tận tình hướng dẫn, giúp đỡ em hoàn thành đồ án Dự Án Công Nghệ Thông Tin 2 này lời cảm ơn sâu sắc nhất.</w:t>
      </w:r>
    </w:p>
    <w:p w14:paraId="759B9D55" w14:textId="77777777" w:rsidR="00613EE5" w:rsidRDefault="00613EE5" w:rsidP="00613EE5">
      <w:pPr>
        <w:pStyle w:val="Nidungvnbn"/>
      </w:pPr>
      <w:r>
        <w:t>Vì kiến thức bản thân còn hạn chế, trong quá trình thực hiện đồ án Dự Án Công Nghệ Thông Tin 2 này chúng em không tránh khỏi những sai sót, kính mong nhận được những ý kiến đóng góp từ các thầy và cô ở khoa Công Nghệ Thông Tin.</w:t>
      </w:r>
    </w:p>
    <w:p w14:paraId="6DEFBC43" w14:textId="34A6BBB2" w:rsidR="00613EE5" w:rsidRDefault="00613EE5" w:rsidP="00613EE5">
      <w:pPr>
        <w:pStyle w:val="Nidungvnbn"/>
      </w:pPr>
      <w:r>
        <w:t>Cuối cùng</w:t>
      </w:r>
      <w:r w:rsidR="004F2AE0">
        <w:t xml:space="preserve"> </w:t>
      </w:r>
      <w:r>
        <w:t>kính chúc quý thầy, cô dồi dào sức khỏe và thành công trong sự nghiệp cao quý.</w:t>
      </w:r>
    </w:p>
    <w:p w14:paraId="2116563F" w14:textId="77777777" w:rsidR="00613EE5" w:rsidRDefault="00613EE5" w:rsidP="00613EE5">
      <w:pPr>
        <w:pStyle w:val="Nidungvnbn"/>
      </w:pPr>
      <w:r>
        <w:t>Em xin chân thành cảm ơn.</w:t>
      </w:r>
    </w:p>
    <w:p w14:paraId="70F764C2" w14:textId="77777777" w:rsidR="00613EE5" w:rsidRDefault="00613EE5" w:rsidP="00613EE5">
      <w:pPr>
        <w:spacing w:line="360" w:lineRule="auto"/>
        <w:ind w:firstLine="720"/>
        <w:rPr>
          <w:sz w:val="26"/>
          <w:szCs w:val="26"/>
        </w:rPr>
      </w:pPr>
    </w:p>
    <w:p w14:paraId="5DE15751" w14:textId="77777777" w:rsidR="00613EE5" w:rsidRDefault="00613EE5" w:rsidP="00613EE5">
      <w:pPr>
        <w:spacing w:line="360" w:lineRule="auto"/>
        <w:ind w:firstLine="720"/>
        <w:rPr>
          <w:sz w:val="26"/>
          <w:szCs w:val="26"/>
        </w:rPr>
      </w:pPr>
    </w:p>
    <w:p w14:paraId="28DFAD8C" w14:textId="77777777" w:rsidR="00613EE5" w:rsidRDefault="00613EE5" w:rsidP="00613EE5">
      <w:pPr>
        <w:spacing w:line="360" w:lineRule="auto"/>
        <w:ind w:firstLine="720"/>
        <w:rPr>
          <w:sz w:val="26"/>
          <w:szCs w:val="26"/>
        </w:rPr>
      </w:pPr>
    </w:p>
    <w:p w14:paraId="281195A6" w14:textId="77777777" w:rsidR="00613EE5" w:rsidRDefault="00613EE5" w:rsidP="00613EE5">
      <w:pPr>
        <w:spacing w:line="360" w:lineRule="auto"/>
        <w:ind w:firstLine="720"/>
        <w:rPr>
          <w:sz w:val="26"/>
          <w:szCs w:val="26"/>
        </w:rPr>
      </w:pPr>
    </w:p>
    <w:p w14:paraId="45A6C736" w14:textId="710C4FEA" w:rsidR="00613EE5" w:rsidRDefault="00613EE5" w:rsidP="005F44DB">
      <w:pPr>
        <w:ind w:left="3600"/>
        <w:jc w:val="both"/>
        <w:rPr>
          <w:i/>
          <w:sz w:val="26"/>
          <w:szCs w:val="26"/>
        </w:rPr>
      </w:pPr>
      <w:r>
        <w:rPr>
          <w:i/>
          <w:sz w:val="26"/>
          <w:szCs w:val="26"/>
        </w:rPr>
        <w:t>TP. Hồ Chí Minh, ngà</w:t>
      </w:r>
      <w:r w:rsidR="005F44DB">
        <w:rPr>
          <w:i/>
          <w:sz w:val="26"/>
          <w:szCs w:val="26"/>
        </w:rPr>
        <w:t>y</w:t>
      </w:r>
      <w:r w:rsidR="005F44DB">
        <w:rPr>
          <w:i/>
          <w:sz w:val="26"/>
          <w:szCs w:val="26"/>
        </w:rPr>
        <w:tab/>
      </w:r>
      <w:r>
        <w:rPr>
          <w:i/>
          <w:sz w:val="26"/>
          <w:szCs w:val="26"/>
        </w:rPr>
        <w:t>tháng</w:t>
      </w:r>
      <w:r w:rsidR="005F44DB">
        <w:rPr>
          <w:i/>
          <w:sz w:val="26"/>
          <w:szCs w:val="26"/>
        </w:rPr>
        <w:tab/>
        <w:t xml:space="preserve"> </w:t>
      </w:r>
      <w:r>
        <w:rPr>
          <w:i/>
          <w:sz w:val="26"/>
          <w:szCs w:val="26"/>
        </w:rPr>
        <w:t>năm</w:t>
      </w:r>
      <w:r w:rsidR="005F44DB">
        <w:rPr>
          <w:i/>
          <w:sz w:val="26"/>
          <w:szCs w:val="26"/>
        </w:rPr>
        <w:t xml:space="preserve"> </w:t>
      </w:r>
      <w:r>
        <w:rPr>
          <w:i/>
          <w:sz w:val="26"/>
          <w:szCs w:val="26"/>
        </w:rPr>
        <w:t>20</w:t>
      </w:r>
      <w:r w:rsidR="005F44DB">
        <w:rPr>
          <w:i/>
          <w:sz w:val="26"/>
          <w:szCs w:val="26"/>
        </w:rPr>
        <w:t>23</w:t>
      </w:r>
      <w:r>
        <w:rPr>
          <w:i/>
          <w:sz w:val="26"/>
          <w:szCs w:val="26"/>
        </w:rPr>
        <w:t xml:space="preserve"> </w:t>
      </w:r>
    </w:p>
    <w:p w14:paraId="2A354E84" w14:textId="77777777" w:rsidR="00613EE5" w:rsidRDefault="00613EE5" w:rsidP="00613EE5">
      <w:pPr>
        <w:ind w:left="3600"/>
        <w:jc w:val="center"/>
        <w:rPr>
          <w:i/>
          <w:sz w:val="26"/>
          <w:szCs w:val="26"/>
        </w:rPr>
      </w:pPr>
    </w:p>
    <w:p w14:paraId="5A11E702" w14:textId="54774AED" w:rsidR="00613EE5" w:rsidRDefault="00613EE5" w:rsidP="00613EE5">
      <w:pPr>
        <w:ind w:left="3600"/>
        <w:jc w:val="center"/>
        <w:rPr>
          <w:i/>
          <w:sz w:val="26"/>
          <w:szCs w:val="26"/>
        </w:rPr>
      </w:pPr>
      <w:r>
        <w:rPr>
          <w:i/>
          <w:sz w:val="26"/>
          <w:szCs w:val="26"/>
        </w:rPr>
        <w:t>Tác giả</w:t>
      </w:r>
    </w:p>
    <w:p w14:paraId="7F824FD1" w14:textId="704D6EC3" w:rsidR="00627721" w:rsidRDefault="00627721" w:rsidP="00613EE5">
      <w:pPr>
        <w:ind w:left="3600"/>
        <w:jc w:val="center"/>
        <w:rPr>
          <w:i/>
          <w:sz w:val="26"/>
          <w:szCs w:val="26"/>
        </w:rPr>
      </w:pPr>
    </w:p>
    <w:p w14:paraId="659F162A" w14:textId="2CF790B8" w:rsidR="00627721" w:rsidRDefault="00627721" w:rsidP="00613EE5">
      <w:pPr>
        <w:ind w:left="3600"/>
        <w:jc w:val="center"/>
        <w:rPr>
          <w:i/>
          <w:sz w:val="26"/>
          <w:szCs w:val="26"/>
        </w:rPr>
      </w:pPr>
    </w:p>
    <w:p w14:paraId="3077B7AA" w14:textId="77777777" w:rsidR="00627721" w:rsidRDefault="00627721" w:rsidP="00613EE5">
      <w:pPr>
        <w:ind w:left="3600"/>
        <w:jc w:val="center"/>
        <w:rPr>
          <w:i/>
          <w:sz w:val="26"/>
          <w:szCs w:val="26"/>
        </w:rPr>
      </w:pPr>
    </w:p>
    <w:p w14:paraId="7BD81562" w14:textId="77777777" w:rsidR="00613EE5" w:rsidRDefault="00613EE5" w:rsidP="00613EE5">
      <w:pPr>
        <w:spacing w:after="120"/>
        <w:ind w:left="3211" w:firstLine="360"/>
        <w:jc w:val="center"/>
        <w:rPr>
          <w:i/>
          <w:sz w:val="26"/>
          <w:szCs w:val="26"/>
        </w:rPr>
      </w:pPr>
      <w:r>
        <w:rPr>
          <w:i/>
          <w:sz w:val="26"/>
          <w:szCs w:val="26"/>
        </w:rPr>
        <w:t>An</w:t>
      </w:r>
    </w:p>
    <w:p w14:paraId="2BB952C1" w14:textId="77777777" w:rsidR="00613EE5" w:rsidRDefault="00613EE5" w:rsidP="00613EE5">
      <w:pPr>
        <w:spacing w:after="120"/>
        <w:ind w:left="3211" w:firstLine="360"/>
        <w:jc w:val="center"/>
        <w:rPr>
          <w:i/>
          <w:sz w:val="26"/>
          <w:szCs w:val="26"/>
        </w:rPr>
      </w:pPr>
      <w:r>
        <w:rPr>
          <w:i/>
          <w:sz w:val="26"/>
          <w:szCs w:val="26"/>
        </w:rPr>
        <w:t>Chiêm Trường An</w:t>
      </w:r>
    </w:p>
    <w:p w14:paraId="7FA87D37" w14:textId="77777777" w:rsidR="00613EE5" w:rsidRDefault="00613EE5" w:rsidP="00613EE5">
      <w:pPr>
        <w:spacing w:after="120"/>
        <w:ind w:left="3211" w:firstLine="360"/>
        <w:jc w:val="center"/>
        <w:rPr>
          <w:i/>
          <w:sz w:val="26"/>
          <w:szCs w:val="26"/>
        </w:rPr>
      </w:pPr>
    </w:p>
    <w:p w14:paraId="7DD8B5A4" w14:textId="77777777" w:rsidR="00613EE5" w:rsidRDefault="00613EE5" w:rsidP="00613EE5">
      <w:pPr>
        <w:spacing w:after="120"/>
        <w:ind w:left="3211" w:firstLine="360"/>
        <w:jc w:val="center"/>
        <w:rPr>
          <w:i/>
          <w:sz w:val="26"/>
          <w:szCs w:val="26"/>
        </w:rPr>
      </w:pPr>
    </w:p>
    <w:p w14:paraId="7DBD4EC8" w14:textId="77777777" w:rsidR="00613EE5" w:rsidRDefault="00613EE5" w:rsidP="00613EE5">
      <w:pPr>
        <w:spacing w:after="120"/>
        <w:ind w:left="3211" w:firstLine="360"/>
        <w:jc w:val="center"/>
        <w:rPr>
          <w:i/>
          <w:sz w:val="26"/>
          <w:szCs w:val="26"/>
        </w:rPr>
      </w:pPr>
      <w:r>
        <w:rPr>
          <w:i/>
          <w:sz w:val="26"/>
          <w:szCs w:val="26"/>
        </w:rPr>
        <w:t>Hiếu</w:t>
      </w:r>
    </w:p>
    <w:p w14:paraId="628458BF" w14:textId="77777777" w:rsidR="00613EE5" w:rsidRDefault="00613EE5" w:rsidP="00613EE5">
      <w:pPr>
        <w:spacing w:after="120"/>
        <w:ind w:left="3211" w:firstLine="360"/>
        <w:jc w:val="center"/>
        <w:rPr>
          <w:i/>
          <w:sz w:val="26"/>
          <w:szCs w:val="26"/>
        </w:rPr>
      </w:pPr>
      <w:r>
        <w:rPr>
          <w:i/>
          <w:sz w:val="26"/>
          <w:szCs w:val="26"/>
        </w:rPr>
        <w:t>Lữ Huỳnh Thanh Hiếu</w:t>
      </w:r>
    </w:p>
    <w:p w14:paraId="5C104CDB" w14:textId="18F985F5" w:rsidR="00BB2B2A" w:rsidRPr="00E46644" w:rsidRDefault="00BB2B2A" w:rsidP="0064189C">
      <w:pPr>
        <w:pStyle w:val="Nidungvnbn"/>
        <w:rPr>
          <w:b/>
          <w:bCs/>
          <w:noProof/>
          <w:sz w:val="32"/>
          <w:szCs w:val="32"/>
          <w:lang w:val="vi-VN"/>
        </w:rPr>
      </w:pPr>
      <w:r w:rsidRPr="00E46644">
        <w:rPr>
          <w:b/>
          <w:bCs/>
          <w:noProof/>
          <w:sz w:val="32"/>
          <w:szCs w:val="32"/>
          <w:lang w:val="vi-VN"/>
        </w:rPr>
        <w:br w:type="page"/>
      </w:r>
    </w:p>
    <w:p w14:paraId="7D87DA48" w14:textId="77777777" w:rsidR="00613EE5" w:rsidRDefault="00613EE5" w:rsidP="00613EE5">
      <w:pPr>
        <w:spacing w:before="103" w:line="362" w:lineRule="auto"/>
        <w:ind w:right="10"/>
        <w:jc w:val="center"/>
        <w:rPr>
          <w:b/>
          <w:sz w:val="32"/>
          <w:szCs w:val="32"/>
        </w:rPr>
      </w:pPr>
      <w:r>
        <w:rPr>
          <w:b/>
          <w:sz w:val="32"/>
          <w:szCs w:val="32"/>
        </w:rPr>
        <w:lastRenderedPageBreak/>
        <w:t xml:space="preserve">CÔNG TRÌNH ĐƯỢC HOÀN THÀNH </w:t>
      </w:r>
    </w:p>
    <w:p w14:paraId="5FCDFB3C" w14:textId="77777777" w:rsidR="00613EE5" w:rsidRDefault="00613EE5" w:rsidP="00613EE5">
      <w:pPr>
        <w:spacing w:before="103" w:line="362" w:lineRule="auto"/>
        <w:ind w:right="10"/>
        <w:jc w:val="center"/>
        <w:rPr>
          <w:b/>
          <w:sz w:val="32"/>
          <w:szCs w:val="32"/>
        </w:rPr>
      </w:pPr>
      <w:r>
        <w:rPr>
          <w:b/>
          <w:sz w:val="32"/>
          <w:szCs w:val="32"/>
        </w:rPr>
        <w:t>TẠI TRƯỜNG ĐẠI HỌC TÔN ĐỨC THẮNG</w:t>
      </w:r>
    </w:p>
    <w:p w14:paraId="7C2C0908" w14:textId="77777777" w:rsidR="00613EE5" w:rsidRDefault="00613EE5" w:rsidP="00613EE5">
      <w:pPr>
        <w:spacing w:line="334" w:lineRule="auto"/>
        <w:ind w:left="558" w:right="828"/>
        <w:jc w:val="center"/>
        <w:rPr>
          <w:sz w:val="32"/>
          <w:szCs w:val="32"/>
        </w:rPr>
      </w:pPr>
    </w:p>
    <w:p w14:paraId="406368C0" w14:textId="77777777" w:rsidR="00613EE5" w:rsidRDefault="00613EE5" w:rsidP="00613EE5">
      <w:pPr>
        <w:widowControl w:val="0"/>
        <w:pBdr>
          <w:top w:val="nil"/>
          <w:left w:val="nil"/>
          <w:bottom w:val="nil"/>
          <w:right w:val="nil"/>
          <w:between w:val="nil"/>
        </w:pBdr>
        <w:spacing w:line="360" w:lineRule="auto"/>
        <w:ind w:left="147" w:right="278" w:firstLine="675"/>
        <w:jc w:val="both"/>
        <w:rPr>
          <w:color w:val="000000"/>
          <w:sz w:val="26"/>
          <w:szCs w:val="26"/>
        </w:rPr>
      </w:pPr>
      <w:r>
        <w:rPr>
          <w:color w:val="000000"/>
          <w:sz w:val="26"/>
          <w:szCs w:val="26"/>
        </w:rPr>
        <w:t>Nhóm chúng em xin cam đoan đây là công trình nghiên cứu của riêng chúng em và được sự hướng dẫn khoa học của thầy Mai Văn Mạnh.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0B65681" w14:textId="77777777" w:rsidR="00613EE5" w:rsidRDefault="00613EE5" w:rsidP="00613EE5">
      <w:pPr>
        <w:widowControl w:val="0"/>
        <w:pBdr>
          <w:top w:val="nil"/>
          <w:left w:val="nil"/>
          <w:bottom w:val="nil"/>
          <w:right w:val="nil"/>
          <w:between w:val="nil"/>
        </w:pBdr>
        <w:spacing w:line="360" w:lineRule="auto"/>
        <w:ind w:left="147" w:right="278" w:firstLine="675"/>
        <w:jc w:val="both"/>
        <w:rPr>
          <w:b/>
          <w:color w:val="000000"/>
          <w:sz w:val="26"/>
          <w:szCs w:val="26"/>
        </w:rPr>
      </w:pPr>
      <w:r>
        <w:rPr>
          <w:color w:val="000000"/>
          <w:sz w:val="26"/>
          <w:szCs w:val="26"/>
        </w:rPr>
        <w:t xml:space="preserve">Ngoài ra, trong báo cáo còn sử dụng một số nhận xét, đánh giá cũng như số liệu của các tác giả khác, cơ quan tổ chức khác đều có trích dẫn và chú thích nguồn gốc. </w:t>
      </w:r>
    </w:p>
    <w:p w14:paraId="2E217B04" w14:textId="77777777" w:rsidR="00613EE5" w:rsidRDefault="00613EE5" w:rsidP="00613EE5">
      <w:pPr>
        <w:widowControl w:val="0"/>
        <w:pBdr>
          <w:top w:val="nil"/>
          <w:left w:val="nil"/>
          <w:bottom w:val="nil"/>
          <w:right w:val="nil"/>
          <w:between w:val="nil"/>
        </w:pBdr>
        <w:spacing w:line="360" w:lineRule="auto"/>
        <w:ind w:left="147" w:right="278" w:firstLine="675"/>
        <w:jc w:val="both"/>
        <w:rPr>
          <w:color w:val="000000"/>
          <w:sz w:val="26"/>
          <w:szCs w:val="26"/>
        </w:rPr>
      </w:pPr>
      <w:r>
        <w:rPr>
          <w:b/>
          <w:color w:val="000000"/>
          <w:sz w:val="26"/>
          <w:szCs w:val="26"/>
        </w:rPr>
        <w:t>Nếu phát hiện có bất kỳ sự gian lận nào nhóm chúng em xin hoàn toàn chịu trách nhiệm về nội dung Báo cáo Dự án CNTT 2 của mình</w:t>
      </w:r>
      <w:r>
        <w:rPr>
          <w:color w:val="000000"/>
          <w:sz w:val="26"/>
          <w:szCs w:val="26"/>
        </w:rPr>
        <w:t>. Trường Đại học Tôn Đức Thắng không liên quan đến những vi phạm tác quyền, bản quyền do chúng em gây ra trong quá trình thực hiện (nếu có).</w:t>
      </w:r>
    </w:p>
    <w:p w14:paraId="55790E5C" w14:textId="402159D7" w:rsidR="00613EE5" w:rsidRDefault="00613EE5" w:rsidP="00613EE5">
      <w:pPr>
        <w:spacing w:before="240"/>
        <w:ind w:left="4464" w:hanging="211"/>
        <w:jc w:val="center"/>
        <w:rPr>
          <w:i/>
          <w:sz w:val="26"/>
          <w:szCs w:val="26"/>
        </w:rPr>
      </w:pPr>
      <w:r>
        <w:rPr>
          <w:i/>
          <w:sz w:val="26"/>
          <w:szCs w:val="26"/>
        </w:rPr>
        <w:t>TP. Hồ Chí Minh, ngày</w:t>
      </w:r>
      <w:r w:rsidR="003907AE">
        <w:rPr>
          <w:i/>
          <w:sz w:val="26"/>
          <w:szCs w:val="26"/>
        </w:rPr>
        <w:tab/>
      </w:r>
      <w:r>
        <w:rPr>
          <w:i/>
          <w:sz w:val="26"/>
          <w:szCs w:val="26"/>
        </w:rPr>
        <w:t>tháng</w:t>
      </w:r>
      <w:r w:rsidR="003907AE">
        <w:rPr>
          <w:i/>
          <w:sz w:val="26"/>
          <w:szCs w:val="26"/>
        </w:rPr>
        <w:tab/>
        <w:t xml:space="preserve"> </w:t>
      </w:r>
      <w:r>
        <w:rPr>
          <w:i/>
          <w:sz w:val="26"/>
          <w:szCs w:val="26"/>
        </w:rPr>
        <w:t>năm</w:t>
      </w:r>
    </w:p>
    <w:p w14:paraId="2028CB52" w14:textId="66FC1722" w:rsidR="00613EE5" w:rsidRDefault="004F2AE0" w:rsidP="00613EE5">
      <w:pPr>
        <w:spacing w:before="141"/>
        <w:ind w:left="3932" w:right="828"/>
        <w:jc w:val="center"/>
        <w:rPr>
          <w:i/>
          <w:sz w:val="26"/>
          <w:szCs w:val="26"/>
        </w:rPr>
      </w:pPr>
      <w:r>
        <w:rPr>
          <w:i/>
          <w:sz w:val="26"/>
          <w:szCs w:val="26"/>
        </w:rPr>
        <w:t xml:space="preserve">   </w:t>
      </w:r>
      <w:r w:rsidR="003907AE">
        <w:rPr>
          <w:i/>
          <w:sz w:val="26"/>
          <w:szCs w:val="26"/>
        </w:rPr>
        <w:tab/>
      </w:r>
      <w:r w:rsidR="00613EE5">
        <w:rPr>
          <w:i/>
          <w:sz w:val="26"/>
          <w:szCs w:val="26"/>
        </w:rPr>
        <w:t>Tác giả</w:t>
      </w:r>
    </w:p>
    <w:p w14:paraId="701072F4" w14:textId="48D3C43E" w:rsidR="00627721" w:rsidRDefault="00627721" w:rsidP="00613EE5">
      <w:pPr>
        <w:spacing w:before="141"/>
        <w:ind w:left="3932" w:right="828"/>
        <w:jc w:val="center"/>
        <w:rPr>
          <w:i/>
          <w:sz w:val="26"/>
          <w:szCs w:val="26"/>
        </w:rPr>
      </w:pPr>
    </w:p>
    <w:p w14:paraId="7F1C5D74" w14:textId="10F7AF14" w:rsidR="00627721" w:rsidRDefault="00627721" w:rsidP="00613EE5">
      <w:pPr>
        <w:spacing w:before="141"/>
        <w:ind w:left="3932" w:right="828"/>
        <w:jc w:val="center"/>
        <w:rPr>
          <w:i/>
          <w:sz w:val="26"/>
          <w:szCs w:val="26"/>
        </w:rPr>
      </w:pPr>
    </w:p>
    <w:p w14:paraId="090445D2" w14:textId="77777777" w:rsidR="00627721" w:rsidRDefault="00627721" w:rsidP="00613EE5">
      <w:pPr>
        <w:spacing w:before="141"/>
        <w:ind w:left="3932" w:right="828"/>
        <w:jc w:val="center"/>
        <w:rPr>
          <w:i/>
          <w:sz w:val="26"/>
          <w:szCs w:val="26"/>
        </w:rPr>
      </w:pPr>
    </w:p>
    <w:p w14:paraId="580CD1D8" w14:textId="330847D7" w:rsidR="00613EE5" w:rsidRDefault="004F2AE0" w:rsidP="00613EE5">
      <w:pPr>
        <w:spacing w:before="147"/>
        <w:ind w:left="3940" w:right="828"/>
        <w:jc w:val="center"/>
        <w:rPr>
          <w:i/>
          <w:sz w:val="26"/>
          <w:szCs w:val="26"/>
        </w:rPr>
      </w:pPr>
      <w:r>
        <w:rPr>
          <w:i/>
          <w:sz w:val="26"/>
          <w:szCs w:val="26"/>
        </w:rPr>
        <w:t xml:space="preserve">   </w:t>
      </w:r>
      <w:r w:rsidR="003907AE">
        <w:rPr>
          <w:i/>
          <w:sz w:val="26"/>
          <w:szCs w:val="26"/>
        </w:rPr>
        <w:tab/>
      </w:r>
      <w:r w:rsidR="00613EE5">
        <w:rPr>
          <w:i/>
          <w:sz w:val="26"/>
          <w:szCs w:val="26"/>
        </w:rPr>
        <w:t>An</w:t>
      </w:r>
    </w:p>
    <w:p w14:paraId="7EDB2920" w14:textId="77777777" w:rsidR="00613EE5" w:rsidRDefault="00613EE5" w:rsidP="00AC3BC4">
      <w:pPr>
        <w:spacing w:before="147"/>
        <w:ind w:left="4280" w:right="828" w:firstLine="380"/>
        <w:jc w:val="center"/>
        <w:rPr>
          <w:i/>
          <w:sz w:val="26"/>
          <w:szCs w:val="26"/>
        </w:rPr>
      </w:pPr>
      <w:r>
        <w:rPr>
          <w:i/>
          <w:sz w:val="26"/>
          <w:szCs w:val="26"/>
        </w:rPr>
        <w:t>Chiêm Trường An</w:t>
      </w:r>
    </w:p>
    <w:p w14:paraId="38C5B2C7" w14:textId="77777777" w:rsidR="00613EE5" w:rsidRDefault="00613EE5" w:rsidP="00613EE5">
      <w:pPr>
        <w:spacing w:before="147"/>
        <w:ind w:left="3940" w:right="828"/>
        <w:jc w:val="center"/>
        <w:rPr>
          <w:i/>
          <w:sz w:val="26"/>
          <w:szCs w:val="26"/>
        </w:rPr>
      </w:pPr>
    </w:p>
    <w:p w14:paraId="13684367" w14:textId="77777777" w:rsidR="00613EE5" w:rsidRDefault="00613EE5" w:rsidP="00613EE5">
      <w:pPr>
        <w:spacing w:before="147"/>
        <w:ind w:left="3940" w:right="828"/>
        <w:jc w:val="center"/>
        <w:rPr>
          <w:i/>
          <w:sz w:val="26"/>
          <w:szCs w:val="26"/>
        </w:rPr>
      </w:pPr>
    </w:p>
    <w:p w14:paraId="21EE885B" w14:textId="77777777" w:rsidR="00613EE5" w:rsidRDefault="00613EE5" w:rsidP="00613EE5">
      <w:pPr>
        <w:spacing w:before="147"/>
        <w:ind w:left="4660" w:right="828"/>
        <w:jc w:val="center"/>
        <w:rPr>
          <w:i/>
          <w:sz w:val="26"/>
          <w:szCs w:val="26"/>
        </w:rPr>
      </w:pPr>
      <w:r>
        <w:rPr>
          <w:i/>
          <w:sz w:val="26"/>
          <w:szCs w:val="26"/>
        </w:rPr>
        <w:t>Hiếu</w:t>
      </w:r>
    </w:p>
    <w:p w14:paraId="56F1DEE7" w14:textId="77777777" w:rsidR="00613EE5" w:rsidRDefault="00613EE5" w:rsidP="00AC3BC4">
      <w:pPr>
        <w:spacing w:before="147"/>
        <w:ind w:left="4280" w:right="828" w:firstLine="380"/>
        <w:jc w:val="center"/>
        <w:rPr>
          <w:i/>
          <w:sz w:val="26"/>
          <w:szCs w:val="26"/>
        </w:rPr>
      </w:pPr>
      <w:r>
        <w:rPr>
          <w:i/>
          <w:sz w:val="26"/>
          <w:szCs w:val="26"/>
        </w:rPr>
        <w:t>Lữ Huỳnh Thanh Hiếu</w:t>
      </w:r>
    </w:p>
    <w:p w14:paraId="4D299DB4" w14:textId="77777777" w:rsidR="00BB2B2A" w:rsidRPr="00E46644" w:rsidRDefault="00BB2B2A">
      <w:pPr>
        <w:spacing w:after="200" w:line="276" w:lineRule="auto"/>
        <w:rPr>
          <w:i/>
          <w:noProof/>
          <w:sz w:val="26"/>
          <w:szCs w:val="26"/>
          <w:lang w:val="vi-VN"/>
        </w:rPr>
      </w:pPr>
      <w:r w:rsidRPr="00E46644">
        <w:rPr>
          <w:i/>
          <w:noProof/>
          <w:sz w:val="26"/>
          <w:szCs w:val="26"/>
          <w:lang w:val="vi-VN"/>
        </w:rPr>
        <w:br w:type="page"/>
      </w:r>
    </w:p>
    <w:p w14:paraId="5093E60B" w14:textId="77777777" w:rsidR="00B118C8" w:rsidRPr="00E46644" w:rsidRDefault="00B118C8" w:rsidP="00F622A7">
      <w:pPr>
        <w:pStyle w:val="Chng"/>
        <w:rPr>
          <w:noProof/>
          <w:lang w:val="vi-VN"/>
        </w:rPr>
      </w:pPr>
      <w:bookmarkStart w:id="2" w:name="_Toc387692906"/>
      <w:bookmarkStart w:id="3" w:name="_Toc144484692"/>
      <w:r w:rsidRPr="00E46644">
        <w:rPr>
          <w:noProof/>
          <w:lang w:val="vi-VN"/>
        </w:rPr>
        <w:lastRenderedPageBreak/>
        <w:t>PHẦN XÁC NHẬN VÀ ĐÁNH GIÁ CỦA GIẢNG VIÊN</w:t>
      </w:r>
      <w:bookmarkEnd w:id="2"/>
      <w:bookmarkEnd w:id="3"/>
    </w:p>
    <w:p w14:paraId="54ED242A" w14:textId="77777777" w:rsidR="00B118C8" w:rsidRPr="00E46644" w:rsidRDefault="00B118C8" w:rsidP="002D796D">
      <w:pPr>
        <w:pStyle w:val="Nidungvnbn"/>
        <w:rPr>
          <w:b/>
          <w:noProof/>
          <w:lang w:val="vi-VN"/>
        </w:rPr>
      </w:pPr>
      <w:r w:rsidRPr="00E46644">
        <w:rPr>
          <w:b/>
          <w:noProof/>
          <w:lang w:val="vi-VN"/>
        </w:rPr>
        <w:t>Phần xác nhận của GV hướng dẫn</w:t>
      </w:r>
    </w:p>
    <w:p w14:paraId="289135E0" w14:textId="77777777" w:rsidR="00B118C8" w:rsidRPr="00E46644" w:rsidRDefault="00B118C8" w:rsidP="00B118C8">
      <w:pPr>
        <w:spacing w:after="200" w:line="276" w:lineRule="auto"/>
        <w:rPr>
          <w:noProof/>
          <w:sz w:val="32"/>
          <w:szCs w:val="32"/>
          <w:lang w:val="vi-VN"/>
        </w:rPr>
      </w:pPr>
      <w:r w:rsidRPr="00E46644">
        <w:rPr>
          <w:noProof/>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5CCAB50" w14:textId="4F5DB97A" w:rsidR="00B118C8" w:rsidRPr="00E46644" w:rsidRDefault="00B118C8" w:rsidP="00B118C8">
      <w:pPr>
        <w:tabs>
          <w:tab w:val="center" w:pos="6237"/>
        </w:tabs>
        <w:spacing w:line="276" w:lineRule="auto"/>
        <w:rPr>
          <w:noProof/>
          <w:lang w:val="vi-VN"/>
        </w:rPr>
      </w:pPr>
      <w:r w:rsidRPr="00E46644">
        <w:rPr>
          <w:noProof/>
          <w:lang w:val="vi-VN"/>
        </w:rPr>
        <w:tab/>
        <w:t>Tp. Hồ Chí Minh, ngày</w:t>
      </w:r>
      <w:r w:rsidR="00C23736">
        <w:rPr>
          <w:noProof/>
        </w:rPr>
        <w:t xml:space="preserve">   </w:t>
      </w:r>
      <w:r w:rsidRPr="00E46644">
        <w:rPr>
          <w:noProof/>
          <w:lang w:val="vi-VN"/>
        </w:rPr>
        <w:t>tháng</w:t>
      </w:r>
      <w:r w:rsidR="00C23736">
        <w:rPr>
          <w:noProof/>
          <w:lang w:val="vi-VN"/>
        </w:rPr>
        <w:tab/>
      </w:r>
      <w:r w:rsidRPr="00E46644">
        <w:rPr>
          <w:noProof/>
          <w:lang w:val="vi-VN"/>
        </w:rPr>
        <w:t>năm</w:t>
      </w:r>
      <w:r w:rsidR="004F2AE0">
        <w:rPr>
          <w:noProof/>
          <w:lang w:val="vi-VN"/>
        </w:rPr>
        <w:t xml:space="preserve"> </w:t>
      </w:r>
    </w:p>
    <w:p w14:paraId="77D50D33" w14:textId="77777777" w:rsidR="00B118C8" w:rsidRPr="00E46644" w:rsidRDefault="00B118C8" w:rsidP="00B118C8">
      <w:pPr>
        <w:tabs>
          <w:tab w:val="center" w:pos="6237"/>
        </w:tabs>
        <w:spacing w:line="276" w:lineRule="auto"/>
        <w:rPr>
          <w:noProof/>
          <w:lang w:val="vi-VN"/>
        </w:rPr>
      </w:pPr>
      <w:r w:rsidRPr="00E46644">
        <w:rPr>
          <w:noProof/>
          <w:lang w:val="vi-VN"/>
        </w:rPr>
        <w:tab/>
        <w:t>(kí và ghi họ tên)</w:t>
      </w:r>
    </w:p>
    <w:p w14:paraId="4368685F" w14:textId="77777777" w:rsidR="00B118C8" w:rsidRPr="00E46644" w:rsidRDefault="00B118C8">
      <w:pPr>
        <w:spacing w:after="200" w:line="276" w:lineRule="auto"/>
        <w:rPr>
          <w:noProof/>
          <w:lang w:val="vi-VN"/>
        </w:rPr>
      </w:pPr>
    </w:p>
    <w:p w14:paraId="1778CE52" w14:textId="77777777" w:rsidR="00B118C8" w:rsidRPr="00E46644" w:rsidRDefault="00B118C8">
      <w:pPr>
        <w:spacing w:after="200" w:line="276" w:lineRule="auto"/>
        <w:rPr>
          <w:noProof/>
          <w:lang w:val="vi-VN"/>
        </w:rPr>
      </w:pPr>
    </w:p>
    <w:p w14:paraId="108FD00C" w14:textId="77777777" w:rsidR="00B118C8" w:rsidRPr="00E46644" w:rsidRDefault="00B118C8">
      <w:pPr>
        <w:spacing w:after="200" w:line="276" w:lineRule="auto"/>
        <w:rPr>
          <w:noProof/>
          <w:lang w:val="vi-VN"/>
        </w:rPr>
      </w:pPr>
    </w:p>
    <w:p w14:paraId="782D0EEF" w14:textId="77777777" w:rsidR="00B118C8" w:rsidRPr="00E46644" w:rsidRDefault="00B118C8" w:rsidP="002D796D">
      <w:pPr>
        <w:pStyle w:val="Nidungvnbn"/>
        <w:rPr>
          <w:b/>
          <w:noProof/>
          <w:lang w:val="vi-VN"/>
        </w:rPr>
      </w:pPr>
      <w:r w:rsidRPr="00E46644">
        <w:rPr>
          <w:b/>
          <w:noProof/>
          <w:lang w:val="vi-VN"/>
        </w:rPr>
        <w:t>Phần đánh giá của GV chấm bài</w:t>
      </w:r>
    </w:p>
    <w:p w14:paraId="73A2D7F7" w14:textId="77777777" w:rsidR="00B118C8" w:rsidRPr="00E46644" w:rsidRDefault="00B118C8" w:rsidP="00B118C8">
      <w:pPr>
        <w:spacing w:after="200" w:line="276" w:lineRule="auto"/>
        <w:rPr>
          <w:noProof/>
          <w:sz w:val="32"/>
          <w:szCs w:val="32"/>
          <w:lang w:val="vi-VN"/>
        </w:rPr>
      </w:pPr>
      <w:r w:rsidRPr="00E46644">
        <w:rPr>
          <w:noProof/>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944035C" w14:textId="2C82B051" w:rsidR="00B118C8" w:rsidRPr="00E46644" w:rsidRDefault="00B118C8" w:rsidP="00B118C8">
      <w:pPr>
        <w:tabs>
          <w:tab w:val="center" w:pos="6237"/>
        </w:tabs>
        <w:spacing w:line="276" w:lineRule="auto"/>
        <w:rPr>
          <w:noProof/>
          <w:lang w:val="vi-VN"/>
        </w:rPr>
      </w:pPr>
      <w:r w:rsidRPr="00E46644">
        <w:rPr>
          <w:noProof/>
          <w:lang w:val="vi-VN"/>
        </w:rPr>
        <w:tab/>
        <w:t>Tp. Hồ Chí Minh, ngày</w:t>
      </w:r>
      <w:r w:rsidR="004F2AE0">
        <w:rPr>
          <w:noProof/>
          <w:lang w:val="vi-VN"/>
        </w:rPr>
        <w:t xml:space="preserve"> </w:t>
      </w:r>
      <w:r w:rsidRPr="00E46644">
        <w:rPr>
          <w:noProof/>
          <w:lang w:val="vi-VN"/>
        </w:rPr>
        <w:t xml:space="preserve"> </w:t>
      </w:r>
      <w:r w:rsidR="00C23736">
        <w:rPr>
          <w:noProof/>
        </w:rPr>
        <w:t xml:space="preserve">  </w:t>
      </w:r>
      <w:r w:rsidRPr="00E46644">
        <w:rPr>
          <w:noProof/>
          <w:lang w:val="vi-VN"/>
        </w:rPr>
        <w:t>tháng</w:t>
      </w:r>
      <w:r w:rsidR="004F2AE0">
        <w:rPr>
          <w:noProof/>
          <w:lang w:val="vi-VN"/>
        </w:rPr>
        <w:t xml:space="preserve"> </w:t>
      </w:r>
      <w:r w:rsidR="00C23736">
        <w:rPr>
          <w:noProof/>
        </w:rPr>
        <w:t xml:space="preserve">   </w:t>
      </w:r>
      <w:r w:rsidRPr="00E46644">
        <w:rPr>
          <w:noProof/>
          <w:lang w:val="vi-VN"/>
        </w:rPr>
        <w:t>năm</w:t>
      </w:r>
      <w:r w:rsidR="004F2AE0">
        <w:rPr>
          <w:noProof/>
          <w:lang w:val="vi-VN"/>
        </w:rPr>
        <w:t xml:space="preserve"> </w:t>
      </w:r>
    </w:p>
    <w:p w14:paraId="5141B82A" w14:textId="77777777" w:rsidR="00B118C8" w:rsidRPr="00E46644" w:rsidRDefault="00B118C8" w:rsidP="00B118C8">
      <w:pPr>
        <w:tabs>
          <w:tab w:val="center" w:pos="6237"/>
        </w:tabs>
        <w:spacing w:line="276" w:lineRule="auto"/>
        <w:rPr>
          <w:noProof/>
          <w:lang w:val="vi-VN"/>
        </w:rPr>
      </w:pPr>
      <w:r w:rsidRPr="00E46644">
        <w:rPr>
          <w:noProof/>
          <w:lang w:val="vi-VN"/>
        </w:rPr>
        <w:tab/>
        <w:t>(kí và ghi họ tên)</w:t>
      </w:r>
    </w:p>
    <w:p w14:paraId="6142F1A2" w14:textId="77777777" w:rsidR="00B118C8" w:rsidRPr="00E46644" w:rsidRDefault="00B118C8" w:rsidP="00B118C8">
      <w:pPr>
        <w:spacing w:after="200" w:line="276" w:lineRule="auto"/>
        <w:rPr>
          <w:noProof/>
          <w:lang w:val="vi-VN"/>
        </w:rPr>
      </w:pPr>
    </w:p>
    <w:p w14:paraId="603CAD8A" w14:textId="77777777" w:rsidR="00B118C8" w:rsidRPr="00E46644" w:rsidRDefault="00B118C8" w:rsidP="00B118C8">
      <w:pPr>
        <w:pStyle w:val="Tiumccp1"/>
        <w:rPr>
          <w:noProof/>
          <w:sz w:val="32"/>
          <w:szCs w:val="32"/>
          <w:lang w:val="vi-VN"/>
        </w:rPr>
      </w:pPr>
      <w:r w:rsidRPr="00E46644">
        <w:rPr>
          <w:noProof/>
          <w:lang w:val="vi-VN"/>
        </w:rPr>
        <w:br w:type="page"/>
      </w:r>
    </w:p>
    <w:p w14:paraId="76A7934F" w14:textId="2AAF1A4A" w:rsidR="00D4295A" w:rsidRPr="00FF0F6E" w:rsidRDefault="00FF0F6E" w:rsidP="00FF0F6E">
      <w:pPr>
        <w:pStyle w:val="Nidungbng"/>
        <w:rPr>
          <w:noProof w:val="0"/>
        </w:rPr>
      </w:pPr>
      <w:bookmarkStart w:id="4" w:name="_Toc387692907"/>
      <w:r w:rsidRPr="00FF0F6E">
        <w:lastRenderedPageBreak/>
        <w:t>PHÁT TRIỂN ỨNG DỤNG ĐIỂM BÁN HÀNG VỚI MERN STACK</w:t>
      </w:r>
    </w:p>
    <w:p w14:paraId="12DA713C" w14:textId="14D97D46" w:rsidR="00E46644" w:rsidRDefault="00BB2B2A" w:rsidP="00E46644">
      <w:pPr>
        <w:pStyle w:val="Chng"/>
        <w:rPr>
          <w:noProof/>
          <w:lang w:val="vi-VN"/>
        </w:rPr>
      </w:pPr>
      <w:bookmarkStart w:id="5" w:name="_Toc144484693"/>
      <w:r w:rsidRPr="00E46644">
        <w:rPr>
          <w:noProof/>
          <w:lang w:val="vi-VN"/>
        </w:rPr>
        <w:t>TÓM TẮT</w:t>
      </w:r>
      <w:bookmarkEnd w:id="4"/>
      <w:bookmarkEnd w:id="5"/>
    </w:p>
    <w:p w14:paraId="6918841A" w14:textId="19F340B4" w:rsidR="00FF0F6E" w:rsidRDefault="00FF0F6E" w:rsidP="00291721">
      <w:pPr>
        <w:pStyle w:val="Nidungvnbn"/>
        <w:rPr>
          <w:noProof/>
          <w:lang w:val="vi-VN"/>
        </w:rPr>
      </w:pPr>
    </w:p>
    <w:p w14:paraId="0E320175" w14:textId="5DB9BDCF" w:rsidR="00FF0F6E" w:rsidRPr="00486A06" w:rsidRDefault="00486A06" w:rsidP="00486A06">
      <w:pPr>
        <w:pStyle w:val="Nidungvnbn"/>
      </w:pPr>
      <w:r w:rsidRPr="00486A06">
        <w:t>Hiện nay, việc buôn bán truyền thống đi đôi với công nghệ ngày càng phát triển. Các điểm bán hàng dần kết hợp với các hệ thống hỗ trợ bán càng nhiều và gọi đó là hệ thống Point Of Sale hay còn gọi là POS. Hệ thống giúp các chủ cửa hàng buôn bán thuận tiện hơn như thanh toán, bán hàng, tìm kiếm sản phẩm, thống kê. Ngoài ra còn hỗ trợ quản lý tồn kho, quản lý nhân sự, kiểm kê các sản phẩm tồn kho. Và để hiện thực hệ thống POS, nhóm đã trình bày các sơ đồ để mô tả về các quy trình của hệ thống cũng như tiến hành xây dựng nên một hệ thống trên nền tảng website.</w:t>
      </w:r>
    </w:p>
    <w:p w14:paraId="6C5921E1" w14:textId="77777777" w:rsidR="00FF0F6E" w:rsidRDefault="00FF0F6E" w:rsidP="005A0968">
      <w:pPr>
        <w:pStyle w:val="Nidungvnbn"/>
      </w:pPr>
    </w:p>
    <w:p w14:paraId="214F1204" w14:textId="77777777" w:rsidR="00FF0F6E" w:rsidRDefault="00FF0F6E" w:rsidP="003618C9">
      <w:pPr>
        <w:pStyle w:val="Nidungbng"/>
      </w:pPr>
      <w:bookmarkStart w:id="6" w:name="_Toc387692908"/>
      <w:r w:rsidRPr="003618C9">
        <w:rPr>
          <w:rStyle w:val="NidungbngChar"/>
          <w:b/>
          <w:bCs/>
        </w:rPr>
        <w:t>DEVELOPING THE POINT OF SALE APP WITH MERN</w:t>
      </w:r>
      <w:r>
        <w:t xml:space="preserve"> </w:t>
      </w:r>
      <w:r w:rsidRPr="00FF0F6E">
        <w:t>STACK</w:t>
      </w:r>
    </w:p>
    <w:p w14:paraId="61DEFE87" w14:textId="6C3BAB09" w:rsidR="00FF0F6E" w:rsidRPr="0057089E" w:rsidRDefault="00D4295A" w:rsidP="0057089E">
      <w:pPr>
        <w:jc w:val="center"/>
        <w:rPr>
          <w:b/>
        </w:rPr>
      </w:pPr>
      <w:r w:rsidRPr="0057089E">
        <w:rPr>
          <w:b/>
          <w:sz w:val="32"/>
        </w:rPr>
        <w:t>ABSTRACT</w:t>
      </w:r>
    </w:p>
    <w:p w14:paraId="481D5E9F" w14:textId="77777777" w:rsidR="00FF0F6E" w:rsidRDefault="00FF0F6E" w:rsidP="00FF0F6E">
      <w:pPr>
        <w:pStyle w:val="Chng"/>
        <w:rPr>
          <w:noProof/>
        </w:rPr>
      </w:pPr>
    </w:p>
    <w:p w14:paraId="63002062" w14:textId="34D48414" w:rsidR="00D4295A" w:rsidRPr="00486A06" w:rsidRDefault="00486A06" w:rsidP="00486A06">
      <w:pPr>
        <w:pStyle w:val="Nidungvnbn"/>
      </w:pPr>
      <w:r w:rsidRPr="00486A06">
        <w:t>Today, traditional trading goes hand in hand with ever-evolving technology. Point of sale is gradually combined with more and more sales support systems and is called Point Of Sale system or POS. The system helps store owners conduct business more conveniently such as payment, sales, product search, and statistics. In addition, it also supports inventory management, personnel management, inventory product inventory. And to deploy the POS system, the team presented diagrams describing the system's processes as well as building the system on a website platform</w:t>
      </w:r>
      <w:r w:rsidR="00FF0F6E" w:rsidRPr="00486A06">
        <w:t>.</w:t>
      </w:r>
    </w:p>
    <w:p w14:paraId="2F906EC2" w14:textId="337A01D8" w:rsidR="00D4295A" w:rsidRPr="00FF0F6E" w:rsidRDefault="00FF0F6E" w:rsidP="00FF0F6E">
      <w:pPr>
        <w:spacing w:after="200" w:line="276" w:lineRule="auto"/>
        <w:rPr>
          <w:b/>
          <w:noProof/>
          <w:sz w:val="26"/>
          <w:szCs w:val="26"/>
        </w:rPr>
      </w:pPr>
      <w:r>
        <w:rPr>
          <w:noProof/>
          <w:sz w:val="26"/>
          <w:szCs w:val="26"/>
        </w:rPr>
        <w:br w:type="page"/>
      </w:r>
    </w:p>
    <w:p w14:paraId="7398380D" w14:textId="51564E5D" w:rsidR="007E6AB9" w:rsidRPr="00E46644" w:rsidRDefault="007E6AB9" w:rsidP="00081717">
      <w:pPr>
        <w:pStyle w:val="Chng"/>
        <w:rPr>
          <w:noProof/>
          <w:lang w:val="vi-VN"/>
        </w:rPr>
      </w:pPr>
      <w:bookmarkStart w:id="7" w:name="_Toc144484694"/>
      <w:r w:rsidRPr="00E46644">
        <w:rPr>
          <w:noProof/>
          <w:lang w:val="vi-VN"/>
        </w:rPr>
        <w:lastRenderedPageBreak/>
        <w:t>MỤC LỤC</w:t>
      </w:r>
      <w:bookmarkEnd w:id="6"/>
      <w:bookmarkEnd w:id="7"/>
    </w:p>
    <w:p w14:paraId="0D0871F2" w14:textId="67C716E5" w:rsidR="00570E2D" w:rsidRDefault="00BA4FEE">
      <w:pPr>
        <w:pStyle w:val="TOC1"/>
        <w:tabs>
          <w:tab w:val="right" w:leader="dot" w:pos="8777"/>
        </w:tabs>
        <w:rPr>
          <w:rFonts w:asciiTheme="minorHAnsi" w:eastAsiaTheme="minorEastAsia" w:hAnsiTheme="minorHAnsi" w:cstheme="minorBidi"/>
          <w:b w:val="0"/>
          <w:noProof/>
          <w:kern w:val="2"/>
          <w:sz w:val="22"/>
          <w:szCs w:val="22"/>
          <w14:ligatures w14:val="standardContextual"/>
        </w:rPr>
      </w:pPr>
      <w:r>
        <w:rPr>
          <w:b w:val="0"/>
          <w:noProof/>
          <w:sz w:val="26"/>
          <w:szCs w:val="26"/>
          <w:lang w:val="vi-VN"/>
        </w:rPr>
        <w:fldChar w:fldCharType="begin"/>
      </w:r>
      <w:r>
        <w:rPr>
          <w:b w:val="0"/>
          <w:noProof/>
          <w:sz w:val="26"/>
          <w:szCs w:val="26"/>
          <w:lang w:val="vi-VN"/>
        </w:rPr>
        <w:instrText xml:space="preserve"> TOC \o "1-4" \h \z \t "Chương,1" </w:instrText>
      </w:r>
      <w:r>
        <w:rPr>
          <w:b w:val="0"/>
          <w:noProof/>
          <w:sz w:val="26"/>
          <w:szCs w:val="26"/>
          <w:lang w:val="vi-VN"/>
        </w:rPr>
        <w:fldChar w:fldCharType="separate"/>
      </w:r>
      <w:hyperlink w:anchor="_Toc144484691" w:history="1">
        <w:r w:rsidR="00570E2D" w:rsidRPr="005D16B9">
          <w:rPr>
            <w:rStyle w:val="Hyperlink"/>
            <w:noProof/>
            <w:lang w:val="vi-VN"/>
          </w:rPr>
          <w:t>LỜI CẢM ƠN</w:t>
        </w:r>
        <w:r w:rsidR="00570E2D">
          <w:rPr>
            <w:noProof/>
            <w:webHidden/>
          </w:rPr>
          <w:tab/>
        </w:r>
        <w:r w:rsidR="00570E2D">
          <w:rPr>
            <w:noProof/>
            <w:webHidden/>
          </w:rPr>
          <w:fldChar w:fldCharType="begin"/>
        </w:r>
        <w:r w:rsidR="00570E2D">
          <w:rPr>
            <w:noProof/>
            <w:webHidden/>
          </w:rPr>
          <w:instrText xml:space="preserve"> PAGEREF _Toc144484691 \h </w:instrText>
        </w:r>
        <w:r w:rsidR="00570E2D">
          <w:rPr>
            <w:noProof/>
            <w:webHidden/>
          </w:rPr>
        </w:r>
        <w:r w:rsidR="00570E2D">
          <w:rPr>
            <w:noProof/>
            <w:webHidden/>
          </w:rPr>
          <w:fldChar w:fldCharType="separate"/>
        </w:r>
        <w:r w:rsidR="00851919">
          <w:rPr>
            <w:noProof/>
            <w:webHidden/>
          </w:rPr>
          <w:t>i</w:t>
        </w:r>
        <w:r w:rsidR="00570E2D">
          <w:rPr>
            <w:noProof/>
            <w:webHidden/>
          </w:rPr>
          <w:fldChar w:fldCharType="end"/>
        </w:r>
      </w:hyperlink>
    </w:p>
    <w:p w14:paraId="1807F81B" w14:textId="10E3FC9A"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692" w:history="1">
        <w:r w:rsidR="00570E2D" w:rsidRPr="005D16B9">
          <w:rPr>
            <w:rStyle w:val="Hyperlink"/>
            <w:noProof/>
            <w:lang w:val="vi-VN"/>
          </w:rPr>
          <w:t>PHẦN XÁC NHẬN VÀ ĐÁNH GIÁ CỦA GIẢNG VIÊN</w:t>
        </w:r>
        <w:r w:rsidR="00570E2D">
          <w:rPr>
            <w:noProof/>
            <w:webHidden/>
          </w:rPr>
          <w:tab/>
        </w:r>
        <w:r w:rsidR="00570E2D">
          <w:rPr>
            <w:noProof/>
            <w:webHidden/>
          </w:rPr>
          <w:fldChar w:fldCharType="begin"/>
        </w:r>
        <w:r w:rsidR="00570E2D">
          <w:rPr>
            <w:noProof/>
            <w:webHidden/>
          </w:rPr>
          <w:instrText xml:space="preserve"> PAGEREF _Toc144484692 \h </w:instrText>
        </w:r>
        <w:r w:rsidR="00570E2D">
          <w:rPr>
            <w:noProof/>
            <w:webHidden/>
          </w:rPr>
        </w:r>
        <w:r w:rsidR="00570E2D">
          <w:rPr>
            <w:noProof/>
            <w:webHidden/>
          </w:rPr>
          <w:fldChar w:fldCharType="separate"/>
        </w:r>
        <w:r w:rsidR="00851919">
          <w:rPr>
            <w:noProof/>
            <w:webHidden/>
          </w:rPr>
          <w:t>iii</w:t>
        </w:r>
        <w:r w:rsidR="00570E2D">
          <w:rPr>
            <w:noProof/>
            <w:webHidden/>
          </w:rPr>
          <w:fldChar w:fldCharType="end"/>
        </w:r>
      </w:hyperlink>
    </w:p>
    <w:p w14:paraId="04C5D737" w14:textId="61342B11"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693" w:history="1">
        <w:r w:rsidR="00570E2D" w:rsidRPr="005D16B9">
          <w:rPr>
            <w:rStyle w:val="Hyperlink"/>
            <w:noProof/>
            <w:lang w:val="vi-VN"/>
          </w:rPr>
          <w:t>TÓM TẮT</w:t>
        </w:r>
        <w:r w:rsidR="00570E2D">
          <w:rPr>
            <w:noProof/>
            <w:webHidden/>
          </w:rPr>
          <w:tab/>
        </w:r>
        <w:r w:rsidR="00570E2D">
          <w:rPr>
            <w:noProof/>
            <w:webHidden/>
          </w:rPr>
          <w:fldChar w:fldCharType="begin"/>
        </w:r>
        <w:r w:rsidR="00570E2D">
          <w:rPr>
            <w:noProof/>
            <w:webHidden/>
          </w:rPr>
          <w:instrText xml:space="preserve"> PAGEREF _Toc144484693 \h </w:instrText>
        </w:r>
        <w:r w:rsidR="00570E2D">
          <w:rPr>
            <w:noProof/>
            <w:webHidden/>
          </w:rPr>
        </w:r>
        <w:r w:rsidR="00570E2D">
          <w:rPr>
            <w:noProof/>
            <w:webHidden/>
          </w:rPr>
          <w:fldChar w:fldCharType="separate"/>
        </w:r>
        <w:r w:rsidR="00851919">
          <w:rPr>
            <w:noProof/>
            <w:webHidden/>
          </w:rPr>
          <w:t>iv</w:t>
        </w:r>
        <w:r w:rsidR="00570E2D">
          <w:rPr>
            <w:noProof/>
            <w:webHidden/>
          </w:rPr>
          <w:fldChar w:fldCharType="end"/>
        </w:r>
      </w:hyperlink>
    </w:p>
    <w:p w14:paraId="34DDFD52" w14:textId="23AF19EE"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694" w:history="1">
        <w:r w:rsidR="00570E2D" w:rsidRPr="005D16B9">
          <w:rPr>
            <w:rStyle w:val="Hyperlink"/>
            <w:noProof/>
            <w:lang w:val="vi-VN"/>
          </w:rPr>
          <w:t>MỤC LỤC</w:t>
        </w:r>
        <w:r w:rsidR="00570E2D">
          <w:rPr>
            <w:noProof/>
            <w:webHidden/>
          </w:rPr>
          <w:tab/>
        </w:r>
        <w:r w:rsidR="00570E2D">
          <w:rPr>
            <w:noProof/>
            <w:webHidden/>
          </w:rPr>
          <w:fldChar w:fldCharType="begin"/>
        </w:r>
        <w:r w:rsidR="00570E2D">
          <w:rPr>
            <w:noProof/>
            <w:webHidden/>
          </w:rPr>
          <w:instrText xml:space="preserve"> PAGEREF _Toc144484694 \h </w:instrText>
        </w:r>
        <w:r w:rsidR="00570E2D">
          <w:rPr>
            <w:noProof/>
            <w:webHidden/>
          </w:rPr>
        </w:r>
        <w:r w:rsidR="00570E2D">
          <w:rPr>
            <w:noProof/>
            <w:webHidden/>
          </w:rPr>
          <w:fldChar w:fldCharType="separate"/>
        </w:r>
        <w:r w:rsidR="00851919">
          <w:rPr>
            <w:noProof/>
            <w:webHidden/>
          </w:rPr>
          <w:t>v</w:t>
        </w:r>
        <w:r w:rsidR="00570E2D">
          <w:rPr>
            <w:noProof/>
            <w:webHidden/>
          </w:rPr>
          <w:fldChar w:fldCharType="end"/>
        </w:r>
      </w:hyperlink>
    </w:p>
    <w:p w14:paraId="434C104D" w14:textId="1B6EC821"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695" w:history="1">
        <w:r w:rsidR="00570E2D" w:rsidRPr="005D16B9">
          <w:rPr>
            <w:rStyle w:val="Hyperlink"/>
            <w:noProof/>
            <w:lang w:val="vi-VN"/>
          </w:rPr>
          <w:t>DANH MỤC CHỮ VIẾT TẮT</w:t>
        </w:r>
        <w:r w:rsidR="00570E2D">
          <w:rPr>
            <w:noProof/>
            <w:webHidden/>
          </w:rPr>
          <w:tab/>
        </w:r>
        <w:r w:rsidR="00570E2D">
          <w:rPr>
            <w:noProof/>
            <w:webHidden/>
          </w:rPr>
          <w:fldChar w:fldCharType="begin"/>
        </w:r>
        <w:r w:rsidR="00570E2D">
          <w:rPr>
            <w:noProof/>
            <w:webHidden/>
          </w:rPr>
          <w:instrText xml:space="preserve"> PAGEREF _Toc144484695 \h </w:instrText>
        </w:r>
        <w:r w:rsidR="00570E2D">
          <w:rPr>
            <w:noProof/>
            <w:webHidden/>
          </w:rPr>
        </w:r>
        <w:r w:rsidR="00570E2D">
          <w:rPr>
            <w:noProof/>
            <w:webHidden/>
          </w:rPr>
          <w:fldChar w:fldCharType="separate"/>
        </w:r>
        <w:r w:rsidR="00851919">
          <w:rPr>
            <w:noProof/>
            <w:webHidden/>
          </w:rPr>
          <w:t>ix</w:t>
        </w:r>
        <w:r w:rsidR="00570E2D">
          <w:rPr>
            <w:noProof/>
            <w:webHidden/>
          </w:rPr>
          <w:fldChar w:fldCharType="end"/>
        </w:r>
      </w:hyperlink>
    </w:p>
    <w:p w14:paraId="581A27D2" w14:textId="1B12FB1F"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696" w:history="1">
        <w:r w:rsidR="00570E2D" w:rsidRPr="005D16B9">
          <w:rPr>
            <w:rStyle w:val="Hyperlink"/>
            <w:noProof/>
            <w:lang w:val="vi-VN"/>
          </w:rPr>
          <w:t>DANH MỤC HÌNH VẼ</w:t>
        </w:r>
        <w:r w:rsidR="00570E2D" w:rsidRPr="005D16B9">
          <w:rPr>
            <w:rStyle w:val="Hyperlink"/>
            <w:noProof/>
          </w:rPr>
          <w:t>, BẢNG BIỂU</w:t>
        </w:r>
        <w:r w:rsidR="00570E2D">
          <w:rPr>
            <w:noProof/>
            <w:webHidden/>
          </w:rPr>
          <w:tab/>
        </w:r>
        <w:r w:rsidR="00570E2D">
          <w:rPr>
            <w:noProof/>
            <w:webHidden/>
          </w:rPr>
          <w:fldChar w:fldCharType="begin"/>
        </w:r>
        <w:r w:rsidR="00570E2D">
          <w:rPr>
            <w:noProof/>
            <w:webHidden/>
          </w:rPr>
          <w:instrText xml:space="preserve"> PAGEREF _Toc144484696 \h </w:instrText>
        </w:r>
        <w:r w:rsidR="00570E2D">
          <w:rPr>
            <w:noProof/>
            <w:webHidden/>
          </w:rPr>
        </w:r>
        <w:r w:rsidR="00570E2D">
          <w:rPr>
            <w:noProof/>
            <w:webHidden/>
          </w:rPr>
          <w:fldChar w:fldCharType="separate"/>
        </w:r>
        <w:r w:rsidR="00851919">
          <w:rPr>
            <w:noProof/>
            <w:webHidden/>
          </w:rPr>
          <w:t>x</w:t>
        </w:r>
        <w:r w:rsidR="00570E2D">
          <w:rPr>
            <w:noProof/>
            <w:webHidden/>
          </w:rPr>
          <w:fldChar w:fldCharType="end"/>
        </w:r>
      </w:hyperlink>
    </w:p>
    <w:p w14:paraId="7E7698EC" w14:textId="0DD04E6E"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697" w:history="1">
        <w:r w:rsidR="00570E2D" w:rsidRPr="005D16B9">
          <w:rPr>
            <w:rStyle w:val="Hyperlink"/>
            <w:noProof/>
            <w:lang w:val="vi-VN"/>
          </w:rPr>
          <w:t>CHƯƠNG 1 - MỞ ĐẦU</w:t>
        </w:r>
        <w:r w:rsidR="00570E2D">
          <w:rPr>
            <w:noProof/>
            <w:webHidden/>
          </w:rPr>
          <w:tab/>
        </w:r>
        <w:r w:rsidR="00570E2D">
          <w:rPr>
            <w:noProof/>
            <w:webHidden/>
          </w:rPr>
          <w:fldChar w:fldCharType="begin"/>
        </w:r>
        <w:r w:rsidR="00570E2D">
          <w:rPr>
            <w:noProof/>
            <w:webHidden/>
          </w:rPr>
          <w:instrText xml:space="preserve"> PAGEREF _Toc144484697 \h </w:instrText>
        </w:r>
        <w:r w:rsidR="00570E2D">
          <w:rPr>
            <w:noProof/>
            <w:webHidden/>
          </w:rPr>
        </w:r>
        <w:r w:rsidR="00570E2D">
          <w:rPr>
            <w:noProof/>
            <w:webHidden/>
          </w:rPr>
          <w:fldChar w:fldCharType="separate"/>
        </w:r>
        <w:r w:rsidR="00851919">
          <w:rPr>
            <w:noProof/>
            <w:webHidden/>
          </w:rPr>
          <w:t>1</w:t>
        </w:r>
        <w:r w:rsidR="00570E2D">
          <w:rPr>
            <w:noProof/>
            <w:webHidden/>
          </w:rPr>
          <w:fldChar w:fldCharType="end"/>
        </w:r>
      </w:hyperlink>
    </w:p>
    <w:p w14:paraId="26D59CAF" w14:textId="1F30BBB7"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698" w:history="1">
        <w:r w:rsidR="00570E2D" w:rsidRPr="005D16B9">
          <w:rPr>
            <w:rStyle w:val="Hyperlink"/>
            <w:noProof/>
          </w:rPr>
          <w:t>1.1 Lý do chọn đề tài</w:t>
        </w:r>
        <w:r w:rsidR="00570E2D">
          <w:rPr>
            <w:noProof/>
            <w:webHidden/>
          </w:rPr>
          <w:tab/>
        </w:r>
        <w:r w:rsidR="00570E2D">
          <w:rPr>
            <w:noProof/>
            <w:webHidden/>
          </w:rPr>
          <w:fldChar w:fldCharType="begin"/>
        </w:r>
        <w:r w:rsidR="00570E2D">
          <w:rPr>
            <w:noProof/>
            <w:webHidden/>
          </w:rPr>
          <w:instrText xml:space="preserve"> PAGEREF _Toc144484698 \h </w:instrText>
        </w:r>
        <w:r w:rsidR="00570E2D">
          <w:rPr>
            <w:noProof/>
            <w:webHidden/>
          </w:rPr>
        </w:r>
        <w:r w:rsidR="00570E2D">
          <w:rPr>
            <w:noProof/>
            <w:webHidden/>
          </w:rPr>
          <w:fldChar w:fldCharType="separate"/>
        </w:r>
        <w:r w:rsidR="00851919">
          <w:rPr>
            <w:noProof/>
            <w:webHidden/>
          </w:rPr>
          <w:t>1</w:t>
        </w:r>
        <w:r w:rsidR="00570E2D">
          <w:rPr>
            <w:noProof/>
            <w:webHidden/>
          </w:rPr>
          <w:fldChar w:fldCharType="end"/>
        </w:r>
      </w:hyperlink>
    </w:p>
    <w:p w14:paraId="6BE89E4B" w14:textId="69A23F52"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699" w:history="1">
        <w:r w:rsidR="00570E2D" w:rsidRPr="005D16B9">
          <w:rPr>
            <w:rStyle w:val="Hyperlink"/>
            <w:noProof/>
            <w:lang w:val="vi-VN"/>
          </w:rPr>
          <w:t>1.2</w:t>
        </w:r>
        <w:r w:rsidR="00570E2D" w:rsidRPr="005D16B9">
          <w:rPr>
            <w:rStyle w:val="Hyperlink"/>
            <w:noProof/>
          </w:rPr>
          <w:t xml:space="preserve"> Mục tiêu thực hiện đề tài</w:t>
        </w:r>
        <w:r w:rsidR="00570E2D">
          <w:rPr>
            <w:noProof/>
            <w:webHidden/>
          </w:rPr>
          <w:tab/>
        </w:r>
        <w:r w:rsidR="00570E2D">
          <w:rPr>
            <w:noProof/>
            <w:webHidden/>
          </w:rPr>
          <w:fldChar w:fldCharType="begin"/>
        </w:r>
        <w:r w:rsidR="00570E2D">
          <w:rPr>
            <w:noProof/>
            <w:webHidden/>
          </w:rPr>
          <w:instrText xml:space="preserve"> PAGEREF _Toc144484699 \h </w:instrText>
        </w:r>
        <w:r w:rsidR="00570E2D">
          <w:rPr>
            <w:noProof/>
            <w:webHidden/>
          </w:rPr>
        </w:r>
        <w:r w:rsidR="00570E2D">
          <w:rPr>
            <w:noProof/>
            <w:webHidden/>
          </w:rPr>
          <w:fldChar w:fldCharType="separate"/>
        </w:r>
        <w:r w:rsidR="00851919">
          <w:rPr>
            <w:noProof/>
            <w:webHidden/>
          </w:rPr>
          <w:t>1</w:t>
        </w:r>
        <w:r w:rsidR="00570E2D">
          <w:rPr>
            <w:noProof/>
            <w:webHidden/>
          </w:rPr>
          <w:fldChar w:fldCharType="end"/>
        </w:r>
      </w:hyperlink>
    </w:p>
    <w:p w14:paraId="560D9057" w14:textId="6B645D5E"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00" w:history="1">
        <w:r w:rsidR="00570E2D" w:rsidRPr="005D16B9">
          <w:rPr>
            <w:rStyle w:val="Hyperlink"/>
            <w:noProof/>
          </w:rPr>
          <w:t>1.3 Đối tượng và phạm vi nghiên cứu</w:t>
        </w:r>
        <w:r w:rsidR="00570E2D">
          <w:rPr>
            <w:noProof/>
            <w:webHidden/>
          </w:rPr>
          <w:tab/>
        </w:r>
        <w:r w:rsidR="00570E2D">
          <w:rPr>
            <w:noProof/>
            <w:webHidden/>
          </w:rPr>
          <w:fldChar w:fldCharType="begin"/>
        </w:r>
        <w:r w:rsidR="00570E2D">
          <w:rPr>
            <w:noProof/>
            <w:webHidden/>
          </w:rPr>
          <w:instrText xml:space="preserve"> PAGEREF _Toc144484700 \h </w:instrText>
        </w:r>
        <w:r w:rsidR="00570E2D">
          <w:rPr>
            <w:noProof/>
            <w:webHidden/>
          </w:rPr>
        </w:r>
        <w:r w:rsidR="00570E2D">
          <w:rPr>
            <w:noProof/>
            <w:webHidden/>
          </w:rPr>
          <w:fldChar w:fldCharType="separate"/>
        </w:r>
        <w:r w:rsidR="00851919">
          <w:rPr>
            <w:noProof/>
            <w:webHidden/>
          </w:rPr>
          <w:t>1</w:t>
        </w:r>
        <w:r w:rsidR="00570E2D">
          <w:rPr>
            <w:noProof/>
            <w:webHidden/>
          </w:rPr>
          <w:fldChar w:fldCharType="end"/>
        </w:r>
      </w:hyperlink>
    </w:p>
    <w:p w14:paraId="6167456D" w14:textId="47326B70"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01" w:history="1">
        <w:r w:rsidR="00570E2D" w:rsidRPr="005D16B9">
          <w:rPr>
            <w:rStyle w:val="Hyperlink"/>
            <w:noProof/>
          </w:rPr>
          <w:t>1.4 Phương pháp nghiên cứu</w:t>
        </w:r>
        <w:r w:rsidR="00570E2D">
          <w:rPr>
            <w:noProof/>
            <w:webHidden/>
          </w:rPr>
          <w:tab/>
        </w:r>
        <w:r w:rsidR="00570E2D">
          <w:rPr>
            <w:noProof/>
            <w:webHidden/>
          </w:rPr>
          <w:fldChar w:fldCharType="begin"/>
        </w:r>
        <w:r w:rsidR="00570E2D">
          <w:rPr>
            <w:noProof/>
            <w:webHidden/>
          </w:rPr>
          <w:instrText xml:space="preserve"> PAGEREF _Toc144484701 \h </w:instrText>
        </w:r>
        <w:r w:rsidR="00570E2D">
          <w:rPr>
            <w:noProof/>
            <w:webHidden/>
          </w:rPr>
        </w:r>
        <w:r w:rsidR="00570E2D">
          <w:rPr>
            <w:noProof/>
            <w:webHidden/>
          </w:rPr>
          <w:fldChar w:fldCharType="separate"/>
        </w:r>
        <w:r w:rsidR="00851919">
          <w:rPr>
            <w:noProof/>
            <w:webHidden/>
          </w:rPr>
          <w:t>2</w:t>
        </w:r>
        <w:r w:rsidR="00570E2D">
          <w:rPr>
            <w:noProof/>
            <w:webHidden/>
          </w:rPr>
          <w:fldChar w:fldCharType="end"/>
        </w:r>
      </w:hyperlink>
    </w:p>
    <w:p w14:paraId="51DF4F0C" w14:textId="514375AB"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02" w:history="1">
        <w:r w:rsidR="00570E2D" w:rsidRPr="005D16B9">
          <w:rPr>
            <w:rStyle w:val="Hyperlink"/>
            <w:noProof/>
          </w:rPr>
          <w:t>1.5 Ý nghĩa thực tiễn của đề tài</w:t>
        </w:r>
        <w:r w:rsidR="00570E2D">
          <w:rPr>
            <w:noProof/>
            <w:webHidden/>
          </w:rPr>
          <w:tab/>
        </w:r>
        <w:r w:rsidR="00570E2D">
          <w:rPr>
            <w:noProof/>
            <w:webHidden/>
          </w:rPr>
          <w:fldChar w:fldCharType="begin"/>
        </w:r>
        <w:r w:rsidR="00570E2D">
          <w:rPr>
            <w:noProof/>
            <w:webHidden/>
          </w:rPr>
          <w:instrText xml:space="preserve"> PAGEREF _Toc144484702 \h </w:instrText>
        </w:r>
        <w:r w:rsidR="00570E2D">
          <w:rPr>
            <w:noProof/>
            <w:webHidden/>
          </w:rPr>
        </w:r>
        <w:r w:rsidR="00570E2D">
          <w:rPr>
            <w:noProof/>
            <w:webHidden/>
          </w:rPr>
          <w:fldChar w:fldCharType="separate"/>
        </w:r>
        <w:r w:rsidR="00851919">
          <w:rPr>
            <w:noProof/>
            <w:webHidden/>
          </w:rPr>
          <w:t>2</w:t>
        </w:r>
        <w:r w:rsidR="00570E2D">
          <w:rPr>
            <w:noProof/>
            <w:webHidden/>
          </w:rPr>
          <w:fldChar w:fldCharType="end"/>
        </w:r>
      </w:hyperlink>
    </w:p>
    <w:p w14:paraId="7EE86123" w14:textId="166DAA8A"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703" w:history="1">
        <w:r w:rsidR="00570E2D" w:rsidRPr="005D16B9">
          <w:rPr>
            <w:rStyle w:val="Hyperlink"/>
            <w:noProof/>
            <w:lang w:val="vi-VN"/>
          </w:rPr>
          <w:t>CHƯƠNG 2 - CƠ SỞ LÝ THUYẾT</w:t>
        </w:r>
        <w:r w:rsidR="00570E2D">
          <w:rPr>
            <w:noProof/>
            <w:webHidden/>
          </w:rPr>
          <w:tab/>
        </w:r>
        <w:r w:rsidR="00570E2D">
          <w:rPr>
            <w:noProof/>
            <w:webHidden/>
          </w:rPr>
          <w:fldChar w:fldCharType="begin"/>
        </w:r>
        <w:r w:rsidR="00570E2D">
          <w:rPr>
            <w:noProof/>
            <w:webHidden/>
          </w:rPr>
          <w:instrText xml:space="preserve"> PAGEREF _Toc144484703 \h </w:instrText>
        </w:r>
        <w:r w:rsidR="00570E2D">
          <w:rPr>
            <w:noProof/>
            <w:webHidden/>
          </w:rPr>
        </w:r>
        <w:r w:rsidR="00570E2D">
          <w:rPr>
            <w:noProof/>
            <w:webHidden/>
          </w:rPr>
          <w:fldChar w:fldCharType="separate"/>
        </w:r>
        <w:r w:rsidR="00851919">
          <w:rPr>
            <w:noProof/>
            <w:webHidden/>
          </w:rPr>
          <w:t>3</w:t>
        </w:r>
        <w:r w:rsidR="00570E2D">
          <w:rPr>
            <w:noProof/>
            <w:webHidden/>
          </w:rPr>
          <w:fldChar w:fldCharType="end"/>
        </w:r>
      </w:hyperlink>
    </w:p>
    <w:p w14:paraId="33E37D7E" w14:textId="54FBD5AF"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04" w:history="1">
        <w:r w:rsidR="00570E2D" w:rsidRPr="005D16B9">
          <w:rPr>
            <w:rStyle w:val="Hyperlink"/>
            <w:noProof/>
            <w:lang w:val="vi-VN"/>
          </w:rPr>
          <w:t>2.1</w:t>
        </w:r>
        <w:r w:rsidR="00570E2D" w:rsidRPr="005D16B9">
          <w:rPr>
            <w:rStyle w:val="Hyperlink"/>
            <w:noProof/>
          </w:rPr>
          <w:t xml:space="preserve"> MERN Stack</w:t>
        </w:r>
        <w:r w:rsidR="00570E2D">
          <w:rPr>
            <w:noProof/>
            <w:webHidden/>
          </w:rPr>
          <w:tab/>
        </w:r>
        <w:r w:rsidR="00570E2D">
          <w:rPr>
            <w:noProof/>
            <w:webHidden/>
          </w:rPr>
          <w:fldChar w:fldCharType="begin"/>
        </w:r>
        <w:r w:rsidR="00570E2D">
          <w:rPr>
            <w:noProof/>
            <w:webHidden/>
          </w:rPr>
          <w:instrText xml:space="preserve"> PAGEREF _Toc144484704 \h </w:instrText>
        </w:r>
        <w:r w:rsidR="00570E2D">
          <w:rPr>
            <w:noProof/>
            <w:webHidden/>
          </w:rPr>
        </w:r>
        <w:r w:rsidR="00570E2D">
          <w:rPr>
            <w:noProof/>
            <w:webHidden/>
          </w:rPr>
          <w:fldChar w:fldCharType="separate"/>
        </w:r>
        <w:r w:rsidR="00851919">
          <w:rPr>
            <w:noProof/>
            <w:webHidden/>
          </w:rPr>
          <w:t>3</w:t>
        </w:r>
        <w:r w:rsidR="00570E2D">
          <w:rPr>
            <w:noProof/>
            <w:webHidden/>
          </w:rPr>
          <w:fldChar w:fldCharType="end"/>
        </w:r>
      </w:hyperlink>
    </w:p>
    <w:p w14:paraId="39521554" w14:textId="59E76C77"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05" w:history="1">
        <w:r w:rsidR="00570E2D" w:rsidRPr="005D16B9">
          <w:rPr>
            <w:rStyle w:val="Hyperlink"/>
            <w:noProof/>
          </w:rPr>
          <w:t>2.1.1 Mongo DataBase Atlas</w:t>
        </w:r>
        <w:r w:rsidR="00570E2D">
          <w:rPr>
            <w:noProof/>
            <w:webHidden/>
          </w:rPr>
          <w:tab/>
        </w:r>
        <w:r w:rsidR="00570E2D">
          <w:rPr>
            <w:noProof/>
            <w:webHidden/>
          </w:rPr>
          <w:fldChar w:fldCharType="begin"/>
        </w:r>
        <w:r w:rsidR="00570E2D">
          <w:rPr>
            <w:noProof/>
            <w:webHidden/>
          </w:rPr>
          <w:instrText xml:space="preserve"> PAGEREF _Toc144484705 \h </w:instrText>
        </w:r>
        <w:r w:rsidR="00570E2D">
          <w:rPr>
            <w:noProof/>
            <w:webHidden/>
          </w:rPr>
        </w:r>
        <w:r w:rsidR="00570E2D">
          <w:rPr>
            <w:noProof/>
            <w:webHidden/>
          </w:rPr>
          <w:fldChar w:fldCharType="separate"/>
        </w:r>
        <w:r w:rsidR="00851919">
          <w:rPr>
            <w:noProof/>
            <w:webHidden/>
          </w:rPr>
          <w:t>4</w:t>
        </w:r>
        <w:r w:rsidR="00570E2D">
          <w:rPr>
            <w:noProof/>
            <w:webHidden/>
          </w:rPr>
          <w:fldChar w:fldCharType="end"/>
        </w:r>
      </w:hyperlink>
    </w:p>
    <w:p w14:paraId="1D090718" w14:textId="0C873635"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06" w:history="1">
        <w:r w:rsidR="00570E2D" w:rsidRPr="005D16B9">
          <w:rPr>
            <w:rStyle w:val="Hyperlink"/>
            <w:noProof/>
          </w:rPr>
          <w:t>2.1.2 Express JS</w:t>
        </w:r>
        <w:r w:rsidR="00570E2D">
          <w:rPr>
            <w:noProof/>
            <w:webHidden/>
          </w:rPr>
          <w:tab/>
        </w:r>
        <w:r w:rsidR="00570E2D">
          <w:rPr>
            <w:noProof/>
            <w:webHidden/>
          </w:rPr>
          <w:fldChar w:fldCharType="begin"/>
        </w:r>
        <w:r w:rsidR="00570E2D">
          <w:rPr>
            <w:noProof/>
            <w:webHidden/>
          </w:rPr>
          <w:instrText xml:space="preserve"> PAGEREF _Toc144484706 \h </w:instrText>
        </w:r>
        <w:r w:rsidR="00570E2D">
          <w:rPr>
            <w:noProof/>
            <w:webHidden/>
          </w:rPr>
        </w:r>
        <w:r w:rsidR="00570E2D">
          <w:rPr>
            <w:noProof/>
            <w:webHidden/>
          </w:rPr>
          <w:fldChar w:fldCharType="separate"/>
        </w:r>
        <w:r w:rsidR="00851919">
          <w:rPr>
            <w:noProof/>
            <w:webHidden/>
          </w:rPr>
          <w:t>5</w:t>
        </w:r>
        <w:r w:rsidR="00570E2D">
          <w:rPr>
            <w:noProof/>
            <w:webHidden/>
          </w:rPr>
          <w:fldChar w:fldCharType="end"/>
        </w:r>
      </w:hyperlink>
    </w:p>
    <w:p w14:paraId="7E61D372" w14:textId="7882E983"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07" w:history="1">
        <w:r w:rsidR="00570E2D" w:rsidRPr="005D16B9">
          <w:rPr>
            <w:rStyle w:val="Hyperlink"/>
            <w:noProof/>
          </w:rPr>
          <w:t>2.1.3 React JS</w:t>
        </w:r>
        <w:r w:rsidR="00570E2D">
          <w:rPr>
            <w:noProof/>
            <w:webHidden/>
          </w:rPr>
          <w:tab/>
        </w:r>
        <w:r w:rsidR="00570E2D">
          <w:rPr>
            <w:noProof/>
            <w:webHidden/>
          </w:rPr>
          <w:fldChar w:fldCharType="begin"/>
        </w:r>
        <w:r w:rsidR="00570E2D">
          <w:rPr>
            <w:noProof/>
            <w:webHidden/>
          </w:rPr>
          <w:instrText xml:space="preserve"> PAGEREF _Toc144484707 \h </w:instrText>
        </w:r>
        <w:r w:rsidR="00570E2D">
          <w:rPr>
            <w:noProof/>
            <w:webHidden/>
          </w:rPr>
        </w:r>
        <w:r w:rsidR="00570E2D">
          <w:rPr>
            <w:noProof/>
            <w:webHidden/>
          </w:rPr>
          <w:fldChar w:fldCharType="separate"/>
        </w:r>
        <w:r w:rsidR="00851919">
          <w:rPr>
            <w:noProof/>
            <w:webHidden/>
          </w:rPr>
          <w:t>6</w:t>
        </w:r>
        <w:r w:rsidR="00570E2D">
          <w:rPr>
            <w:noProof/>
            <w:webHidden/>
          </w:rPr>
          <w:fldChar w:fldCharType="end"/>
        </w:r>
      </w:hyperlink>
    </w:p>
    <w:p w14:paraId="09F9B14E" w14:textId="67EDC02F"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08" w:history="1">
        <w:r w:rsidR="00570E2D" w:rsidRPr="005D16B9">
          <w:rPr>
            <w:rStyle w:val="Hyperlink"/>
            <w:noProof/>
          </w:rPr>
          <w:t>2.1.4 Node JS</w:t>
        </w:r>
        <w:r w:rsidR="00570E2D">
          <w:rPr>
            <w:noProof/>
            <w:webHidden/>
          </w:rPr>
          <w:tab/>
        </w:r>
        <w:r w:rsidR="00570E2D">
          <w:rPr>
            <w:noProof/>
            <w:webHidden/>
          </w:rPr>
          <w:fldChar w:fldCharType="begin"/>
        </w:r>
        <w:r w:rsidR="00570E2D">
          <w:rPr>
            <w:noProof/>
            <w:webHidden/>
          </w:rPr>
          <w:instrText xml:space="preserve"> PAGEREF _Toc144484708 \h </w:instrText>
        </w:r>
        <w:r w:rsidR="00570E2D">
          <w:rPr>
            <w:noProof/>
            <w:webHidden/>
          </w:rPr>
        </w:r>
        <w:r w:rsidR="00570E2D">
          <w:rPr>
            <w:noProof/>
            <w:webHidden/>
          </w:rPr>
          <w:fldChar w:fldCharType="separate"/>
        </w:r>
        <w:r w:rsidR="00851919">
          <w:rPr>
            <w:noProof/>
            <w:webHidden/>
          </w:rPr>
          <w:t>7</w:t>
        </w:r>
        <w:r w:rsidR="00570E2D">
          <w:rPr>
            <w:noProof/>
            <w:webHidden/>
          </w:rPr>
          <w:fldChar w:fldCharType="end"/>
        </w:r>
      </w:hyperlink>
    </w:p>
    <w:p w14:paraId="4B13BE99" w14:textId="47BB7F03"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09" w:history="1">
        <w:r w:rsidR="00570E2D" w:rsidRPr="005D16B9">
          <w:rPr>
            <w:rStyle w:val="Hyperlink"/>
            <w:noProof/>
          </w:rPr>
          <w:t>2.1.5 API Service</w:t>
        </w:r>
        <w:r w:rsidR="00570E2D">
          <w:rPr>
            <w:noProof/>
            <w:webHidden/>
          </w:rPr>
          <w:tab/>
        </w:r>
        <w:r w:rsidR="00570E2D">
          <w:rPr>
            <w:noProof/>
            <w:webHidden/>
          </w:rPr>
          <w:fldChar w:fldCharType="begin"/>
        </w:r>
        <w:r w:rsidR="00570E2D">
          <w:rPr>
            <w:noProof/>
            <w:webHidden/>
          </w:rPr>
          <w:instrText xml:space="preserve"> PAGEREF _Toc144484709 \h </w:instrText>
        </w:r>
        <w:r w:rsidR="00570E2D">
          <w:rPr>
            <w:noProof/>
            <w:webHidden/>
          </w:rPr>
        </w:r>
        <w:r w:rsidR="00570E2D">
          <w:rPr>
            <w:noProof/>
            <w:webHidden/>
          </w:rPr>
          <w:fldChar w:fldCharType="separate"/>
        </w:r>
        <w:r w:rsidR="00851919">
          <w:rPr>
            <w:noProof/>
            <w:webHidden/>
          </w:rPr>
          <w:t>8</w:t>
        </w:r>
        <w:r w:rsidR="00570E2D">
          <w:rPr>
            <w:noProof/>
            <w:webHidden/>
          </w:rPr>
          <w:fldChar w:fldCharType="end"/>
        </w:r>
      </w:hyperlink>
    </w:p>
    <w:p w14:paraId="4F83D570" w14:textId="6A2C9946"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10" w:history="1">
        <w:r w:rsidR="00570E2D" w:rsidRPr="005D16B9">
          <w:rPr>
            <w:rStyle w:val="Hyperlink"/>
            <w:noProof/>
          </w:rPr>
          <w:t>2.1.6 Sơ đồ kiến trúc hệ thống.</w:t>
        </w:r>
        <w:r w:rsidR="00570E2D">
          <w:rPr>
            <w:noProof/>
            <w:webHidden/>
          </w:rPr>
          <w:tab/>
        </w:r>
        <w:r w:rsidR="00570E2D">
          <w:rPr>
            <w:noProof/>
            <w:webHidden/>
          </w:rPr>
          <w:fldChar w:fldCharType="begin"/>
        </w:r>
        <w:r w:rsidR="00570E2D">
          <w:rPr>
            <w:noProof/>
            <w:webHidden/>
          </w:rPr>
          <w:instrText xml:space="preserve"> PAGEREF _Toc144484710 \h </w:instrText>
        </w:r>
        <w:r w:rsidR="00570E2D">
          <w:rPr>
            <w:noProof/>
            <w:webHidden/>
          </w:rPr>
        </w:r>
        <w:r w:rsidR="00570E2D">
          <w:rPr>
            <w:noProof/>
            <w:webHidden/>
          </w:rPr>
          <w:fldChar w:fldCharType="separate"/>
        </w:r>
        <w:r w:rsidR="00851919">
          <w:rPr>
            <w:noProof/>
            <w:webHidden/>
          </w:rPr>
          <w:t>9</w:t>
        </w:r>
        <w:r w:rsidR="00570E2D">
          <w:rPr>
            <w:noProof/>
            <w:webHidden/>
          </w:rPr>
          <w:fldChar w:fldCharType="end"/>
        </w:r>
      </w:hyperlink>
    </w:p>
    <w:p w14:paraId="0FA00C12" w14:textId="5F432D63"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11" w:history="1">
        <w:r w:rsidR="00570E2D" w:rsidRPr="005D16B9">
          <w:rPr>
            <w:rStyle w:val="Hyperlink"/>
            <w:noProof/>
          </w:rPr>
          <w:t>2.2 Sơ đồ Use Case Tổng quát</w:t>
        </w:r>
        <w:r w:rsidR="00570E2D">
          <w:rPr>
            <w:noProof/>
            <w:webHidden/>
          </w:rPr>
          <w:tab/>
        </w:r>
        <w:r w:rsidR="00570E2D">
          <w:rPr>
            <w:noProof/>
            <w:webHidden/>
          </w:rPr>
          <w:fldChar w:fldCharType="begin"/>
        </w:r>
        <w:r w:rsidR="00570E2D">
          <w:rPr>
            <w:noProof/>
            <w:webHidden/>
          </w:rPr>
          <w:instrText xml:space="preserve"> PAGEREF _Toc144484711 \h </w:instrText>
        </w:r>
        <w:r w:rsidR="00570E2D">
          <w:rPr>
            <w:noProof/>
            <w:webHidden/>
          </w:rPr>
        </w:r>
        <w:r w:rsidR="00570E2D">
          <w:rPr>
            <w:noProof/>
            <w:webHidden/>
          </w:rPr>
          <w:fldChar w:fldCharType="separate"/>
        </w:r>
        <w:r w:rsidR="00851919">
          <w:rPr>
            <w:noProof/>
            <w:webHidden/>
          </w:rPr>
          <w:t>10</w:t>
        </w:r>
        <w:r w:rsidR="00570E2D">
          <w:rPr>
            <w:noProof/>
            <w:webHidden/>
          </w:rPr>
          <w:fldChar w:fldCharType="end"/>
        </w:r>
      </w:hyperlink>
    </w:p>
    <w:p w14:paraId="09FBD4FA" w14:textId="073CD7BC"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12" w:history="1">
        <w:r w:rsidR="00570E2D" w:rsidRPr="005D16B9">
          <w:rPr>
            <w:rStyle w:val="Hyperlink"/>
            <w:noProof/>
          </w:rPr>
          <w:t>2.3 Sơ đồ hoạt động</w:t>
        </w:r>
        <w:r w:rsidR="00570E2D">
          <w:rPr>
            <w:noProof/>
            <w:webHidden/>
          </w:rPr>
          <w:tab/>
        </w:r>
        <w:r w:rsidR="00570E2D">
          <w:rPr>
            <w:noProof/>
            <w:webHidden/>
          </w:rPr>
          <w:fldChar w:fldCharType="begin"/>
        </w:r>
        <w:r w:rsidR="00570E2D">
          <w:rPr>
            <w:noProof/>
            <w:webHidden/>
          </w:rPr>
          <w:instrText xml:space="preserve"> PAGEREF _Toc144484712 \h </w:instrText>
        </w:r>
        <w:r w:rsidR="00570E2D">
          <w:rPr>
            <w:noProof/>
            <w:webHidden/>
          </w:rPr>
        </w:r>
        <w:r w:rsidR="00570E2D">
          <w:rPr>
            <w:noProof/>
            <w:webHidden/>
          </w:rPr>
          <w:fldChar w:fldCharType="separate"/>
        </w:r>
        <w:r w:rsidR="00851919">
          <w:rPr>
            <w:noProof/>
            <w:webHidden/>
          </w:rPr>
          <w:t>11</w:t>
        </w:r>
        <w:r w:rsidR="00570E2D">
          <w:rPr>
            <w:noProof/>
            <w:webHidden/>
          </w:rPr>
          <w:fldChar w:fldCharType="end"/>
        </w:r>
      </w:hyperlink>
    </w:p>
    <w:p w14:paraId="1D262468" w14:textId="0E9738D8"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13" w:history="1">
        <w:r w:rsidR="00570E2D" w:rsidRPr="005D16B9">
          <w:rPr>
            <w:rStyle w:val="Hyperlink"/>
            <w:noProof/>
          </w:rPr>
          <w:t>2.3.1 Sơ đồ hoạt động Xem thông tin cá nhân</w:t>
        </w:r>
        <w:r w:rsidR="00570E2D">
          <w:rPr>
            <w:noProof/>
            <w:webHidden/>
          </w:rPr>
          <w:tab/>
        </w:r>
        <w:r w:rsidR="00570E2D">
          <w:rPr>
            <w:noProof/>
            <w:webHidden/>
          </w:rPr>
          <w:fldChar w:fldCharType="begin"/>
        </w:r>
        <w:r w:rsidR="00570E2D">
          <w:rPr>
            <w:noProof/>
            <w:webHidden/>
          </w:rPr>
          <w:instrText xml:space="preserve"> PAGEREF _Toc144484713 \h </w:instrText>
        </w:r>
        <w:r w:rsidR="00570E2D">
          <w:rPr>
            <w:noProof/>
            <w:webHidden/>
          </w:rPr>
        </w:r>
        <w:r w:rsidR="00570E2D">
          <w:rPr>
            <w:noProof/>
            <w:webHidden/>
          </w:rPr>
          <w:fldChar w:fldCharType="separate"/>
        </w:r>
        <w:r w:rsidR="00851919">
          <w:rPr>
            <w:noProof/>
            <w:webHidden/>
          </w:rPr>
          <w:t>11</w:t>
        </w:r>
        <w:r w:rsidR="00570E2D">
          <w:rPr>
            <w:noProof/>
            <w:webHidden/>
          </w:rPr>
          <w:fldChar w:fldCharType="end"/>
        </w:r>
      </w:hyperlink>
    </w:p>
    <w:p w14:paraId="5B4F7C5A" w14:textId="0CA1F528"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14" w:history="1">
        <w:r w:rsidR="00570E2D" w:rsidRPr="005D16B9">
          <w:rPr>
            <w:rStyle w:val="Hyperlink"/>
            <w:noProof/>
          </w:rPr>
          <w:t>2.3.2 Sơ đồ hoạt động Chỉnh sửa thông tin cá nhân</w:t>
        </w:r>
        <w:r w:rsidR="00570E2D">
          <w:rPr>
            <w:noProof/>
            <w:webHidden/>
          </w:rPr>
          <w:tab/>
        </w:r>
        <w:r w:rsidR="00570E2D">
          <w:rPr>
            <w:noProof/>
            <w:webHidden/>
          </w:rPr>
          <w:fldChar w:fldCharType="begin"/>
        </w:r>
        <w:r w:rsidR="00570E2D">
          <w:rPr>
            <w:noProof/>
            <w:webHidden/>
          </w:rPr>
          <w:instrText xml:space="preserve"> PAGEREF _Toc144484714 \h </w:instrText>
        </w:r>
        <w:r w:rsidR="00570E2D">
          <w:rPr>
            <w:noProof/>
            <w:webHidden/>
          </w:rPr>
        </w:r>
        <w:r w:rsidR="00570E2D">
          <w:rPr>
            <w:noProof/>
            <w:webHidden/>
          </w:rPr>
          <w:fldChar w:fldCharType="separate"/>
        </w:r>
        <w:r w:rsidR="00851919">
          <w:rPr>
            <w:noProof/>
            <w:webHidden/>
          </w:rPr>
          <w:t>12</w:t>
        </w:r>
        <w:r w:rsidR="00570E2D">
          <w:rPr>
            <w:noProof/>
            <w:webHidden/>
          </w:rPr>
          <w:fldChar w:fldCharType="end"/>
        </w:r>
      </w:hyperlink>
    </w:p>
    <w:p w14:paraId="136268FB" w14:textId="020B85D9"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15" w:history="1">
        <w:r w:rsidR="00570E2D" w:rsidRPr="005D16B9">
          <w:rPr>
            <w:rStyle w:val="Hyperlink"/>
            <w:noProof/>
          </w:rPr>
          <w:t>2.3.3 Sơ đồ hoạt động Thay đổi ảnh đại diện</w:t>
        </w:r>
        <w:r w:rsidR="00570E2D">
          <w:rPr>
            <w:noProof/>
            <w:webHidden/>
          </w:rPr>
          <w:tab/>
        </w:r>
        <w:r w:rsidR="00570E2D">
          <w:rPr>
            <w:noProof/>
            <w:webHidden/>
          </w:rPr>
          <w:fldChar w:fldCharType="begin"/>
        </w:r>
        <w:r w:rsidR="00570E2D">
          <w:rPr>
            <w:noProof/>
            <w:webHidden/>
          </w:rPr>
          <w:instrText xml:space="preserve"> PAGEREF _Toc144484715 \h </w:instrText>
        </w:r>
        <w:r w:rsidR="00570E2D">
          <w:rPr>
            <w:noProof/>
            <w:webHidden/>
          </w:rPr>
        </w:r>
        <w:r w:rsidR="00570E2D">
          <w:rPr>
            <w:noProof/>
            <w:webHidden/>
          </w:rPr>
          <w:fldChar w:fldCharType="separate"/>
        </w:r>
        <w:r w:rsidR="00851919">
          <w:rPr>
            <w:noProof/>
            <w:webHidden/>
          </w:rPr>
          <w:t>13</w:t>
        </w:r>
        <w:r w:rsidR="00570E2D">
          <w:rPr>
            <w:noProof/>
            <w:webHidden/>
          </w:rPr>
          <w:fldChar w:fldCharType="end"/>
        </w:r>
      </w:hyperlink>
    </w:p>
    <w:p w14:paraId="41622852" w14:textId="06CABC1F"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16" w:history="1">
        <w:r w:rsidR="00570E2D" w:rsidRPr="005D16B9">
          <w:rPr>
            <w:rStyle w:val="Hyperlink"/>
            <w:noProof/>
          </w:rPr>
          <w:t>2.3.4 Sơ đồ hoạt động Thêm tài khoản</w:t>
        </w:r>
        <w:r w:rsidR="00570E2D">
          <w:rPr>
            <w:noProof/>
            <w:webHidden/>
          </w:rPr>
          <w:tab/>
        </w:r>
        <w:r w:rsidR="00570E2D">
          <w:rPr>
            <w:noProof/>
            <w:webHidden/>
          </w:rPr>
          <w:fldChar w:fldCharType="begin"/>
        </w:r>
        <w:r w:rsidR="00570E2D">
          <w:rPr>
            <w:noProof/>
            <w:webHidden/>
          </w:rPr>
          <w:instrText xml:space="preserve"> PAGEREF _Toc144484716 \h </w:instrText>
        </w:r>
        <w:r w:rsidR="00570E2D">
          <w:rPr>
            <w:noProof/>
            <w:webHidden/>
          </w:rPr>
        </w:r>
        <w:r w:rsidR="00570E2D">
          <w:rPr>
            <w:noProof/>
            <w:webHidden/>
          </w:rPr>
          <w:fldChar w:fldCharType="separate"/>
        </w:r>
        <w:r w:rsidR="00851919">
          <w:rPr>
            <w:noProof/>
            <w:webHidden/>
          </w:rPr>
          <w:t>14</w:t>
        </w:r>
        <w:r w:rsidR="00570E2D">
          <w:rPr>
            <w:noProof/>
            <w:webHidden/>
          </w:rPr>
          <w:fldChar w:fldCharType="end"/>
        </w:r>
      </w:hyperlink>
    </w:p>
    <w:p w14:paraId="6DB1A209" w14:textId="488B6353"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17" w:history="1">
        <w:r w:rsidR="00570E2D" w:rsidRPr="005D16B9">
          <w:rPr>
            <w:rStyle w:val="Hyperlink"/>
            <w:noProof/>
          </w:rPr>
          <w:t>2.3.5 Sơ đồ hoạt động Xem danh sách tài khoản</w:t>
        </w:r>
        <w:r w:rsidR="00570E2D">
          <w:rPr>
            <w:noProof/>
            <w:webHidden/>
          </w:rPr>
          <w:tab/>
        </w:r>
        <w:r w:rsidR="00570E2D">
          <w:rPr>
            <w:noProof/>
            <w:webHidden/>
          </w:rPr>
          <w:fldChar w:fldCharType="begin"/>
        </w:r>
        <w:r w:rsidR="00570E2D">
          <w:rPr>
            <w:noProof/>
            <w:webHidden/>
          </w:rPr>
          <w:instrText xml:space="preserve"> PAGEREF _Toc144484717 \h </w:instrText>
        </w:r>
        <w:r w:rsidR="00570E2D">
          <w:rPr>
            <w:noProof/>
            <w:webHidden/>
          </w:rPr>
        </w:r>
        <w:r w:rsidR="00570E2D">
          <w:rPr>
            <w:noProof/>
            <w:webHidden/>
          </w:rPr>
          <w:fldChar w:fldCharType="separate"/>
        </w:r>
        <w:r w:rsidR="00851919">
          <w:rPr>
            <w:noProof/>
            <w:webHidden/>
          </w:rPr>
          <w:t>15</w:t>
        </w:r>
        <w:r w:rsidR="00570E2D">
          <w:rPr>
            <w:noProof/>
            <w:webHidden/>
          </w:rPr>
          <w:fldChar w:fldCharType="end"/>
        </w:r>
      </w:hyperlink>
    </w:p>
    <w:p w14:paraId="52A221B7" w14:textId="6F6F7A0E"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18" w:history="1">
        <w:r w:rsidR="00570E2D" w:rsidRPr="005D16B9">
          <w:rPr>
            <w:rStyle w:val="Hyperlink"/>
            <w:noProof/>
          </w:rPr>
          <w:t>2.3.6 Sơ đồ hoạt động Chỉnh sửa tài khoản</w:t>
        </w:r>
        <w:r w:rsidR="00570E2D">
          <w:rPr>
            <w:noProof/>
            <w:webHidden/>
          </w:rPr>
          <w:tab/>
        </w:r>
        <w:r w:rsidR="00570E2D">
          <w:rPr>
            <w:noProof/>
            <w:webHidden/>
          </w:rPr>
          <w:fldChar w:fldCharType="begin"/>
        </w:r>
        <w:r w:rsidR="00570E2D">
          <w:rPr>
            <w:noProof/>
            <w:webHidden/>
          </w:rPr>
          <w:instrText xml:space="preserve"> PAGEREF _Toc144484718 \h </w:instrText>
        </w:r>
        <w:r w:rsidR="00570E2D">
          <w:rPr>
            <w:noProof/>
            <w:webHidden/>
          </w:rPr>
        </w:r>
        <w:r w:rsidR="00570E2D">
          <w:rPr>
            <w:noProof/>
            <w:webHidden/>
          </w:rPr>
          <w:fldChar w:fldCharType="separate"/>
        </w:r>
        <w:r w:rsidR="00851919">
          <w:rPr>
            <w:noProof/>
            <w:webHidden/>
          </w:rPr>
          <w:t>15</w:t>
        </w:r>
        <w:r w:rsidR="00570E2D">
          <w:rPr>
            <w:noProof/>
            <w:webHidden/>
          </w:rPr>
          <w:fldChar w:fldCharType="end"/>
        </w:r>
      </w:hyperlink>
    </w:p>
    <w:p w14:paraId="30F4396E" w14:textId="7BA40D14"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19" w:history="1">
        <w:r w:rsidR="00570E2D" w:rsidRPr="005D16B9">
          <w:rPr>
            <w:rStyle w:val="Hyperlink"/>
            <w:noProof/>
          </w:rPr>
          <w:t>2.3.7 Sơ đồ hoạt động Xóa tài khoản</w:t>
        </w:r>
        <w:r w:rsidR="00570E2D">
          <w:rPr>
            <w:noProof/>
            <w:webHidden/>
          </w:rPr>
          <w:tab/>
        </w:r>
        <w:r w:rsidR="00570E2D">
          <w:rPr>
            <w:noProof/>
            <w:webHidden/>
          </w:rPr>
          <w:fldChar w:fldCharType="begin"/>
        </w:r>
        <w:r w:rsidR="00570E2D">
          <w:rPr>
            <w:noProof/>
            <w:webHidden/>
          </w:rPr>
          <w:instrText xml:space="preserve"> PAGEREF _Toc144484719 \h </w:instrText>
        </w:r>
        <w:r w:rsidR="00570E2D">
          <w:rPr>
            <w:noProof/>
            <w:webHidden/>
          </w:rPr>
        </w:r>
        <w:r w:rsidR="00570E2D">
          <w:rPr>
            <w:noProof/>
            <w:webHidden/>
          </w:rPr>
          <w:fldChar w:fldCharType="separate"/>
        </w:r>
        <w:r w:rsidR="00851919">
          <w:rPr>
            <w:noProof/>
            <w:webHidden/>
          </w:rPr>
          <w:t>17</w:t>
        </w:r>
        <w:r w:rsidR="00570E2D">
          <w:rPr>
            <w:noProof/>
            <w:webHidden/>
          </w:rPr>
          <w:fldChar w:fldCharType="end"/>
        </w:r>
      </w:hyperlink>
    </w:p>
    <w:p w14:paraId="244C0389" w14:textId="30B76D61"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0" w:history="1">
        <w:r w:rsidR="00570E2D" w:rsidRPr="005D16B9">
          <w:rPr>
            <w:rStyle w:val="Hyperlink"/>
            <w:noProof/>
          </w:rPr>
          <w:t>2.3.8 Sơ đồ hoạt động Thêm sản phẩm vào kho</w:t>
        </w:r>
        <w:r w:rsidR="00570E2D">
          <w:rPr>
            <w:noProof/>
            <w:webHidden/>
          </w:rPr>
          <w:tab/>
        </w:r>
        <w:r w:rsidR="00570E2D">
          <w:rPr>
            <w:noProof/>
            <w:webHidden/>
          </w:rPr>
          <w:fldChar w:fldCharType="begin"/>
        </w:r>
        <w:r w:rsidR="00570E2D">
          <w:rPr>
            <w:noProof/>
            <w:webHidden/>
          </w:rPr>
          <w:instrText xml:space="preserve"> PAGEREF _Toc144484720 \h </w:instrText>
        </w:r>
        <w:r w:rsidR="00570E2D">
          <w:rPr>
            <w:noProof/>
            <w:webHidden/>
          </w:rPr>
        </w:r>
        <w:r w:rsidR="00570E2D">
          <w:rPr>
            <w:noProof/>
            <w:webHidden/>
          </w:rPr>
          <w:fldChar w:fldCharType="separate"/>
        </w:r>
        <w:r w:rsidR="00851919">
          <w:rPr>
            <w:noProof/>
            <w:webHidden/>
          </w:rPr>
          <w:t>18</w:t>
        </w:r>
        <w:r w:rsidR="00570E2D">
          <w:rPr>
            <w:noProof/>
            <w:webHidden/>
          </w:rPr>
          <w:fldChar w:fldCharType="end"/>
        </w:r>
      </w:hyperlink>
    </w:p>
    <w:p w14:paraId="133058B1" w14:textId="00949B13"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1" w:history="1">
        <w:r w:rsidR="00570E2D" w:rsidRPr="005D16B9">
          <w:rPr>
            <w:rStyle w:val="Hyperlink"/>
            <w:noProof/>
          </w:rPr>
          <w:t>2.3.9 Sơ đồ hoạt động Xem sản phẩm trong kho</w:t>
        </w:r>
        <w:r w:rsidR="00570E2D">
          <w:rPr>
            <w:noProof/>
            <w:webHidden/>
          </w:rPr>
          <w:tab/>
        </w:r>
        <w:r w:rsidR="00570E2D">
          <w:rPr>
            <w:noProof/>
            <w:webHidden/>
          </w:rPr>
          <w:fldChar w:fldCharType="begin"/>
        </w:r>
        <w:r w:rsidR="00570E2D">
          <w:rPr>
            <w:noProof/>
            <w:webHidden/>
          </w:rPr>
          <w:instrText xml:space="preserve"> PAGEREF _Toc144484721 \h </w:instrText>
        </w:r>
        <w:r w:rsidR="00570E2D">
          <w:rPr>
            <w:noProof/>
            <w:webHidden/>
          </w:rPr>
        </w:r>
        <w:r w:rsidR="00570E2D">
          <w:rPr>
            <w:noProof/>
            <w:webHidden/>
          </w:rPr>
          <w:fldChar w:fldCharType="separate"/>
        </w:r>
        <w:r w:rsidR="00851919">
          <w:rPr>
            <w:noProof/>
            <w:webHidden/>
          </w:rPr>
          <w:t>19</w:t>
        </w:r>
        <w:r w:rsidR="00570E2D">
          <w:rPr>
            <w:noProof/>
            <w:webHidden/>
          </w:rPr>
          <w:fldChar w:fldCharType="end"/>
        </w:r>
      </w:hyperlink>
    </w:p>
    <w:p w14:paraId="40C74170" w14:textId="0EBFC8C0"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2" w:history="1">
        <w:r w:rsidR="00570E2D" w:rsidRPr="005D16B9">
          <w:rPr>
            <w:rStyle w:val="Hyperlink"/>
            <w:noProof/>
          </w:rPr>
          <w:t>2.3.10 Sơ đồ hoạt động Chỉnh sửa sản phẩm trong kho</w:t>
        </w:r>
        <w:r w:rsidR="00570E2D">
          <w:rPr>
            <w:noProof/>
            <w:webHidden/>
          </w:rPr>
          <w:tab/>
        </w:r>
        <w:r w:rsidR="00570E2D">
          <w:rPr>
            <w:noProof/>
            <w:webHidden/>
          </w:rPr>
          <w:fldChar w:fldCharType="begin"/>
        </w:r>
        <w:r w:rsidR="00570E2D">
          <w:rPr>
            <w:noProof/>
            <w:webHidden/>
          </w:rPr>
          <w:instrText xml:space="preserve"> PAGEREF _Toc144484722 \h </w:instrText>
        </w:r>
        <w:r w:rsidR="00570E2D">
          <w:rPr>
            <w:noProof/>
            <w:webHidden/>
          </w:rPr>
        </w:r>
        <w:r w:rsidR="00570E2D">
          <w:rPr>
            <w:noProof/>
            <w:webHidden/>
          </w:rPr>
          <w:fldChar w:fldCharType="separate"/>
        </w:r>
        <w:r w:rsidR="00851919">
          <w:rPr>
            <w:noProof/>
            <w:webHidden/>
          </w:rPr>
          <w:t>19</w:t>
        </w:r>
        <w:r w:rsidR="00570E2D">
          <w:rPr>
            <w:noProof/>
            <w:webHidden/>
          </w:rPr>
          <w:fldChar w:fldCharType="end"/>
        </w:r>
      </w:hyperlink>
    </w:p>
    <w:p w14:paraId="372635F0" w14:textId="062FEA89"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3" w:history="1">
        <w:r w:rsidR="00570E2D" w:rsidRPr="005D16B9">
          <w:rPr>
            <w:rStyle w:val="Hyperlink"/>
            <w:noProof/>
          </w:rPr>
          <w:t>2.3.11 Sơ đồ hoạt động Xóa sản phẩm trong kho</w:t>
        </w:r>
        <w:r w:rsidR="00570E2D">
          <w:rPr>
            <w:noProof/>
            <w:webHidden/>
          </w:rPr>
          <w:tab/>
        </w:r>
        <w:r w:rsidR="00570E2D">
          <w:rPr>
            <w:noProof/>
            <w:webHidden/>
          </w:rPr>
          <w:fldChar w:fldCharType="begin"/>
        </w:r>
        <w:r w:rsidR="00570E2D">
          <w:rPr>
            <w:noProof/>
            <w:webHidden/>
          </w:rPr>
          <w:instrText xml:space="preserve"> PAGEREF _Toc144484723 \h </w:instrText>
        </w:r>
        <w:r w:rsidR="00570E2D">
          <w:rPr>
            <w:noProof/>
            <w:webHidden/>
          </w:rPr>
        </w:r>
        <w:r w:rsidR="00570E2D">
          <w:rPr>
            <w:noProof/>
            <w:webHidden/>
          </w:rPr>
          <w:fldChar w:fldCharType="separate"/>
        </w:r>
        <w:r w:rsidR="00851919">
          <w:rPr>
            <w:noProof/>
            <w:webHidden/>
          </w:rPr>
          <w:t>20</w:t>
        </w:r>
        <w:r w:rsidR="00570E2D">
          <w:rPr>
            <w:noProof/>
            <w:webHidden/>
          </w:rPr>
          <w:fldChar w:fldCharType="end"/>
        </w:r>
      </w:hyperlink>
    </w:p>
    <w:p w14:paraId="4FF00045" w14:textId="387352BB"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4" w:history="1">
        <w:r w:rsidR="00570E2D" w:rsidRPr="005D16B9">
          <w:rPr>
            <w:rStyle w:val="Hyperlink"/>
            <w:noProof/>
          </w:rPr>
          <w:t>2.3.12 Sơ đồ hoạt động Tìm sản phẩm</w:t>
        </w:r>
        <w:r w:rsidR="00570E2D">
          <w:rPr>
            <w:noProof/>
            <w:webHidden/>
          </w:rPr>
          <w:tab/>
        </w:r>
        <w:r w:rsidR="00570E2D">
          <w:rPr>
            <w:noProof/>
            <w:webHidden/>
          </w:rPr>
          <w:fldChar w:fldCharType="begin"/>
        </w:r>
        <w:r w:rsidR="00570E2D">
          <w:rPr>
            <w:noProof/>
            <w:webHidden/>
          </w:rPr>
          <w:instrText xml:space="preserve"> PAGEREF _Toc144484724 \h </w:instrText>
        </w:r>
        <w:r w:rsidR="00570E2D">
          <w:rPr>
            <w:noProof/>
            <w:webHidden/>
          </w:rPr>
        </w:r>
        <w:r w:rsidR="00570E2D">
          <w:rPr>
            <w:noProof/>
            <w:webHidden/>
          </w:rPr>
          <w:fldChar w:fldCharType="separate"/>
        </w:r>
        <w:r w:rsidR="00851919">
          <w:rPr>
            <w:noProof/>
            <w:webHidden/>
          </w:rPr>
          <w:t>21</w:t>
        </w:r>
        <w:r w:rsidR="00570E2D">
          <w:rPr>
            <w:noProof/>
            <w:webHidden/>
          </w:rPr>
          <w:fldChar w:fldCharType="end"/>
        </w:r>
      </w:hyperlink>
    </w:p>
    <w:p w14:paraId="454726DD" w14:textId="2A8F8C81"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5" w:history="1">
        <w:r w:rsidR="00570E2D" w:rsidRPr="005D16B9">
          <w:rPr>
            <w:rStyle w:val="Hyperlink"/>
            <w:noProof/>
          </w:rPr>
          <w:t>2.3.13 Sơ đồ hoạt động Thêm sản phẩm vào đơn đặt hàng</w:t>
        </w:r>
        <w:r w:rsidR="00570E2D">
          <w:rPr>
            <w:noProof/>
            <w:webHidden/>
          </w:rPr>
          <w:tab/>
        </w:r>
        <w:r w:rsidR="00570E2D">
          <w:rPr>
            <w:noProof/>
            <w:webHidden/>
          </w:rPr>
          <w:fldChar w:fldCharType="begin"/>
        </w:r>
        <w:r w:rsidR="00570E2D">
          <w:rPr>
            <w:noProof/>
            <w:webHidden/>
          </w:rPr>
          <w:instrText xml:space="preserve"> PAGEREF _Toc144484725 \h </w:instrText>
        </w:r>
        <w:r w:rsidR="00570E2D">
          <w:rPr>
            <w:noProof/>
            <w:webHidden/>
          </w:rPr>
        </w:r>
        <w:r w:rsidR="00570E2D">
          <w:rPr>
            <w:noProof/>
            <w:webHidden/>
          </w:rPr>
          <w:fldChar w:fldCharType="separate"/>
        </w:r>
        <w:r w:rsidR="00851919">
          <w:rPr>
            <w:noProof/>
            <w:webHidden/>
          </w:rPr>
          <w:t>22</w:t>
        </w:r>
        <w:r w:rsidR="00570E2D">
          <w:rPr>
            <w:noProof/>
            <w:webHidden/>
          </w:rPr>
          <w:fldChar w:fldCharType="end"/>
        </w:r>
      </w:hyperlink>
    </w:p>
    <w:p w14:paraId="55AAD748" w14:textId="148CBAC6"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6" w:history="1">
        <w:r w:rsidR="00570E2D" w:rsidRPr="005D16B9">
          <w:rPr>
            <w:rStyle w:val="Hyperlink"/>
            <w:noProof/>
          </w:rPr>
          <w:t>2.3.14 Sơ đồ hoạt động Quét mã sản phẩm</w:t>
        </w:r>
        <w:r w:rsidR="00570E2D">
          <w:rPr>
            <w:noProof/>
            <w:webHidden/>
          </w:rPr>
          <w:tab/>
        </w:r>
        <w:r w:rsidR="00570E2D">
          <w:rPr>
            <w:noProof/>
            <w:webHidden/>
          </w:rPr>
          <w:fldChar w:fldCharType="begin"/>
        </w:r>
        <w:r w:rsidR="00570E2D">
          <w:rPr>
            <w:noProof/>
            <w:webHidden/>
          </w:rPr>
          <w:instrText xml:space="preserve"> PAGEREF _Toc144484726 \h </w:instrText>
        </w:r>
        <w:r w:rsidR="00570E2D">
          <w:rPr>
            <w:noProof/>
            <w:webHidden/>
          </w:rPr>
        </w:r>
        <w:r w:rsidR="00570E2D">
          <w:rPr>
            <w:noProof/>
            <w:webHidden/>
          </w:rPr>
          <w:fldChar w:fldCharType="separate"/>
        </w:r>
        <w:r w:rsidR="00851919">
          <w:rPr>
            <w:noProof/>
            <w:webHidden/>
          </w:rPr>
          <w:t>23</w:t>
        </w:r>
        <w:r w:rsidR="00570E2D">
          <w:rPr>
            <w:noProof/>
            <w:webHidden/>
          </w:rPr>
          <w:fldChar w:fldCharType="end"/>
        </w:r>
      </w:hyperlink>
    </w:p>
    <w:p w14:paraId="1611CDAF" w14:textId="1392DBA0"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7" w:history="1">
        <w:r w:rsidR="00570E2D" w:rsidRPr="005D16B9">
          <w:rPr>
            <w:rStyle w:val="Hyperlink"/>
            <w:noProof/>
          </w:rPr>
          <w:t>2.3.15 Sơ đồ hoạt động Xóa sản phẩm khỏi đơn đặt hàng</w:t>
        </w:r>
        <w:r w:rsidR="00570E2D">
          <w:rPr>
            <w:noProof/>
            <w:webHidden/>
          </w:rPr>
          <w:tab/>
        </w:r>
        <w:r w:rsidR="00570E2D">
          <w:rPr>
            <w:noProof/>
            <w:webHidden/>
          </w:rPr>
          <w:fldChar w:fldCharType="begin"/>
        </w:r>
        <w:r w:rsidR="00570E2D">
          <w:rPr>
            <w:noProof/>
            <w:webHidden/>
          </w:rPr>
          <w:instrText xml:space="preserve"> PAGEREF _Toc144484727 \h </w:instrText>
        </w:r>
        <w:r w:rsidR="00570E2D">
          <w:rPr>
            <w:noProof/>
            <w:webHidden/>
          </w:rPr>
        </w:r>
        <w:r w:rsidR="00570E2D">
          <w:rPr>
            <w:noProof/>
            <w:webHidden/>
          </w:rPr>
          <w:fldChar w:fldCharType="separate"/>
        </w:r>
        <w:r w:rsidR="00851919">
          <w:rPr>
            <w:noProof/>
            <w:webHidden/>
          </w:rPr>
          <w:t>24</w:t>
        </w:r>
        <w:r w:rsidR="00570E2D">
          <w:rPr>
            <w:noProof/>
            <w:webHidden/>
          </w:rPr>
          <w:fldChar w:fldCharType="end"/>
        </w:r>
      </w:hyperlink>
    </w:p>
    <w:p w14:paraId="440C74F6" w14:textId="1A3E194E"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8" w:history="1">
        <w:r w:rsidR="00570E2D" w:rsidRPr="005D16B9">
          <w:rPr>
            <w:rStyle w:val="Hyperlink"/>
            <w:noProof/>
          </w:rPr>
          <w:t>2.3.16 Sơ đồ hoạt động Thanh toán</w:t>
        </w:r>
        <w:r w:rsidR="00570E2D">
          <w:rPr>
            <w:noProof/>
            <w:webHidden/>
          </w:rPr>
          <w:tab/>
        </w:r>
        <w:r w:rsidR="00570E2D">
          <w:rPr>
            <w:noProof/>
            <w:webHidden/>
          </w:rPr>
          <w:fldChar w:fldCharType="begin"/>
        </w:r>
        <w:r w:rsidR="00570E2D">
          <w:rPr>
            <w:noProof/>
            <w:webHidden/>
          </w:rPr>
          <w:instrText xml:space="preserve"> PAGEREF _Toc144484728 \h </w:instrText>
        </w:r>
        <w:r w:rsidR="00570E2D">
          <w:rPr>
            <w:noProof/>
            <w:webHidden/>
          </w:rPr>
        </w:r>
        <w:r w:rsidR="00570E2D">
          <w:rPr>
            <w:noProof/>
            <w:webHidden/>
          </w:rPr>
          <w:fldChar w:fldCharType="separate"/>
        </w:r>
        <w:r w:rsidR="00851919">
          <w:rPr>
            <w:noProof/>
            <w:webHidden/>
          </w:rPr>
          <w:t>24</w:t>
        </w:r>
        <w:r w:rsidR="00570E2D">
          <w:rPr>
            <w:noProof/>
            <w:webHidden/>
          </w:rPr>
          <w:fldChar w:fldCharType="end"/>
        </w:r>
      </w:hyperlink>
    </w:p>
    <w:p w14:paraId="2CEFD8A9" w14:textId="307FA0BB"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29" w:history="1">
        <w:r w:rsidR="00570E2D" w:rsidRPr="005D16B9">
          <w:rPr>
            <w:rStyle w:val="Hyperlink"/>
            <w:noProof/>
          </w:rPr>
          <w:t>2.3.17 Sơ đồ hoạt động Xem lịch sử hóa đơn</w:t>
        </w:r>
        <w:r w:rsidR="00570E2D">
          <w:rPr>
            <w:noProof/>
            <w:webHidden/>
          </w:rPr>
          <w:tab/>
        </w:r>
        <w:r w:rsidR="00570E2D">
          <w:rPr>
            <w:noProof/>
            <w:webHidden/>
          </w:rPr>
          <w:fldChar w:fldCharType="begin"/>
        </w:r>
        <w:r w:rsidR="00570E2D">
          <w:rPr>
            <w:noProof/>
            <w:webHidden/>
          </w:rPr>
          <w:instrText xml:space="preserve"> PAGEREF _Toc144484729 \h </w:instrText>
        </w:r>
        <w:r w:rsidR="00570E2D">
          <w:rPr>
            <w:noProof/>
            <w:webHidden/>
          </w:rPr>
        </w:r>
        <w:r w:rsidR="00570E2D">
          <w:rPr>
            <w:noProof/>
            <w:webHidden/>
          </w:rPr>
          <w:fldChar w:fldCharType="separate"/>
        </w:r>
        <w:r w:rsidR="00851919">
          <w:rPr>
            <w:noProof/>
            <w:webHidden/>
          </w:rPr>
          <w:t>26</w:t>
        </w:r>
        <w:r w:rsidR="00570E2D">
          <w:rPr>
            <w:noProof/>
            <w:webHidden/>
          </w:rPr>
          <w:fldChar w:fldCharType="end"/>
        </w:r>
      </w:hyperlink>
    </w:p>
    <w:p w14:paraId="08579654" w14:textId="33DA49FD"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30" w:history="1">
        <w:r w:rsidR="00570E2D" w:rsidRPr="005D16B9">
          <w:rPr>
            <w:rStyle w:val="Hyperlink"/>
            <w:noProof/>
          </w:rPr>
          <w:t>2.3.18 Sơ đồ hoạt động Xem chi tiết hóa đơn trong lịch sử</w:t>
        </w:r>
        <w:r w:rsidR="00570E2D">
          <w:rPr>
            <w:noProof/>
            <w:webHidden/>
          </w:rPr>
          <w:tab/>
        </w:r>
        <w:r w:rsidR="00570E2D">
          <w:rPr>
            <w:noProof/>
            <w:webHidden/>
          </w:rPr>
          <w:fldChar w:fldCharType="begin"/>
        </w:r>
        <w:r w:rsidR="00570E2D">
          <w:rPr>
            <w:noProof/>
            <w:webHidden/>
          </w:rPr>
          <w:instrText xml:space="preserve"> PAGEREF _Toc144484730 \h </w:instrText>
        </w:r>
        <w:r w:rsidR="00570E2D">
          <w:rPr>
            <w:noProof/>
            <w:webHidden/>
          </w:rPr>
        </w:r>
        <w:r w:rsidR="00570E2D">
          <w:rPr>
            <w:noProof/>
            <w:webHidden/>
          </w:rPr>
          <w:fldChar w:fldCharType="separate"/>
        </w:r>
        <w:r w:rsidR="00851919">
          <w:rPr>
            <w:noProof/>
            <w:webHidden/>
          </w:rPr>
          <w:t>27</w:t>
        </w:r>
        <w:r w:rsidR="00570E2D">
          <w:rPr>
            <w:noProof/>
            <w:webHidden/>
          </w:rPr>
          <w:fldChar w:fldCharType="end"/>
        </w:r>
      </w:hyperlink>
    </w:p>
    <w:p w14:paraId="232EBA35" w14:textId="572BA995"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31" w:history="1">
        <w:r w:rsidR="00570E2D" w:rsidRPr="005D16B9">
          <w:rPr>
            <w:rStyle w:val="Hyperlink"/>
            <w:noProof/>
          </w:rPr>
          <w:t>2.3.19 Sơ đồ hoạt động Xóa hóa đơn trong lịch sử</w:t>
        </w:r>
        <w:r w:rsidR="00570E2D">
          <w:rPr>
            <w:noProof/>
            <w:webHidden/>
          </w:rPr>
          <w:tab/>
        </w:r>
        <w:r w:rsidR="00570E2D">
          <w:rPr>
            <w:noProof/>
            <w:webHidden/>
          </w:rPr>
          <w:fldChar w:fldCharType="begin"/>
        </w:r>
        <w:r w:rsidR="00570E2D">
          <w:rPr>
            <w:noProof/>
            <w:webHidden/>
          </w:rPr>
          <w:instrText xml:space="preserve"> PAGEREF _Toc144484731 \h </w:instrText>
        </w:r>
        <w:r w:rsidR="00570E2D">
          <w:rPr>
            <w:noProof/>
            <w:webHidden/>
          </w:rPr>
        </w:r>
        <w:r w:rsidR="00570E2D">
          <w:rPr>
            <w:noProof/>
            <w:webHidden/>
          </w:rPr>
          <w:fldChar w:fldCharType="separate"/>
        </w:r>
        <w:r w:rsidR="00851919">
          <w:rPr>
            <w:noProof/>
            <w:webHidden/>
          </w:rPr>
          <w:t>27</w:t>
        </w:r>
        <w:r w:rsidR="00570E2D">
          <w:rPr>
            <w:noProof/>
            <w:webHidden/>
          </w:rPr>
          <w:fldChar w:fldCharType="end"/>
        </w:r>
      </w:hyperlink>
    </w:p>
    <w:p w14:paraId="52AA44BE" w14:textId="73BF853F"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32" w:history="1">
        <w:r w:rsidR="00570E2D" w:rsidRPr="005D16B9">
          <w:rPr>
            <w:rStyle w:val="Hyperlink"/>
            <w:noProof/>
          </w:rPr>
          <w:t>2.3.20 Sơ đồ hoạt động Xem thống kê doanh thu</w:t>
        </w:r>
        <w:r w:rsidR="00570E2D">
          <w:rPr>
            <w:noProof/>
            <w:webHidden/>
          </w:rPr>
          <w:tab/>
        </w:r>
        <w:r w:rsidR="00570E2D">
          <w:rPr>
            <w:noProof/>
            <w:webHidden/>
          </w:rPr>
          <w:fldChar w:fldCharType="begin"/>
        </w:r>
        <w:r w:rsidR="00570E2D">
          <w:rPr>
            <w:noProof/>
            <w:webHidden/>
          </w:rPr>
          <w:instrText xml:space="preserve"> PAGEREF _Toc144484732 \h </w:instrText>
        </w:r>
        <w:r w:rsidR="00570E2D">
          <w:rPr>
            <w:noProof/>
            <w:webHidden/>
          </w:rPr>
        </w:r>
        <w:r w:rsidR="00570E2D">
          <w:rPr>
            <w:noProof/>
            <w:webHidden/>
          </w:rPr>
          <w:fldChar w:fldCharType="separate"/>
        </w:r>
        <w:r w:rsidR="00851919">
          <w:rPr>
            <w:noProof/>
            <w:webHidden/>
          </w:rPr>
          <w:t>28</w:t>
        </w:r>
        <w:r w:rsidR="00570E2D">
          <w:rPr>
            <w:noProof/>
            <w:webHidden/>
          </w:rPr>
          <w:fldChar w:fldCharType="end"/>
        </w:r>
      </w:hyperlink>
    </w:p>
    <w:p w14:paraId="691BFD6B" w14:textId="46041B54"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33" w:history="1">
        <w:r w:rsidR="00570E2D" w:rsidRPr="005D16B9">
          <w:rPr>
            <w:rStyle w:val="Hyperlink"/>
            <w:noProof/>
          </w:rPr>
          <w:t>2.3.21 Sơ đồ hoạt động Xem sản phẩm hết hàng</w:t>
        </w:r>
        <w:r w:rsidR="00570E2D">
          <w:rPr>
            <w:noProof/>
            <w:webHidden/>
          </w:rPr>
          <w:tab/>
        </w:r>
        <w:r w:rsidR="00570E2D">
          <w:rPr>
            <w:noProof/>
            <w:webHidden/>
          </w:rPr>
          <w:fldChar w:fldCharType="begin"/>
        </w:r>
        <w:r w:rsidR="00570E2D">
          <w:rPr>
            <w:noProof/>
            <w:webHidden/>
          </w:rPr>
          <w:instrText xml:space="preserve"> PAGEREF _Toc144484733 \h </w:instrText>
        </w:r>
        <w:r w:rsidR="00570E2D">
          <w:rPr>
            <w:noProof/>
            <w:webHidden/>
          </w:rPr>
        </w:r>
        <w:r w:rsidR="00570E2D">
          <w:rPr>
            <w:noProof/>
            <w:webHidden/>
          </w:rPr>
          <w:fldChar w:fldCharType="separate"/>
        </w:r>
        <w:r w:rsidR="00851919">
          <w:rPr>
            <w:noProof/>
            <w:webHidden/>
          </w:rPr>
          <w:t>29</w:t>
        </w:r>
        <w:r w:rsidR="00570E2D">
          <w:rPr>
            <w:noProof/>
            <w:webHidden/>
          </w:rPr>
          <w:fldChar w:fldCharType="end"/>
        </w:r>
      </w:hyperlink>
    </w:p>
    <w:p w14:paraId="71D5EE40" w14:textId="62B29A1D"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34" w:history="1">
        <w:r w:rsidR="00570E2D" w:rsidRPr="005D16B9">
          <w:rPr>
            <w:rStyle w:val="Hyperlink"/>
            <w:noProof/>
          </w:rPr>
          <w:t>2.3.22 Sơ đồ hoạt động Xem sản phẩm xu hướng</w:t>
        </w:r>
        <w:r w:rsidR="00570E2D">
          <w:rPr>
            <w:noProof/>
            <w:webHidden/>
          </w:rPr>
          <w:tab/>
        </w:r>
        <w:r w:rsidR="00570E2D">
          <w:rPr>
            <w:noProof/>
            <w:webHidden/>
          </w:rPr>
          <w:fldChar w:fldCharType="begin"/>
        </w:r>
        <w:r w:rsidR="00570E2D">
          <w:rPr>
            <w:noProof/>
            <w:webHidden/>
          </w:rPr>
          <w:instrText xml:space="preserve"> PAGEREF _Toc144484734 \h </w:instrText>
        </w:r>
        <w:r w:rsidR="00570E2D">
          <w:rPr>
            <w:noProof/>
            <w:webHidden/>
          </w:rPr>
        </w:r>
        <w:r w:rsidR="00570E2D">
          <w:rPr>
            <w:noProof/>
            <w:webHidden/>
          </w:rPr>
          <w:fldChar w:fldCharType="separate"/>
        </w:r>
        <w:r w:rsidR="00851919">
          <w:rPr>
            <w:noProof/>
            <w:webHidden/>
          </w:rPr>
          <w:t>30</w:t>
        </w:r>
        <w:r w:rsidR="00570E2D">
          <w:rPr>
            <w:noProof/>
            <w:webHidden/>
          </w:rPr>
          <w:fldChar w:fldCharType="end"/>
        </w:r>
      </w:hyperlink>
    </w:p>
    <w:p w14:paraId="3721FB2C" w14:textId="3FEF4ED0"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35" w:history="1">
        <w:r w:rsidR="00570E2D" w:rsidRPr="005D16B9">
          <w:rPr>
            <w:rStyle w:val="Hyperlink"/>
            <w:noProof/>
          </w:rPr>
          <w:t>2.4 Sơ đồ thực thể</w:t>
        </w:r>
        <w:r w:rsidR="00570E2D">
          <w:rPr>
            <w:noProof/>
            <w:webHidden/>
          </w:rPr>
          <w:tab/>
        </w:r>
        <w:r w:rsidR="00570E2D">
          <w:rPr>
            <w:noProof/>
            <w:webHidden/>
          </w:rPr>
          <w:fldChar w:fldCharType="begin"/>
        </w:r>
        <w:r w:rsidR="00570E2D">
          <w:rPr>
            <w:noProof/>
            <w:webHidden/>
          </w:rPr>
          <w:instrText xml:space="preserve"> PAGEREF _Toc144484735 \h </w:instrText>
        </w:r>
        <w:r w:rsidR="00570E2D">
          <w:rPr>
            <w:noProof/>
            <w:webHidden/>
          </w:rPr>
        </w:r>
        <w:r w:rsidR="00570E2D">
          <w:rPr>
            <w:noProof/>
            <w:webHidden/>
          </w:rPr>
          <w:fldChar w:fldCharType="separate"/>
        </w:r>
        <w:r w:rsidR="00851919">
          <w:rPr>
            <w:noProof/>
            <w:webHidden/>
          </w:rPr>
          <w:t>31</w:t>
        </w:r>
        <w:r w:rsidR="00570E2D">
          <w:rPr>
            <w:noProof/>
            <w:webHidden/>
          </w:rPr>
          <w:fldChar w:fldCharType="end"/>
        </w:r>
      </w:hyperlink>
    </w:p>
    <w:p w14:paraId="2DAD8C72" w14:textId="121929B3"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36" w:history="1">
        <w:r w:rsidR="00570E2D" w:rsidRPr="005D16B9">
          <w:rPr>
            <w:rStyle w:val="Hyperlink"/>
            <w:noProof/>
          </w:rPr>
          <w:t>2.5 Sơ đồ tuần tự</w:t>
        </w:r>
        <w:r w:rsidR="00570E2D">
          <w:rPr>
            <w:noProof/>
            <w:webHidden/>
          </w:rPr>
          <w:tab/>
        </w:r>
        <w:r w:rsidR="00570E2D">
          <w:rPr>
            <w:noProof/>
            <w:webHidden/>
          </w:rPr>
          <w:fldChar w:fldCharType="begin"/>
        </w:r>
        <w:r w:rsidR="00570E2D">
          <w:rPr>
            <w:noProof/>
            <w:webHidden/>
          </w:rPr>
          <w:instrText xml:space="preserve"> PAGEREF _Toc144484736 \h </w:instrText>
        </w:r>
        <w:r w:rsidR="00570E2D">
          <w:rPr>
            <w:noProof/>
            <w:webHidden/>
          </w:rPr>
        </w:r>
        <w:r w:rsidR="00570E2D">
          <w:rPr>
            <w:noProof/>
            <w:webHidden/>
          </w:rPr>
          <w:fldChar w:fldCharType="separate"/>
        </w:r>
        <w:r w:rsidR="00851919">
          <w:rPr>
            <w:noProof/>
            <w:webHidden/>
          </w:rPr>
          <w:t>33</w:t>
        </w:r>
        <w:r w:rsidR="00570E2D">
          <w:rPr>
            <w:noProof/>
            <w:webHidden/>
          </w:rPr>
          <w:fldChar w:fldCharType="end"/>
        </w:r>
      </w:hyperlink>
    </w:p>
    <w:p w14:paraId="75F1B37F" w14:textId="37E17477"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37" w:history="1">
        <w:r w:rsidR="00570E2D" w:rsidRPr="005D16B9">
          <w:rPr>
            <w:rStyle w:val="Hyperlink"/>
            <w:noProof/>
          </w:rPr>
          <w:t>2.5.1 Sơ đồ tuần tự Xem thông tin cá nhân</w:t>
        </w:r>
        <w:r w:rsidR="00570E2D">
          <w:rPr>
            <w:noProof/>
            <w:webHidden/>
          </w:rPr>
          <w:tab/>
        </w:r>
        <w:r w:rsidR="00570E2D">
          <w:rPr>
            <w:noProof/>
            <w:webHidden/>
          </w:rPr>
          <w:fldChar w:fldCharType="begin"/>
        </w:r>
        <w:r w:rsidR="00570E2D">
          <w:rPr>
            <w:noProof/>
            <w:webHidden/>
          </w:rPr>
          <w:instrText xml:space="preserve"> PAGEREF _Toc144484737 \h </w:instrText>
        </w:r>
        <w:r w:rsidR="00570E2D">
          <w:rPr>
            <w:noProof/>
            <w:webHidden/>
          </w:rPr>
        </w:r>
        <w:r w:rsidR="00570E2D">
          <w:rPr>
            <w:noProof/>
            <w:webHidden/>
          </w:rPr>
          <w:fldChar w:fldCharType="separate"/>
        </w:r>
        <w:r w:rsidR="00851919">
          <w:rPr>
            <w:noProof/>
            <w:webHidden/>
          </w:rPr>
          <w:t>33</w:t>
        </w:r>
        <w:r w:rsidR="00570E2D">
          <w:rPr>
            <w:noProof/>
            <w:webHidden/>
          </w:rPr>
          <w:fldChar w:fldCharType="end"/>
        </w:r>
      </w:hyperlink>
    </w:p>
    <w:p w14:paraId="54801748" w14:textId="60BD77E2"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38" w:history="1">
        <w:r w:rsidR="00570E2D" w:rsidRPr="005D16B9">
          <w:rPr>
            <w:rStyle w:val="Hyperlink"/>
            <w:noProof/>
          </w:rPr>
          <w:t>2.5.2 Sơ đồ tuần tự Chỉnh sửa thông tin cá nhân</w:t>
        </w:r>
        <w:r w:rsidR="00570E2D">
          <w:rPr>
            <w:noProof/>
            <w:webHidden/>
          </w:rPr>
          <w:tab/>
        </w:r>
        <w:r w:rsidR="00570E2D">
          <w:rPr>
            <w:noProof/>
            <w:webHidden/>
          </w:rPr>
          <w:fldChar w:fldCharType="begin"/>
        </w:r>
        <w:r w:rsidR="00570E2D">
          <w:rPr>
            <w:noProof/>
            <w:webHidden/>
          </w:rPr>
          <w:instrText xml:space="preserve"> PAGEREF _Toc144484738 \h </w:instrText>
        </w:r>
        <w:r w:rsidR="00570E2D">
          <w:rPr>
            <w:noProof/>
            <w:webHidden/>
          </w:rPr>
        </w:r>
        <w:r w:rsidR="00570E2D">
          <w:rPr>
            <w:noProof/>
            <w:webHidden/>
          </w:rPr>
          <w:fldChar w:fldCharType="separate"/>
        </w:r>
        <w:r w:rsidR="00851919">
          <w:rPr>
            <w:noProof/>
            <w:webHidden/>
          </w:rPr>
          <w:t>34</w:t>
        </w:r>
        <w:r w:rsidR="00570E2D">
          <w:rPr>
            <w:noProof/>
            <w:webHidden/>
          </w:rPr>
          <w:fldChar w:fldCharType="end"/>
        </w:r>
      </w:hyperlink>
    </w:p>
    <w:p w14:paraId="510A00A5" w14:textId="0BE7B716"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39" w:history="1">
        <w:r w:rsidR="00570E2D" w:rsidRPr="005D16B9">
          <w:rPr>
            <w:rStyle w:val="Hyperlink"/>
            <w:noProof/>
          </w:rPr>
          <w:t>2.5.3 Sơ đồ tuần tự Thay đổi ảnh đại diện</w:t>
        </w:r>
        <w:r w:rsidR="00570E2D">
          <w:rPr>
            <w:noProof/>
            <w:webHidden/>
          </w:rPr>
          <w:tab/>
        </w:r>
        <w:r w:rsidR="00570E2D">
          <w:rPr>
            <w:noProof/>
            <w:webHidden/>
          </w:rPr>
          <w:fldChar w:fldCharType="begin"/>
        </w:r>
        <w:r w:rsidR="00570E2D">
          <w:rPr>
            <w:noProof/>
            <w:webHidden/>
          </w:rPr>
          <w:instrText xml:space="preserve"> PAGEREF _Toc144484739 \h </w:instrText>
        </w:r>
        <w:r w:rsidR="00570E2D">
          <w:rPr>
            <w:noProof/>
            <w:webHidden/>
          </w:rPr>
        </w:r>
        <w:r w:rsidR="00570E2D">
          <w:rPr>
            <w:noProof/>
            <w:webHidden/>
          </w:rPr>
          <w:fldChar w:fldCharType="separate"/>
        </w:r>
        <w:r w:rsidR="00851919">
          <w:rPr>
            <w:noProof/>
            <w:webHidden/>
          </w:rPr>
          <w:t>35</w:t>
        </w:r>
        <w:r w:rsidR="00570E2D">
          <w:rPr>
            <w:noProof/>
            <w:webHidden/>
          </w:rPr>
          <w:fldChar w:fldCharType="end"/>
        </w:r>
      </w:hyperlink>
    </w:p>
    <w:p w14:paraId="07C78B78" w14:textId="41AFF7D6"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0" w:history="1">
        <w:r w:rsidR="00570E2D" w:rsidRPr="005D16B9">
          <w:rPr>
            <w:rStyle w:val="Hyperlink"/>
            <w:noProof/>
          </w:rPr>
          <w:t>2.5.4 Sơ đồ tuần tự Thêm tài khoản</w:t>
        </w:r>
        <w:r w:rsidR="00570E2D">
          <w:rPr>
            <w:noProof/>
            <w:webHidden/>
          </w:rPr>
          <w:tab/>
        </w:r>
        <w:r w:rsidR="00570E2D">
          <w:rPr>
            <w:noProof/>
            <w:webHidden/>
          </w:rPr>
          <w:fldChar w:fldCharType="begin"/>
        </w:r>
        <w:r w:rsidR="00570E2D">
          <w:rPr>
            <w:noProof/>
            <w:webHidden/>
          </w:rPr>
          <w:instrText xml:space="preserve"> PAGEREF _Toc144484740 \h </w:instrText>
        </w:r>
        <w:r w:rsidR="00570E2D">
          <w:rPr>
            <w:noProof/>
            <w:webHidden/>
          </w:rPr>
        </w:r>
        <w:r w:rsidR="00570E2D">
          <w:rPr>
            <w:noProof/>
            <w:webHidden/>
          </w:rPr>
          <w:fldChar w:fldCharType="separate"/>
        </w:r>
        <w:r w:rsidR="00851919">
          <w:rPr>
            <w:noProof/>
            <w:webHidden/>
          </w:rPr>
          <w:t>36</w:t>
        </w:r>
        <w:r w:rsidR="00570E2D">
          <w:rPr>
            <w:noProof/>
            <w:webHidden/>
          </w:rPr>
          <w:fldChar w:fldCharType="end"/>
        </w:r>
      </w:hyperlink>
    </w:p>
    <w:p w14:paraId="0D3E1FB0" w14:textId="6D24D96A"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1" w:history="1">
        <w:r w:rsidR="00570E2D" w:rsidRPr="005D16B9">
          <w:rPr>
            <w:rStyle w:val="Hyperlink"/>
            <w:noProof/>
          </w:rPr>
          <w:t>2.5.5 Sơ đồ tuần tự Xem danh sách tài khoản</w:t>
        </w:r>
        <w:r w:rsidR="00570E2D">
          <w:rPr>
            <w:noProof/>
            <w:webHidden/>
          </w:rPr>
          <w:tab/>
        </w:r>
        <w:r w:rsidR="00570E2D">
          <w:rPr>
            <w:noProof/>
            <w:webHidden/>
          </w:rPr>
          <w:fldChar w:fldCharType="begin"/>
        </w:r>
        <w:r w:rsidR="00570E2D">
          <w:rPr>
            <w:noProof/>
            <w:webHidden/>
          </w:rPr>
          <w:instrText xml:space="preserve"> PAGEREF _Toc144484741 \h </w:instrText>
        </w:r>
        <w:r w:rsidR="00570E2D">
          <w:rPr>
            <w:noProof/>
            <w:webHidden/>
          </w:rPr>
        </w:r>
        <w:r w:rsidR="00570E2D">
          <w:rPr>
            <w:noProof/>
            <w:webHidden/>
          </w:rPr>
          <w:fldChar w:fldCharType="separate"/>
        </w:r>
        <w:r w:rsidR="00851919">
          <w:rPr>
            <w:noProof/>
            <w:webHidden/>
          </w:rPr>
          <w:t>37</w:t>
        </w:r>
        <w:r w:rsidR="00570E2D">
          <w:rPr>
            <w:noProof/>
            <w:webHidden/>
          </w:rPr>
          <w:fldChar w:fldCharType="end"/>
        </w:r>
      </w:hyperlink>
    </w:p>
    <w:p w14:paraId="2352530B" w14:textId="0BC2CDF4"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2" w:history="1">
        <w:r w:rsidR="00570E2D" w:rsidRPr="005D16B9">
          <w:rPr>
            <w:rStyle w:val="Hyperlink"/>
            <w:noProof/>
          </w:rPr>
          <w:t>2.5.6 Sơ đồ tuần tự Chỉnh sửa tài khoản</w:t>
        </w:r>
        <w:r w:rsidR="00570E2D">
          <w:rPr>
            <w:noProof/>
            <w:webHidden/>
          </w:rPr>
          <w:tab/>
        </w:r>
        <w:r w:rsidR="00570E2D">
          <w:rPr>
            <w:noProof/>
            <w:webHidden/>
          </w:rPr>
          <w:fldChar w:fldCharType="begin"/>
        </w:r>
        <w:r w:rsidR="00570E2D">
          <w:rPr>
            <w:noProof/>
            <w:webHidden/>
          </w:rPr>
          <w:instrText xml:space="preserve"> PAGEREF _Toc144484742 \h </w:instrText>
        </w:r>
        <w:r w:rsidR="00570E2D">
          <w:rPr>
            <w:noProof/>
            <w:webHidden/>
          </w:rPr>
        </w:r>
        <w:r w:rsidR="00570E2D">
          <w:rPr>
            <w:noProof/>
            <w:webHidden/>
          </w:rPr>
          <w:fldChar w:fldCharType="separate"/>
        </w:r>
        <w:r w:rsidR="00851919">
          <w:rPr>
            <w:noProof/>
            <w:webHidden/>
          </w:rPr>
          <w:t>38</w:t>
        </w:r>
        <w:r w:rsidR="00570E2D">
          <w:rPr>
            <w:noProof/>
            <w:webHidden/>
          </w:rPr>
          <w:fldChar w:fldCharType="end"/>
        </w:r>
      </w:hyperlink>
    </w:p>
    <w:p w14:paraId="28489800" w14:textId="4CDC53C0"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3" w:history="1">
        <w:r w:rsidR="00570E2D" w:rsidRPr="005D16B9">
          <w:rPr>
            <w:rStyle w:val="Hyperlink"/>
            <w:noProof/>
            <w:lang w:val="vi-VN"/>
          </w:rPr>
          <w:t>2.5.7</w:t>
        </w:r>
        <w:r w:rsidR="00570E2D" w:rsidRPr="005D16B9">
          <w:rPr>
            <w:rStyle w:val="Hyperlink"/>
            <w:noProof/>
          </w:rPr>
          <w:t xml:space="preserve"> Sơ đồ tuần tự Xóa tài khoản</w:t>
        </w:r>
        <w:r w:rsidR="00570E2D">
          <w:rPr>
            <w:noProof/>
            <w:webHidden/>
          </w:rPr>
          <w:tab/>
        </w:r>
        <w:r w:rsidR="00570E2D">
          <w:rPr>
            <w:noProof/>
            <w:webHidden/>
          </w:rPr>
          <w:fldChar w:fldCharType="begin"/>
        </w:r>
        <w:r w:rsidR="00570E2D">
          <w:rPr>
            <w:noProof/>
            <w:webHidden/>
          </w:rPr>
          <w:instrText xml:space="preserve"> PAGEREF _Toc144484743 \h </w:instrText>
        </w:r>
        <w:r w:rsidR="00570E2D">
          <w:rPr>
            <w:noProof/>
            <w:webHidden/>
          </w:rPr>
        </w:r>
        <w:r w:rsidR="00570E2D">
          <w:rPr>
            <w:noProof/>
            <w:webHidden/>
          </w:rPr>
          <w:fldChar w:fldCharType="separate"/>
        </w:r>
        <w:r w:rsidR="00851919">
          <w:rPr>
            <w:noProof/>
            <w:webHidden/>
          </w:rPr>
          <w:t>39</w:t>
        </w:r>
        <w:r w:rsidR="00570E2D">
          <w:rPr>
            <w:noProof/>
            <w:webHidden/>
          </w:rPr>
          <w:fldChar w:fldCharType="end"/>
        </w:r>
      </w:hyperlink>
    </w:p>
    <w:p w14:paraId="03FC0B06" w14:textId="17037650"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4" w:history="1">
        <w:r w:rsidR="00570E2D" w:rsidRPr="005D16B9">
          <w:rPr>
            <w:rStyle w:val="Hyperlink"/>
            <w:noProof/>
            <w:lang w:val="vi-VN"/>
          </w:rPr>
          <w:t>2.5.8</w:t>
        </w:r>
        <w:r w:rsidR="00570E2D" w:rsidRPr="005D16B9">
          <w:rPr>
            <w:rStyle w:val="Hyperlink"/>
            <w:noProof/>
          </w:rPr>
          <w:t xml:space="preserve"> Sơ đồ tuần tự Thêm sản phẩm vào kho</w:t>
        </w:r>
        <w:r w:rsidR="00570E2D">
          <w:rPr>
            <w:noProof/>
            <w:webHidden/>
          </w:rPr>
          <w:tab/>
        </w:r>
        <w:r w:rsidR="00570E2D">
          <w:rPr>
            <w:noProof/>
            <w:webHidden/>
          </w:rPr>
          <w:fldChar w:fldCharType="begin"/>
        </w:r>
        <w:r w:rsidR="00570E2D">
          <w:rPr>
            <w:noProof/>
            <w:webHidden/>
          </w:rPr>
          <w:instrText xml:space="preserve"> PAGEREF _Toc144484744 \h </w:instrText>
        </w:r>
        <w:r w:rsidR="00570E2D">
          <w:rPr>
            <w:noProof/>
            <w:webHidden/>
          </w:rPr>
        </w:r>
        <w:r w:rsidR="00570E2D">
          <w:rPr>
            <w:noProof/>
            <w:webHidden/>
          </w:rPr>
          <w:fldChar w:fldCharType="separate"/>
        </w:r>
        <w:r w:rsidR="00851919">
          <w:rPr>
            <w:noProof/>
            <w:webHidden/>
          </w:rPr>
          <w:t>40</w:t>
        </w:r>
        <w:r w:rsidR="00570E2D">
          <w:rPr>
            <w:noProof/>
            <w:webHidden/>
          </w:rPr>
          <w:fldChar w:fldCharType="end"/>
        </w:r>
      </w:hyperlink>
    </w:p>
    <w:p w14:paraId="773FA28B" w14:textId="49F1D491"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5" w:history="1">
        <w:r w:rsidR="00570E2D" w:rsidRPr="005D16B9">
          <w:rPr>
            <w:rStyle w:val="Hyperlink"/>
            <w:noProof/>
          </w:rPr>
          <w:t>2.5.9 Sơ đồ tuần tự Xem sản phẩm trong kho</w:t>
        </w:r>
        <w:r w:rsidR="00570E2D">
          <w:rPr>
            <w:noProof/>
            <w:webHidden/>
          </w:rPr>
          <w:tab/>
        </w:r>
        <w:r w:rsidR="00570E2D">
          <w:rPr>
            <w:noProof/>
            <w:webHidden/>
          </w:rPr>
          <w:fldChar w:fldCharType="begin"/>
        </w:r>
        <w:r w:rsidR="00570E2D">
          <w:rPr>
            <w:noProof/>
            <w:webHidden/>
          </w:rPr>
          <w:instrText xml:space="preserve"> PAGEREF _Toc144484745 \h </w:instrText>
        </w:r>
        <w:r w:rsidR="00570E2D">
          <w:rPr>
            <w:noProof/>
            <w:webHidden/>
          </w:rPr>
        </w:r>
        <w:r w:rsidR="00570E2D">
          <w:rPr>
            <w:noProof/>
            <w:webHidden/>
          </w:rPr>
          <w:fldChar w:fldCharType="separate"/>
        </w:r>
        <w:r w:rsidR="00851919">
          <w:rPr>
            <w:noProof/>
            <w:webHidden/>
          </w:rPr>
          <w:t>41</w:t>
        </w:r>
        <w:r w:rsidR="00570E2D">
          <w:rPr>
            <w:noProof/>
            <w:webHidden/>
          </w:rPr>
          <w:fldChar w:fldCharType="end"/>
        </w:r>
      </w:hyperlink>
    </w:p>
    <w:p w14:paraId="5F4BA5A1" w14:textId="5F3F3847"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6" w:history="1">
        <w:r w:rsidR="00570E2D" w:rsidRPr="005D16B9">
          <w:rPr>
            <w:rStyle w:val="Hyperlink"/>
            <w:noProof/>
            <w:lang w:val="vi-VN"/>
          </w:rPr>
          <w:t>2.5.10</w:t>
        </w:r>
        <w:r w:rsidR="00570E2D" w:rsidRPr="005D16B9">
          <w:rPr>
            <w:rStyle w:val="Hyperlink"/>
            <w:noProof/>
          </w:rPr>
          <w:t xml:space="preserve"> Sơ đồ tuần tự Chỉnh sửa sản phẩm trong kho</w:t>
        </w:r>
        <w:r w:rsidR="00570E2D">
          <w:rPr>
            <w:noProof/>
            <w:webHidden/>
          </w:rPr>
          <w:tab/>
        </w:r>
        <w:r w:rsidR="00570E2D">
          <w:rPr>
            <w:noProof/>
            <w:webHidden/>
          </w:rPr>
          <w:fldChar w:fldCharType="begin"/>
        </w:r>
        <w:r w:rsidR="00570E2D">
          <w:rPr>
            <w:noProof/>
            <w:webHidden/>
          </w:rPr>
          <w:instrText xml:space="preserve"> PAGEREF _Toc144484746 \h </w:instrText>
        </w:r>
        <w:r w:rsidR="00570E2D">
          <w:rPr>
            <w:noProof/>
            <w:webHidden/>
          </w:rPr>
        </w:r>
        <w:r w:rsidR="00570E2D">
          <w:rPr>
            <w:noProof/>
            <w:webHidden/>
          </w:rPr>
          <w:fldChar w:fldCharType="separate"/>
        </w:r>
        <w:r w:rsidR="00851919">
          <w:rPr>
            <w:noProof/>
            <w:webHidden/>
          </w:rPr>
          <w:t>42</w:t>
        </w:r>
        <w:r w:rsidR="00570E2D">
          <w:rPr>
            <w:noProof/>
            <w:webHidden/>
          </w:rPr>
          <w:fldChar w:fldCharType="end"/>
        </w:r>
      </w:hyperlink>
    </w:p>
    <w:p w14:paraId="741E0A7F" w14:textId="2BD4BDEC"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7" w:history="1">
        <w:r w:rsidR="00570E2D" w:rsidRPr="005D16B9">
          <w:rPr>
            <w:rStyle w:val="Hyperlink"/>
            <w:noProof/>
            <w:lang w:val="vi-VN"/>
          </w:rPr>
          <w:t>2.5.11</w:t>
        </w:r>
        <w:r w:rsidR="00570E2D" w:rsidRPr="005D16B9">
          <w:rPr>
            <w:rStyle w:val="Hyperlink"/>
            <w:noProof/>
          </w:rPr>
          <w:t xml:space="preserve"> Sơ đồ tuần tự Xóa sản phẩm trong kho</w:t>
        </w:r>
        <w:r w:rsidR="00570E2D">
          <w:rPr>
            <w:noProof/>
            <w:webHidden/>
          </w:rPr>
          <w:tab/>
        </w:r>
        <w:r w:rsidR="00570E2D">
          <w:rPr>
            <w:noProof/>
            <w:webHidden/>
          </w:rPr>
          <w:fldChar w:fldCharType="begin"/>
        </w:r>
        <w:r w:rsidR="00570E2D">
          <w:rPr>
            <w:noProof/>
            <w:webHidden/>
          </w:rPr>
          <w:instrText xml:space="preserve"> PAGEREF _Toc144484747 \h </w:instrText>
        </w:r>
        <w:r w:rsidR="00570E2D">
          <w:rPr>
            <w:noProof/>
            <w:webHidden/>
          </w:rPr>
        </w:r>
        <w:r w:rsidR="00570E2D">
          <w:rPr>
            <w:noProof/>
            <w:webHidden/>
          </w:rPr>
          <w:fldChar w:fldCharType="separate"/>
        </w:r>
        <w:r w:rsidR="00851919">
          <w:rPr>
            <w:noProof/>
            <w:webHidden/>
          </w:rPr>
          <w:t>43</w:t>
        </w:r>
        <w:r w:rsidR="00570E2D">
          <w:rPr>
            <w:noProof/>
            <w:webHidden/>
          </w:rPr>
          <w:fldChar w:fldCharType="end"/>
        </w:r>
      </w:hyperlink>
    </w:p>
    <w:p w14:paraId="3F859163" w14:textId="1E5150DF"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8" w:history="1">
        <w:r w:rsidR="00570E2D" w:rsidRPr="005D16B9">
          <w:rPr>
            <w:rStyle w:val="Hyperlink"/>
            <w:noProof/>
            <w:lang w:val="vi-VN"/>
          </w:rPr>
          <w:t>2.5.12</w:t>
        </w:r>
        <w:r w:rsidR="00570E2D" w:rsidRPr="005D16B9">
          <w:rPr>
            <w:rStyle w:val="Hyperlink"/>
            <w:noProof/>
          </w:rPr>
          <w:t xml:space="preserve"> Sơ đồ tuần tự Tìm sản phẩm</w:t>
        </w:r>
        <w:r w:rsidR="00570E2D">
          <w:rPr>
            <w:noProof/>
            <w:webHidden/>
          </w:rPr>
          <w:tab/>
        </w:r>
        <w:r w:rsidR="00570E2D">
          <w:rPr>
            <w:noProof/>
            <w:webHidden/>
          </w:rPr>
          <w:fldChar w:fldCharType="begin"/>
        </w:r>
        <w:r w:rsidR="00570E2D">
          <w:rPr>
            <w:noProof/>
            <w:webHidden/>
          </w:rPr>
          <w:instrText xml:space="preserve"> PAGEREF _Toc144484748 \h </w:instrText>
        </w:r>
        <w:r w:rsidR="00570E2D">
          <w:rPr>
            <w:noProof/>
            <w:webHidden/>
          </w:rPr>
        </w:r>
        <w:r w:rsidR="00570E2D">
          <w:rPr>
            <w:noProof/>
            <w:webHidden/>
          </w:rPr>
          <w:fldChar w:fldCharType="separate"/>
        </w:r>
        <w:r w:rsidR="00851919">
          <w:rPr>
            <w:noProof/>
            <w:webHidden/>
          </w:rPr>
          <w:t>44</w:t>
        </w:r>
        <w:r w:rsidR="00570E2D">
          <w:rPr>
            <w:noProof/>
            <w:webHidden/>
          </w:rPr>
          <w:fldChar w:fldCharType="end"/>
        </w:r>
      </w:hyperlink>
    </w:p>
    <w:p w14:paraId="0227687F" w14:textId="5D91D129"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49" w:history="1">
        <w:r w:rsidR="00570E2D" w:rsidRPr="005D16B9">
          <w:rPr>
            <w:rStyle w:val="Hyperlink"/>
            <w:noProof/>
          </w:rPr>
          <w:t>2.5.13 Sơ đồ tuần tự Thêm sản phẩm vào đơn đặt hàng</w:t>
        </w:r>
        <w:r w:rsidR="00570E2D">
          <w:rPr>
            <w:noProof/>
            <w:webHidden/>
          </w:rPr>
          <w:tab/>
        </w:r>
        <w:r w:rsidR="00570E2D">
          <w:rPr>
            <w:noProof/>
            <w:webHidden/>
          </w:rPr>
          <w:fldChar w:fldCharType="begin"/>
        </w:r>
        <w:r w:rsidR="00570E2D">
          <w:rPr>
            <w:noProof/>
            <w:webHidden/>
          </w:rPr>
          <w:instrText xml:space="preserve"> PAGEREF _Toc144484749 \h </w:instrText>
        </w:r>
        <w:r w:rsidR="00570E2D">
          <w:rPr>
            <w:noProof/>
            <w:webHidden/>
          </w:rPr>
        </w:r>
        <w:r w:rsidR="00570E2D">
          <w:rPr>
            <w:noProof/>
            <w:webHidden/>
          </w:rPr>
          <w:fldChar w:fldCharType="separate"/>
        </w:r>
        <w:r w:rsidR="00851919">
          <w:rPr>
            <w:noProof/>
            <w:webHidden/>
          </w:rPr>
          <w:t>44</w:t>
        </w:r>
        <w:r w:rsidR="00570E2D">
          <w:rPr>
            <w:noProof/>
            <w:webHidden/>
          </w:rPr>
          <w:fldChar w:fldCharType="end"/>
        </w:r>
      </w:hyperlink>
    </w:p>
    <w:p w14:paraId="3CE08855" w14:textId="538FBA4F"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50" w:history="1">
        <w:r w:rsidR="00570E2D" w:rsidRPr="005D16B9">
          <w:rPr>
            <w:rStyle w:val="Hyperlink"/>
            <w:noProof/>
            <w:lang w:val="vi-VN"/>
          </w:rPr>
          <w:t>2.5.14</w:t>
        </w:r>
        <w:r w:rsidR="00570E2D" w:rsidRPr="005D16B9">
          <w:rPr>
            <w:rStyle w:val="Hyperlink"/>
            <w:noProof/>
          </w:rPr>
          <w:t xml:space="preserve"> Sơ đồ tuần tự Xóa sản phẩm khỏi đơn đặt hàng</w:t>
        </w:r>
        <w:r w:rsidR="00570E2D">
          <w:rPr>
            <w:noProof/>
            <w:webHidden/>
          </w:rPr>
          <w:tab/>
        </w:r>
        <w:r w:rsidR="00570E2D">
          <w:rPr>
            <w:noProof/>
            <w:webHidden/>
          </w:rPr>
          <w:fldChar w:fldCharType="begin"/>
        </w:r>
        <w:r w:rsidR="00570E2D">
          <w:rPr>
            <w:noProof/>
            <w:webHidden/>
          </w:rPr>
          <w:instrText xml:space="preserve"> PAGEREF _Toc144484750 \h </w:instrText>
        </w:r>
        <w:r w:rsidR="00570E2D">
          <w:rPr>
            <w:noProof/>
            <w:webHidden/>
          </w:rPr>
        </w:r>
        <w:r w:rsidR="00570E2D">
          <w:rPr>
            <w:noProof/>
            <w:webHidden/>
          </w:rPr>
          <w:fldChar w:fldCharType="separate"/>
        </w:r>
        <w:r w:rsidR="00851919">
          <w:rPr>
            <w:noProof/>
            <w:webHidden/>
          </w:rPr>
          <w:t>45</w:t>
        </w:r>
        <w:r w:rsidR="00570E2D">
          <w:rPr>
            <w:noProof/>
            <w:webHidden/>
          </w:rPr>
          <w:fldChar w:fldCharType="end"/>
        </w:r>
      </w:hyperlink>
    </w:p>
    <w:p w14:paraId="0CDB0791" w14:textId="1C89AC9E"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51" w:history="1">
        <w:r w:rsidR="00570E2D" w:rsidRPr="005D16B9">
          <w:rPr>
            <w:rStyle w:val="Hyperlink"/>
            <w:noProof/>
            <w:lang w:val="vi-VN"/>
          </w:rPr>
          <w:t>2.5.15</w:t>
        </w:r>
        <w:r w:rsidR="00570E2D" w:rsidRPr="005D16B9">
          <w:rPr>
            <w:rStyle w:val="Hyperlink"/>
            <w:noProof/>
          </w:rPr>
          <w:t xml:space="preserve"> Sơ đồ tuần tự Thanh toán</w:t>
        </w:r>
        <w:r w:rsidR="00570E2D">
          <w:rPr>
            <w:noProof/>
            <w:webHidden/>
          </w:rPr>
          <w:tab/>
        </w:r>
        <w:r w:rsidR="00570E2D">
          <w:rPr>
            <w:noProof/>
            <w:webHidden/>
          </w:rPr>
          <w:fldChar w:fldCharType="begin"/>
        </w:r>
        <w:r w:rsidR="00570E2D">
          <w:rPr>
            <w:noProof/>
            <w:webHidden/>
          </w:rPr>
          <w:instrText xml:space="preserve"> PAGEREF _Toc144484751 \h </w:instrText>
        </w:r>
        <w:r w:rsidR="00570E2D">
          <w:rPr>
            <w:noProof/>
            <w:webHidden/>
          </w:rPr>
        </w:r>
        <w:r w:rsidR="00570E2D">
          <w:rPr>
            <w:noProof/>
            <w:webHidden/>
          </w:rPr>
          <w:fldChar w:fldCharType="separate"/>
        </w:r>
        <w:r w:rsidR="00851919">
          <w:rPr>
            <w:noProof/>
            <w:webHidden/>
          </w:rPr>
          <w:t>46</w:t>
        </w:r>
        <w:r w:rsidR="00570E2D">
          <w:rPr>
            <w:noProof/>
            <w:webHidden/>
          </w:rPr>
          <w:fldChar w:fldCharType="end"/>
        </w:r>
      </w:hyperlink>
    </w:p>
    <w:p w14:paraId="49BDF242" w14:textId="3DE74CFA"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52" w:history="1">
        <w:r w:rsidR="00570E2D" w:rsidRPr="005D16B9">
          <w:rPr>
            <w:rStyle w:val="Hyperlink"/>
            <w:noProof/>
            <w:lang w:val="vi-VN"/>
          </w:rPr>
          <w:t>2.5.16</w:t>
        </w:r>
        <w:r w:rsidR="00570E2D" w:rsidRPr="005D16B9">
          <w:rPr>
            <w:rStyle w:val="Hyperlink"/>
            <w:noProof/>
          </w:rPr>
          <w:t xml:space="preserve"> Sơ đồ tuần tự Xem lịch sử hóa đơn</w:t>
        </w:r>
        <w:r w:rsidR="00570E2D">
          <w:rPr>
            <w:noProof/>
            <w:webHidden/>
          </w:rPr>
          <w:tab/>
        </w:r>
        <w:r w:rsidR="00570E2D">
          <w:rPr>
            <w:noProof/>
            <w:webHidden/>
          </w:rPr>
          <w:fldChar w:fldCharType="begin"/>
        </w:r>
        <w:r w:rsidR="00570E2D">
          <w:rPr>
            <w:noProof/>
            <w:webHidden/>
          </w:rPr>
          <w:instrText xml:space="preserve"> PAGEREF _Toc144484752 \h </w:instrText>
        </w:r>
        <w:r w:rsidR="00570E2D">
          <w:rPr>
            <w:noProof/>
            <w:webHidden/>
          </w:rPr>
        </w:r>
        <w:r w:rsidR="00570E2D">
          <w:rPr>
            <w:noProof/>
            <w:webHidden/>
          </w:rPr>
          <w:fldChar w:fldCharType="separate"/>
        </w:r>
        <w:r w:rsidR="00851919">
          <w:rPr>
            <w:noProof/>
            <w:webHidden/>
          </w:rPr>
          <w:t>47</w:t>
        </w:r>
        <w:r w:rsidR="00570E2D">
          <w:rPr>
            <w:noProof/>
            <w:webHidden/>
          </w:rPr>
          <w:fldChar w:fldCharType="end"/>
        </w:r>
      </w:hyperlink>
    </w:p>
    <w:p w14:paraId="1703AABE" w14:textId="07908F39"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53" w:history="1">
        <w:r w:rsidR="00570E2D" w:rsidRPr="005D16B9">
          <w:rPr>
            <w:rStyle w:val="Hyperlink"/>
            <w:noProof/>
            <w:lang w:val="vi-VN"/>
          </w:rPr>
          <w:t>2.5.17</w:t>
        </w:r>
        <w:r w:rsidR="00570E2D" w:rsidRPr="005D16B9">
          <w:rPr>
            <w:rStyle w:val="Hyperlink"/>
            <w:noProof/>
          </w:rPr>
          <w:t xml:space="preserve"> Sơ đồ tuần tự Xem chi tiết hóa đơn trong lịch sử</w:t>
        </w:r>
        <w:r w:rsidR="00570E2D">
          <w:rPr>
            <w:noProof/>
            <w:webHidden/>
          </w:rPr>
          <w:tab/>
        </w:r>
        <w:r w:rsidR="00570E2D">
          <w:rPr>
            <w:noProof/>
            <w:webHidden/>
          </w:rPr>
          <w:fldChar w:fldCharType="begin"/>
        </w:r>
        <w:r w:rsidR="00570E2D">
          <w:rPr>
            <w:noProof/>
            <w:webHidden/>
          </w:rPr>
          <w:instrText xml:space="preserve"> PAGEREF _Toc144484753 \h </w:instrText>
        </w:r>
        <w:r w:rsidR="00570E2D">
          <w:rPr>
            <w:noProof/>
            <w:webHidden/>
          </w:rPr>
        </w:r>
        <w:r w:rsidR="00570E2D">
          <w:rPr>
            <w:noProof/>
            <w:webHidden/>
          </w:rPr>
          <w:fldChar w:fldCharType="separate"/>
        </w:r>
        <w:r w:rsidR="00851919">
          <w:rPr>
            <w:noProof/>
            <w:webHidden/>
          </w:rPr>
          <w:t>47</w:t>
        </w:r>
        <w:r w:rsidR="00570E2D">
          <w:rPr>
            <w:noProof/>
            <w:webHidden/>
          </w:rPr>
          <w:fldChar w:fldCharType="end"/>
        </w:r>
      </w:hyperlink>
    </w:p>
    <w:p w14:paraId="02B9E98F" w14:textId="75041EE1"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54" w:history="1">
        <w:r w:rsidR="00570E2D" w:rsidRPr="005D16B9">
          <w:rPr>
            <w:rStyle w:val="Hyperlink"/>
            <w:noProof/>
            <w:lang w:val="vi-VN"/>
          </w:rPr>
          <w:t>2.5.18</w:t>
        </w:r>
        <w:r w:rsidR="00570E2D" w:rsidRPr="005D16B9">
          <w:rPr>
            <w:rStyle w:val="Hyperlink"/>
            <w:noProof/>
          </w:rPr>
          <w:t xml:space="preserve"> Sơ đồ tuần tự Xóa hóa đơn trong lịch sử</w:t>
        </w:r>
        <w:r w:rsidR="00570E2D">
          <w:rPr>
            <w:noProof/>
            <w:webHidden/>
          </w:rPr>
          <w:tab/>
        </w:r>
        <w:r w:rsidR="00570E2D">
          <w:rPr>
            <w:noProof/>
            <w:webHidden/>
          </w:rPr>
          <w:fldChar w:fldCharType="begin"/>
        </w:r>
        <w:r w:rsidR="00570E2D">
          <w:rPr>
            <w:noProof/>
            <w:webHidden/>
          </w:rPr>
          <w:instrText xml:space="preserve"> PAGEREF _Toc144484754 \h </w:instrText>
        </w:r>
        <w:r w:rsidR="00570E2D">
          <w:rPr>
            <w:noProof/>
            <w:webHidden/>
          </w:rPr>
        </w:r>
        <w:r w:rsidR="00570E2D">
          <w:rPr>
            <w:noProof/>
            <w:webHidden/>
          </w:rPr>
          <w:fldChar w:fldCharType="separate"/>
        </w:r>
        <w:r w:rsidR="00851919">
          <w:rPr>
            <w:noProof/>
            <w:webHidden/>
          </w:rPr>
          <w:t>48</w:t>
        </w:r>
        <w:r w:rsidR="00570E2D">
          <w:rPr>
            <w:noProof/>
            <w:webHidden/>
          </w:rPr>
          <w:fldChar w:fldCharType="end"/>
        </w:r>
      </w:hyperlink>
    </w:p>
    <w:p w14:paraId="3141BEB5" w14:textId="36813AA0"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55" w:history="1">
        <w:r w:rsidR="00570E2D" w:rsidRPr="005D16B9">
          <w:rPr>
            <w:rStyle w:val="Hyperlink"/>
            <w:noProof/>
            <w:lang w:val="vi-VN"/>
          </w:rPr>
          <w:t>2.5.19</w:t>
        </w:r>
        <w:r w:rsidR="00570E2D" w:rsidRPr="005D16B9">
          <w:rPr>
            <w:rStyle w:val="Hyperlink"/>
            <w:noProof/>
          </w:rPr>
          <w:t xml:space="preserve"> Sơ đồ tuần tự Xem thống kê doanh thu</w:t>
        </w:r>
        <w:r w:rsidR="00570E2D">
          <w:rPr>
            <w:noProof/>
            <w:webHidden/>
          </w:rPr>
          <w:tab/>
        </w:r>
        <w:r w:rsidR="00570E2D">
          <w:rPr>
            <w:noProof/>
            <w:webHidden/>
          </w:rPr>
          <w:fldChar w:fldCharType="begin"/>
        </w:r>
        <w:r w:rsidR="00570E2D">
          <w:rPr>
            <w:noProof/>
            <w:webHidden/>
          </w:rPr>
          <w:instrText xml:space="preserve"> PAGEREF _Toc144484755 \h </w:instrText>
        </w:r>
        <w:r w:rsidR="00570E2D">
          <w:rPr>
            <w:noProof/>
            <w:webHidden/>
          </w:rPr>
        </w:r>
        <w:r w:rsidR="00570E2D">
          <w:rPr>
            <w:noProof/>
            <w:webHidden/>
          </w:rPr>
          <w:fldChar w:fldCharType="separate"/>
        </w:r>
        <w:r w:rsidR="00851919">
          <w:rPr>
            <w:noProof/>
            <w:webHidden/>
          </w:rPr>
          <w:t>49</w:t>
        </w:r>
        <w:r w:rsidR="00570E2D">
          <w:rPr>
            <w:noProof/>
            <w:webHidden/>
          </w:rPr>
          <w:fldChar w:fldCharType="end"/>
        </w:r>
      </w:hyperlink>
    </w:p>
    <w:p w14:paraId="423E0298" w14:textId="68C55F8C"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56" w:history="1">
        <w:r w:rsidR="00570E2D" w:rsidRPr="005D16B9">
          <w:rPr>
            <w:rStyle w:val="Hyperlink"/>
            <w:noProof/>
            <w:lang w:val="vi-VN"/>
          </w:rPr>
          <w:t>2.5.20</w:t>
        </w:r>
        <w:r w:rsidR="00570E2D" w:rsidRPr="005D16B9">
          <w:rPr>
            <w:rStyle w:val="Hyperlink"/>
            <w:noProof/>
          </w:rPr>
          <w:t xml:space="preserve"> Sơ đồ tuần tự Xem sản phẩm hết hàng</w:t>
        </w:r>
        <w:r w:rsidR="00570E2D">
          <w:rPr>
            <w:noProof/>
            <w:webHidden/>
          </w:rPr>
          <w:tab/>
        </w:r>
        <w:r w:rsidR="00570E2D">
          <w:rPr>
            <w:noProof/>
            <w:webHidden/>
          </w:rPr>
          <w:fldChar w:fldCharType="begin"/>
        </w:r>
        <w:r w:rsidR="00570E2D">
          <w:rPr>
            <w:noProof/>
            <w:webHidden/>
          </w:rPr>
          <w:instrText xml:space="preserve"> PAGEREF _Toc144484756 \h </w:instrText>
        </w:r>
        <w:r w:rsidR="00570E2D">
          <w:rPr>
            <w:noProof/>
            <w:webHidden/>
          </w:rPr>
        </w:r>
        <w:r w:rsidR="00570E2D">
          <w:rPr>
            <w:noProof/>
            <w:webHidden/>
          </w:rPr>
          <w:fldChar w:fldCharType="separate"/>
        </w:r>
        <w:r w:rsidR="00851919">
          <w:rPr>
            <w:noProof/>
            <w:webHidden/>
          </w:rPr>
          <w:t>49</w:t>
        </w:r>
        <w:r w:rsidR="00570E2D">
          <w:rPr>
            <w:noProof/>
            <w:webHidden/>
          </w:rPr>
          <w:fldChar w:fldCharType="end"/>
        </w:r>
      </w:hyperlink>
    </w:p>
    <w:p w14:paraId="5FF64DB8" w14:textId="58B64C2B"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57" w:history="1">
        <w:r w:rsidR="00570E2D" w:rsidRPr="005D16B9">
          <w:rPr>
            <w:rStyle w:val="Hyperlink"/>
            <w:noProof/>
          </w:rPr>
          <w:t>2.5.21 Sơ đồ tuần tự Xem sản phẩm xu hướng</w:t>
        </w:r>
        <w:r w:rsidR="00570E2D">
          <w:rPr>
            <w:noProof/>
            <w:webHidden/>
          </w:rPr>
          <w:tab/>
        </w:r>
        <w:r w:rsidR="00570E2D">
          <w:rPr>
            <w:noProof/>
            <w:webHidden/>
          </w:rPr>
          <w:fldChar w:fldCharType="begin"/>
        </w:r>
        <w:r w:rsidR="00570E2D">
          <w:rPr>
            <w:noProof/>
            <w:webHidden/>
          </w:rPr>
          <w:instrText xml:space="preserve"> PAGEREF _Toc144484757 \h </w:instrText>
        </w:r>
        <w:r w:rsidR="00570E2D">
          <w:rPr>
            <w:noProof/>
            <w:webHidden/>
          </w:rPr>
        </w:r>
        <w:r w:rsidR="00570E2D">
          <w:rPr>
            <w:noProof/>
            <w:webHidden/>
          </w:rPr>
          <w:fldChar w:fldCharType="separate"/>
        </w:r>
        <w:r w:rsidR="00851919">
          <w:rPr>
            <w:noProof/>
            <w:webHidden/>
          </w:rPr>
          <w:t>50</w:t>
        </w:r>
        <w:r w:rsidR="00570E2D">
          <w:rPr>
            <w:noProof/>
            <w:webHidden/>
          </w:rPr>
          <w:fldChar w:fldCharType="end"/>
        </w:r>
      </w:hyperlink>
    </w:p>
    <w:p w14:paraId="07107725" w14:textId="43ECF896"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758" w:history="1">
        <w:r w:rsidR="00570E2D" w:rsidRPr="005D16B9">
          <w:rPr>
            <w:rStyle w:val="Hyperlink"/>
            <w:noProof/>
          </w:rPr>
          <w:t>CHƯƠNG 3 - KẾT QUẢ THỰC NGHIỆM</w:t>
        </w:r>
        <w:r w:rsidR="00570E2D">
          <w:rPr>
            <w:noProof/>
            <w:webHidden/>
          </w:rPr>
          <w:tab/>
        </w:r>
        <w:r w:rsidR="00570E2D">
          <w:rPr>
            <w:noProof/>
            <w:webHidden/>
          </w:rPr>
          <w:fldChar w:fldCharType="begin"/>
        </w:r>
        <w:r w:rsidR="00570E2D">
          <w:rPr>
            <w:noProof/>
            <w:webHidden/>
          </w:rPr>
          <w:instrText xml:space="preserve"> PAGEREF _Toc144484758 \h </w:instrText>
        </w:r>
        <w:r w:rsidR="00570E2D">
          <w:rPr>
            <w:noProof/>
            <w:webHidden/>
          </w:rPr>
        </w:r>
        <w:r w:rsidR="00570E2D">
          <w:rPr>
            <w:noProof/>
            <w:webHidden/>
          </w:rPr>
          <w:fldChar w:fldCharType="separate"/>
        </w:r>
        <w:r w:rsidR="00851919">
          <w:rPr>
            <w:noProof/>
            <w:webHidden/>
          </w:rPr>
          <w:t>51</w:t>
        </w:r>
        <w:r w:rsidR="00570E2D">
          <w:rPr>
            <w:noProof/>
            <w:webHidden/>
          </w:rPr>
          <w:fldChar w:fldCharType="end"/>
        </w:r>
      </w:hyperlink>
    </w:p>
    <w:p w14:paraId="1DB77E1E" w14:textId="039F60CC"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59" w:history="1">
        <w:r w:rsidR="00570E2D" w:rsidRPr="005D16B9">
          <w:rPr>
            <w:rStyle w:val="Hyperlink"/>
            <w:noProof/>
          </w:rPr>
          <w:t>3.1 Chức năng Login</w:t>
        </w:r>
        <w:r w:rsidR="00570E2D">
          <w:rPr>
            <w:noProof/>
            <w:webHidden/>
          </w:rPr>
          <w:tab/>
        </w:r>
        <w:r w:rsidR="00570E2D">
          <w:rPr>
            <w:noProof/>
            <w:webHidden/>
          </w:rPr>
          <w:fldChar w:fldCharType="begin"/>
        </w:r>
        <w:r w:rsidR="00570E2D">
          <w:rPr>
            <w:noProof/>
            <w:webHidden/>
          </w:rPr>
          <w:instrText xml:space="preserve"> PAGEREF _Toc144484759 \h </w:instrText>
        </w:r>
        <w:r w:rsidR="00570E2D">
          <w:rPr>
            <w:noProof/>
            <w:webHidden/>
          </w:rPr>
        </w:r>
        <w:r w:rsidR="00570E2D">
          <w:rPr>
            <w:noProof/>
            <w:webHidden/>
          </w:rPr>
          <w:fldChar w:fldCharType="separate"/>
        </w:r>
        <w:r w:rsidR="00851919">
          <w:rPr>
            <w:noProof/>
            <w:webHidden/>
          </w:rPr>
          <w:t>51</w:t>
        </w:r>
        <w:r w:rsidR="00570E2D">
          <w:rPr>
            <w:noProof/>
            <w:webHidden/>
          </w:rPr>
          <w:fldChar w:fldCharType="end"/>
        </w:r>
      </w:hyperlink>
    </w:p>
    <w:p w14:paraId="236DF6CE" w14:textId="0ACD9E21"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0" w:history="1">
        <w:r w:rsidR="00570E2D" w:rsidRPr="005D16B9">
          <w:rPr>
            <w:rStyle w:val="Hyperlink"/>
            <w:noProof/>
          </w:rPr>
          <w:t>3.2 Chức năng Logout</w:t>
        </w:r>
        <w:r w:rsidR="00570E2D">
          <w:rPr>
            <w:noProof/>
            <w:webHidden/>
          </w:rPr>
          <w:tab/>
        </w:r>
        <w:r w:rsidR="00570E2D">
          <w:rPr>
            <w:noProof/>
            <w:webHidden/>
          </w:rPr>
          <w:fldChar w:fldCharType="begin"/>
        </w:r>
        <w:r w:rsidR="00570E2D">
          <w:rPr>
            <w:noProof/>
            <w:webHidden/>
          </w:rPr>
          <w:instrText xml:space="preserve"> PAGEREF _Toc144484760 \h </w:instrText>
        </w:r>
        <w:r w:rsidR="00570E2D">
          <w:rPr>
            <w:noProof/>
            <w:webHidden/>
          </w:rPr>
        </w:r>
        <w:r w:rsidR="00570E2D">
          <w:rPr>
            <w:noProof/>
            <w:webHidden/>
          </w:rPr>
          <w:fldChar w:fldCharType="separate"/>
        </w:r>
        <w:r w:rsidR="00851919">
          <w:rPr>
            <w:noProof/>
            <w:webHidden/>
          </w:rPr>
          <w:t>52</w:t>
        </w:r>
        <w:r w:rsidR="00570E2D">
          <w:rPr>
            <w:noProof/>
            <w:webHidden/>
          </w:rPr>
          <w:fldChar w:fldCharType="end"/>
        </w:r>
      </w:hyperlink>
    </w:p>
    <w:p w14:paraId="4CA1EF43" w14:textId="3B4D5832"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1" w:history="1">
        <w:r w:rsidR="00570E2D" w:rsidRPr="005D16B9">
          <w:rPr>
            <w:rStyle w:val="Hyperlink"/>
            <w:noProof/>
          </w:rPr>
          <w:t>3.3 Chức năng Đổi mật khẩu</w:t>
        </w:r>
        <w:r w:rsidR="00570E2D">
          <w:rPr>
            <w:noProof/>
            <w:webHidden/>
          </w:rPr>
          <w:tab/>
        </w:r>
        <w:r w:rsidR="00570E2D">
          <w:rPr>
            <w:noProof/>
            <w:webHidden/>
          </w:rPr>
          <w:fldChar w:fldCharType="begin"/>
        </w:r>
        <w:r w:rsidR="00570E2D">
          <w:rPr>
            <w:noProof/>
            <w:webHidden/>
          </w:rPr>
          <w:instrText xml:space="preserve"> PAGEREF _Toc144484761 \h </w:instrText>
        </w:r>
        <w:r w:rsidR="00570E2D">
          <w:rPr>
            <w:noProof/>
            <w:webHidden/>
          </w:rPr>
        </w:r>
        <w:r w:rsidR="00570E2D">
          <w:rPr>
            <w:noProof/>
            <w:webHidden/>
          </w:rPr>
          <w:fldChar w:fldCharType="separate"/>
        </w:r>
        <w:r w:rsidR="00851919">
          <w:rPr>
            <w:noProof/>
            <w:webHidden/>
          </w:rPr>
          <w:t>54</w:t>
        </w:r>
        <w:r w:rsidR="00570E2D">
          <w:rPr>
            <w:noProof/>
            <w:webHidden/>
          </w:rPr>
          <w:fldChar w:fldCharType="end"/>
        </w:r>
      </w:hyperlink>
    </w:p>
    <w:p w14:paraId="7B64C08B" w14:textId="45E8A26B"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2" w:history="1">
        <w:r w:rsidR="00570E2D" w:rsidRPr="005D16B9">
          <w:rPr>
            <w:rStyle w:val="Hyperlink"/>
            <w:noProof/>
          </w:rPr>
          <w:t>3.4 Chức năng Xem thông tin cá nhân</w:t>
        </w:r>
        <w:r w:rsidR="00570E2D">
          <w:rPr>
            <w:noProof/>
            <w:webHidden/>
          </w:rPr>
          <w:tab/>
        </w:r>
        <w:r w:rsidR="00570E2D">
          <w:rPr>
            <w:noProof/>
            <w:webHidden/>
          </w:rPr>
          <w:fldChar w:fldCharType="begin"/>
        </w:r>
        <w:r w:rsidR="00570E2D">
          <w:rPr>
            <w:noProof/>
            <w:webHidden/>
          </w:rPr>
          <w:instrText xml:space="preserve"> PAGEREF _Toc144484762 \h </w:instrText>
        </w:r>
        <w:r w:rsidR="00570E2D">
          <w:rPr>
            <w:noProof/>
            <w:webHidden/>
          </w:rPr>
        </w:r>
        <w:r w:rsidR="00570E2D">
          <w:rPr>
            <w:noProof/>
            <w:webHidden/>
          </w:rPr>
          <w:fldChar w:fldCharType="separate"/>
        </w:r>
        <w:r w:rsidR="00851919">
          <w:rPr>
            <w:noProof/>
            <w:webHidden/>
          </w:rPr>
          <w:t>55</w:t>
        </w:r>
        <w:r w:rsidR="00570E2D">
          <w:rPr>
            <w:noProof/>
            <w:webHidden/>
          </w:rPr>
          <w:fldChar w:fldCharType="end"/>
        </w:r>
      </w:hyperlink>
    </w:p>
    <w:p w14:paraId="633B8137" w14:textId="3EE3AA41"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3" w:history="1">
        <w:r w:rsidR="00570E2D" w:rsidRPr="005D16B9">
          <w:rPr>
            <w:rStyle w:val="Hyperlink"/>
            <w:noProof/>
          </w:rPr>
          <w:t>3.5 Chức năng Chỉnh sửa thông tin cá nhân</w:t>
        </w:r>
        <w:r w:rsidR="00570E2D">
          <w:rPr>
            <w:noProof/>
            <w:webHidden/>
          </w:rPr>
          <w:tab/>
        </w:r>
        <w:r w:rsidR="00570E2D">
          <w:rPr>
            <w:noProof/>
            <w:webHidden/>
          </w:rPr>
          <w:fldChar w:fldCharType="begin"/>
        </w:r>
        <w:r w:rsidR="00570E2D">
          <w:rPr>
            <w:noProof/>
            <w:webHidden/>
          </w:rPr>
          <w:instrText xml:space="preserve"> PAGEREF _Toc144484763 \h </w:instrText>
        </w:r>
        <w:r w:rsidR="00570E2D">
          <w:rPr>
            <w:noProof/>
            <w:webHidden/>
          </w:rPr>
        </w:r>
        <w:r w:rsidR="00570E2D">
          <w:rPr>
            <w:noProof/>
            <w:webHidden/>
          </w:rPr>
          <w:fldChar w:fldCharType="separate"/>
        </w:r>
        <w:r w:rsidR="00851919">
          <w:rPr>
            <w:noProof/>
            <w:webHidden/>
          </w:rPr>
          <w:t>55</w:t>
        </w:r>
        <w:r w:rsidR="00570E2D">
          <w:rPr>
            <w:noProof/>
            <w:webHidden/>
          </w:rPr>
          <w:fldChar w:fldCharType="end"/>
        </w:r>
      </w:hyperlink>
    </w:p>
    <w:p w14:paraId="7CD90A65" w14:textId="1A107105"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4" w:history="1">
        <w:r w:rsidR="00570E2D" w:rsidRPr="005D16B9">
          <w:rPr>
            <w:rStyle w:val="Hyperlink"/>
            <w:noProof/>
          </w:rPr>
          <w:t>3.6 Chức năng Thay đổi ảnh đại diện</w:t>
        </w:r>
        <w:r w:rsidR="00570E2D">
          <w:rPr>
            <w:noProof/>
            <w:webHidden/>
          </w:rPr>
          <w:tab/>
        </w:r>
        <w:r w:rsidR="00570E2D">
          <w:rPr>
            <w:noProof/>
            <w:webHidden/>
          </w:rPr>
          <w:fldChar w:fldCharType="begin"/>
        </w:r>
        <w:r w:rsidR="00570E2D">
          <w:rPr>
            <w:noProof/>
            <w:webHidden/>
          </w:rPr>
          <w:instrText xml:space="preserve"> PAGEREF _Toc144484764 \h </w:instrText>
        </w:r>
        <w:r w:rsidR="00570E2D">
          <w:rPr>
            <w:noProof/>
            <w:webHidden/>
          </w:rPr>
        </w:r>
        <w:r w:rsidR="00570E2D">
          <w:rPr>
            <w:noProof/>
            <w:webHidden/>
          </w:rPr>
          <w:fldChar w:fldCharType="separate"/>
        </w:r>
        <w:r w:rsidR="00851919">
          <w:rPr>
            <w:noProof/>
            <w:webHidden/>
          </w:rPr>
          <w:t>57</w:t>
        </w:r>
        <w:r w:rsidR="00570E2D">
          <w:rPr>
            <w:noProof/>
            <w:webHidden/>
          </w:rPr>
          <w:fldChar w:fldCharType="end"/>
        </w:r>
      </w:hyperlink>
    </w:p>
    <w:p w14:paraId="2D70C8B7" w14:textId="58AA402C"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5" w:history="1">
        <w:r w:rsidR="00570E2D" w:rsidRPr="005D16B9">
          <w:rPr>
            <w:rStyle w:val="Hyperlink"/>
            <w:noProof/>
          </w:rPr>
          <w:t>3.7 Xem danh sách tài khoản</w:t>
        </w:r>
        <w:r w:rsidR="00570E2D">
          <w:rPr>
            <w:noProof/>
            <w:webHidden/>
          </w:rPr>
          <w:tab/>
        </w:r>
        <w:r w:rsidR="00570E2D">
          <w:rPr>
            <w:noProof/>
            <w:webHidden/>
          </w:rPr>
          <w:fldChar w:fldCharType="begin"/>
        </w:r>
        <w:r w:rsidR="00570E2D">
          <w:rPr>
            <w:noProof/>
            <w:webHidden/>
          </w:rPr>
          <w:instrText xml:space="preserve"> PAGEREF _Toc144484765 \h </w:instrText>
        </w:r>
        <w:r w:rsidR="00570E2D">
          <w:rPr>
            <w:noProof/>
            <w:webHidden/>
          </w:rPr>
        </w:r>
        <w:r w:rsidR="00570E2D">
          <w:rPr>
            <w:noProof/>
            <w:webHidden/>
          </w:rPr>
          <w:fldChar w:fldCharType="separate"/>
        </w:r>
        <w:r w:rsidR="00851919">
          <w:rPr>
            <w:noProof/>
            <w:webHidden/>
          </w:rPr>
          <w:t>58</w:t>
        </w:r>
        <w:r w:rsidR="00570E2D">
          <w:rPr>
            <w:noProof/>
            <w:webHidden/>
          </w:rPr>
          <w:fldChar w:fldCharType="end"/>
        </w:r>
      </w:hyperlink>
    </w:p>
    <w:p w14:paraId="5AD0F06B" w14:textId="67330C2E"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6" w:history="1">
        <w:r w:rsidR="00570E2D" w:rsidRPr="005D16B9">
          <w:rPr>
            <w:rStyle w:val="Hyperlink"/>
            <w:noProof/>
          </w:rPr>
          <w:t>3.8 Chức năng Thêm tài khoản</w:t>
        </w:r>
        <w:r w:rsidR="00570E2D">
          <w:rPr>
            <w:noProof/>
            <w:webHidden/>
          </w:rPr>
          <w:tab/>
        </w:r>
        <w:r w:rsidR="00570E2D">
          <w:rPr>
            <w:noProof/>
            <w:webHidden/>
          </w:rPr>
          <w:fldChar w:fldCharType="begin"/>
        </w:r>
        <w:r w:rsidR="00570E2D">
          <w:rPr>
            <w:noProof/>
            <w:webHidden/>
          </w:rPr>
          <w:instrText xml:space="preserve"> PAGEREF _Toc144484766 \h </w:instrText>
        </w:r>
        <w:r w:rsidR="00570E2D">
          <w:rPr>
            <w:noProof/>
            <w:webHidden/>
          </w:rPr>
        </w:r>
        <w:r w:rsidR="00570E2D">
          <w:rPr>
            <w:noProof/>
            <w:webHidden/>
          </w:rPr>
          <w:fldChar w:fldCharType="separate"/>
        </w:r>
        <w:r w:rsidR="00851919">
          <w:rPr>
            <w:noProof/>
            <w:webHidden/>
          </w:rPr>
          <w:t>59</w:t>
        </w:r>
        <w:r w:rsidR="00570E2D">
          <w:rPr>
            <w:noProof/>
            <w:webHidden/>
          </w:rPr>
          <w:fldChar w:fldCharType="end"/>
        </w:r>
      </w:hyperlink>
    </w:p>
    <w:p w14:paraId="1CA40DD8" w14:textId="0B6999C7"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7" w:history="1">
        <w:r w:rsidR="00570E2D" w:rsidRPr="005D16B9">
          <w:rPr>
            <w:rStyle w:val="Hyperlink"/>
            <w:noProof/>
          </w:rPr>
          <w:t>3.9 Chức năng Chỉnh sửa tài khoản</w:t>
        </w:r>
        <w:r w:rsidR="00570E2D">
          <w:rPr>
            <w:noProof/>
            <w:webHidden/>
          </w:rPr>
          <w:tab/>
        </w:r>
        <w:r w:rsidR="00570E2D">
          <w:rPr>
            <w:noProof/>
            <w:webHidden/>
          </w:rPr>
          <w:fldChar w:fldCharType="begin"/>
        </w:r>
        <w:r w:rsidR="00570E2D">
          <w:rPr>
            <w:noProof/>
            <w:webHidden/>
          </w:rPr>
          <w:instrText xml:space="preserve"> PAGEREF _Toc144484767 \h </w:instrText>
        </w:r>
        <w:r w:rsidR="00570E2D">
          <w:rPr>
            <w:noProof/>
            <w:webHidden/>
          </w:rPr>
        </w:r>
        <w:r w:rsidR="00570E2D">
          <w:rPr>
            <w:noProof/>
            <w:webHidden/>
          </w:rPr>
          <w:fldChar w:fldCharType="separate"/>
        </w:r>
        <w:r w:rsidR="00851919">
          <w:rPr>
            <w:noProof/>
            <w:webHidden/>
          </w:rPr>
          <w:t>60</w:t>
        </w:r>
        <w:r w:rsidR="00570E2D">
          <w:rPr>
            <w:noProof/>
            <w:webHidden/>
          </w:rPr>
          <w:fldChar w:fldCharType="end"/>
        </w:r>
      </w:hyperlink>
    </w:p>
    <w:p w14:paraId="5CB3CA32" w14:textId="5AC8D9CA"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8" w:history="1">
        <w:r w:rsidR="00570E2D" w:rsidRPr="005D16B9">
          <w:rPr>
            <w:rStyle w:val="Hyperlink"/>
            <w:noProof/>
          </w:rPr>
          <w:t>3.10 Chức năng Xóa tài khoản</w:t>
        </w:r>
        <w:r w:rsidR="00570E2D">
          <w:rPr>
            <w:noProof/>
            <w:webHidden/>
          </w:rPr>
          <w:tab/>
        </w:r>
        <w:r w:rsidR="00570E2D">
          <w:rPr>
            <w:noProof/>
            <w:webHidden/>
          </w:rPr>
          <w:fldChar w:fldCharType="begin"/>
        </w:r>
        <w:r w:rsidR="00570E2D">
          <w:rPr>
            <w:noProof/>
            <w:webHidden/>
          </w:rPr>
          <w:instrText xml:space="preserve"> PAGEREF _Toc144484768 \h </w:instrText>
        </w:r>
        <w:r w:rsidR="00570E2D">
          <w:rPr>
            <w:noProof/>
            <w:webHidden/>
          </w:rPr>
        </w:r>
        <w:r w:rsidR="00570E2D">
          <w:rPr>
            <w:noProof/>
            <w:webHidden/>
          </w:rPr>
          <w:fldChar w:fldCharType="separate"/>
        </w:r>
        <w:r w:rsidR="00851919">
          <w:rPr>
            <w:noProof/>
            <w:webHidden/>
          </w:rPr>
          <w:t>61</w:t>
        </w:r>
        <w:r w:rsidR="00570E2D">
          <w:rPr>
            <w:noProof/>
            <w:webHidden/>
          </w:rPr>
          <w:fldChar w:fldCharType="end"/>
        </w:r>
      </w:hyperlink>
    </w:p>
    <w:p w14:paraId="7860B8E0" w14:textId="5B854F3C"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69" w:history="1">
        <w:r w:rsidR="00570E2D" w:rsidRPr="005D16B9">
          <w:rPr>
            <w:rStyle w:val="Hyperlink"/>
            <w:noProof/>
          </w:rPr>
          <w:t>3.11 Chức năng Xem sản phẩm trong kho</w:t>
        </w:r>
        <w:r w:rsidR="00570E2D">
          <w:rPr>
            <w:noProof/>
            <w:webHidden/>
          </w:rPr>
          <w:tab/>
        </w:r>
        <w:r w:rsidR="00570E2D">
          <w:rPr>
            <w:noProof/>
            <w:webHidden/>
          </w:rPr>
          <w:fldChar w:fldCharType="begin"/>
        </w:r>
        <w:r w:rsidR="00570E2D">
          <w:rPr>
            <w:noProof/>
            <w:webHidden/>
          </w:rPr>
          <w:instrText xml:space="preserve"> PAGEREF _Toc144484769 \h </w:instrText>
        </w:r>
        <w:r w:rsidR="00570E2D">
          <w:rPr>
            <w:noProof/>
            <w:webHidden/>
          </w:rPr>
        </w:r>
        <w:r w:rsidR="00570E2D">
          <w:rPr>
            <w:noProof/>
            <w:webHidden/>
          </w:rPr>
          <w:fldChar w:fldCharType="separate"/>
        </w:r>
        <w:r w:rsidR="00851919">
          <w:rPr>
            <w:noProof/>
            <w:webHidden/>
          </w:rPr>
          <w:t>61</w:t>
        </w:r>
        <w:r w:rsidR="00570E2D">
          <w:rPr>
            <w:noProof/>
            <w:webHidden/>
          </w:rPr>
          <w:fldChar w:fldCharType="end"/>
        </w:r>
      </w:hyperlink>
    </w:p>
    <w:p w14:paraId="31A16BFA" w14:textId="68F395C3"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70" w:history="1">
        <w:r w:rsidR="00570E2D" w:rsidRPr="005D16B9">
          <w:rPr>
            <w:rStyle w:val="Hyperlink"/>
            <w:noProof/>
          </w:rPr>
          <w:t>3.12 Chức năng Thêm sản phẩm vào kho</w:t>
        </w:r>
        <w:r w:rsidR="00570E2D">
          <w:rPr>
            <w:noProof/>
            <w:webHidden/>
          </w:rPr>
          <w:tab/>
        </w:r>
        <w:r w:rsidR="00570E2D">
          <w:rPr>
            <w:noProof/>
            <w:webHidden/>
          </w:rPr>
          <w:fldChar w:fldCharType="begin"/>
        </w:r>
        <w:r w:rsidR="00570E2D">
          <w:rPr>
            <w:noProof/>
            <w:webHidden/>
          </w:rPr>
          <w:instrText xml:space="preserve"> PAGEREF _Toc144484770 \h </w:instrText>
        </w:r>
        <w:r w:rsidR="00570E2D">
          <w:rPr>
            <w:noProof/>
            <w:webHidden/>
          </w:rPr>
        </w:r>
        <w:r w:rsidR="00570E2D">
          <w:rPr>
            <w:noProof/>
            <w:webHidden/>
          </w:rPr>
          <w:fldChar w:fldCharType="separate"/>
        </w:r>
        <w:r w:rsidR="00851919">
          <w:rPr>
            <w:noProof/>
            <w:webHidden/>
          </w:rPr>
          <w:t>62</w:t>
        </w:r>
        <w:r w:rsidR="00570E2D">
          <w:rPr>
            <w:noProof/>
            <w:webHidden/>
          </w:rPr>
          <w:fldChar w:fldCharType="end"/>
        </w:r>
      </w:hyperlink>
    </w:p>
    <w:p w14:paraId="18B82060" w14:textId="23AC3A39"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71" w:history="1">
        <w:r w:rsidR="00570E2D" w:rsidRPr="005D16B9">
          <w:rPr>
            <w:rStyle w:val="Hyperlink"/>
            <w:noProof/>
          </w:rPr>
          <w:t>3.13 Chức năng Chỉnh sửa sản phẩm trong kho</w:t>
        </w:r>
        <w:r w:rsidR="00570E2D">
          <w:rPr>
            <w:noProof/>
            <w:webHidden/>
          </w:rPr>
          <w:tab/>
        </w:r>
        <w:r w:rsidR="00570E2D">
          <w:rPr>
            <w:noProof/>
            <w:webHidden/>
          </w:rPr>
          <w:fldChar w:fldCharType="begin"/>
        </w:r>
        <w:r w:rsidR="00570E2D">
          <w:rPr>
            <w:noProof/>
            <w:webHidden/>
          </w:rPr>
          <w:instrText xml:space="preserve"> PAGEREF _Toc144484771 \h </w:instrText>
        </w:r>
        <w:r w:rsidR="00570E2D">
          <w:rPr>
            <w:noProof/>
            <w:webHidden/>
          </w:rPr>
        </w:r>
        <w:r w:rsidR="00570E2D">
          <w:rPr>
            <w:noProof/>
            <w:webHidden/>
          </w:rPr>
          <w:fldChar w:fldCharType="separate"/>
        </w:r>
        <w:r w:rsidR="00851919">
          <w:rPr>
            <w:noProof/>
            <w:webHidden/>
          </w:rPr>
          <w:t>63</w:t>
        </w:r>
        <w:r w:rsidR="00570E2D">
          <w:rPr>
            <w:noProof/>
            <w:webHidden/>
          </w:rPr>
          <w:fldChar w:fldCharType="end"/>
        </w:r>
      </w:hyperlink>
    </w:p>
    <w:p w14:paraId="6ABED272" w14:textId="0C497BDD"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72" w:history="1">
        <w:r w:rsidR="00570E2D" w:rsidRPr="005D16B9">
          <w:rPr>
            <w:rStyle w:val="Hyperlink"/>
            <w:noProof/>
          </w:rPr>
          <w:t>3.14 Chức năng Xóa sản phẩm trong kho</w:t>
        </w:r>
        <w:r w:rsidR="00570E2D">
          <w:rPr>
            <w:noProof/>
            <w:webHidden/>
          </w:rPr>
          <w:tab/>
        </w:r>
        <w:r w:rsidR="00570E2D">
          <w:rPr>
            <w:noProof/>
            <w:webHidden/>
          </w:rPr>
          <w:fldChar w:fldCharType="begin"/>
        </w:r>
        <w:r w:rsidR="00570E2D">
          <w:rPr>
            <w:noProof/>
            <w:webHidden/>
          </w:rPr>
          <w:instrText xml:space="preserve"> PAGEREF _Toc144484772 \h </w:instrText>
        </w:r>
        <w:r w:rsidR="00570E2D">
          <w:rPr>
            <w:noProof/>
            <w:webHidden/>
          </w:rPr>
        </w:r>
        <w:r w:rsidR="00570E2D">
          <w:rPr>
            <w:noProof/>
            <w:webHidden/>
          </w:rPr>
          <w:fldChar w:fldCharType="separate"/>
        </w:r>
        <w:r w:rsidR="00851919">
          <w:rPr>
            <w:noProof/>
            <w:webHidden/>
          </w:rPr>
          <w:t>64</w:t>
        </w:r>
        <w:r w:rsidR="00570E2D">
          <w:rPr>
            <w:noProof/>
            <w:webHidden/>
          </w:rPr>
          <w:fldChar w:fldCharType="end"/>
        </w:r>
      </w:hyperlink>
    </w:p>
    <w:p w14:paraId="359C5BDF" w14:textId="7488F129"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73" w:history="1">
        <w:r w:rsidR="00570E2D" w:rsidRPr="005D16B9">
          <w:rPr>
            <w:rStyle w:val="Hyperlink"/>
            <w:noProof/>
          </w:rPr>
          <w:t>3.15 Chức năng Tìm sản phẩm</w:t>
        </w:r>
        <w:r w:rsidR="00570E2D">
          <w:rPr>
            <w:noProof/>
            <w:webHidden/>
          </w:rPr>
          <w:tab/>
        </w:r>
        <w:r w:rsidR="00570E2D">
          <w:rPr>
            <w:noProof/>
            <w:webHidden/>
          </w:rPr>
          <w:fldChar w:fldCharType="begin"/>
        </w:r>
        <w:r w:rsidR="00570E2D">
          <w:rPr>
            <w:noProof/>
            <w:webHidden/>
          </w:rPr>
          <w:instrText xml:space="preserve"> PAGEREF _Toc144484773 \h </w:instrText>
        </w:r>
        <w:r w:rsidR="00570E2D">
          <w:rPr>
            <w:noProof/>
            <w:webHidden/>
          </w:rPr>
        </w:r>
        <w:r w:rsidR="00570E2D">
          <w:rPr>
            <w:noProof/>
            <w:webHidden/>
          </w:rPr>
          <w:fldChar w:fldCharType="separate"/>
        </w:r>
        <w:r w:rsidR="00851919">
          <w:rPr>
            <w:noProof/>
            <w:webHidden/>
          </w:rPr>
          <w:t>65</w:t>
        </w:r>
        <w:r w:rsidR="00570E2D">
          <w:rPr>
            <w:noProof/>
            <w:webHidden/>
          </w:rPr>
          <w:fldChar w:fldCharType="end"/>
        </w:r>
      </w:hyperlink>
    </w:p>
    <w:p w14:paraId="4A7D4889" w14:textId="30993EF8"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74" w:history="1">
        <w:r w:rsidR="00570E2D" w:rsidRPr="005D16B9">
          <w:rPr>
            <w:rStyle w:val="Hyperlink"/>
            <w:noProof/>
          </w:rPr>
          <w:t>3.16 Chức năng Thêm sản phẩm vào đơn đặt hàng</w:t>
        </w:r>
        <w:r w:rsidR="00570E2D">
          <w:rPr>
            <w:noProof/>
            <w:webHidden/>
          </w:rPr>
          <w:tab/>
        </w:r>
        <w:r w:rsidR="00570E2D">
          <w:rPr>
            <w:noProof/>
            <w:webHidden/>
          </w:rPr>
          <w:fldChar w:fldCharType="begin"/>
        </w:r>
        <w:r w:rsidR="00570E2D">
          <w:rPr>
            <w:noProof/>
            <w:webHidden/>
          </w:rPr>
          <w:instrText xml:space="preserve"> PAGEREF _Toc144484774 \h </w:instrText>
        </w:r>
        <w:r w:rsidR="00570E2D">
          <w:rPr>
            <w:noProof/>
            <w:webHidden/>
          </w:rPr>
        </w:r>
        <w:r w:rsidR="00570E2D">
          <w:rPr>
            <w:noProof/>
            <w:webHidden/>
          </w:rPr>
          <w:fldChar w:fldCharType="separate"/>
        </w:r>
        <w:r w:rsidR="00851919">
          <w:rPr>
            <w:noProof/>
            <w:webHidden/>
          </w:rPr>
          <w:t>66</w:t>
        </w:r>
        <w:r w:rsidR="00570E2D">
          <w:rPr>
            <w:noProof/>
            <w:webHidden/>
          </w:rPr>
          <w:fldChar w:fldCharType="end"/>
        </w:r>
      </w:hyperlink>
    </w:p>
    <w:p w14:paraId="43549765" w14:textId="73A3A17D"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75" w:history="1">
        <w:r w:rsidR="00570E2D" w:rsidRPr="005D16B9">
          <w:rPr>
            <w:rStyle w:val="Hyperlink"/>
            <w:noProof/>
          </w:rPr>
          <w:t>3.17 Chức năng Xóa sản phẩm khỏi đơn đặt hàng</w:t>
        </w:r>
        <w:r w:rsidR="00570E2D">
          <w:rPr>
            <w:noProof/>
            <w:webHidden/>
          </w:rPr>
          <w:tab/>
        </w:r>
        <w:r w:rsidR="00570E2D">
          <w:rPr>
            <w:noProof/>
            <w:webHidden/>
          </w:rPr>
          <w:fldChar w:fldCharType="begin"/>
        </w:r>
        <w:r w:rsidR="00570E2D">
          <w:rPr>
            <w:noProof/>
            <w:webHidden/>
          </w:rPr>
          <w:instrText xml:space="preserve"> PAGEREF _Toc144484775 \h </w:instrText>
        </w:r>
        <w:r w:rsidR="00570E2D">
          <w:rPr>
            <w:noProof/>
            <w:webHidden/>
          </w:rPr>
        </w:r>
        <w:r w:rsidR="00570E2D">
          <w:rPr>
            <w:noProof/>
            <w:webHidden/>
          </w:rPr>
          <w:fldChar w:fldCharType="separate"/>
        </w:r>
        <w:r w:rsidR="00851919">
          <w:rPr>
            <w:noProof/>
            <w:webHidden/>
          </w:rPr>
          <w:t>67</w:t>
        </w:r>
        <w:r w:rsidR="00570E2D">
          <w:rPr>
            <w:noProof/>
            <w:webHidden/>
          </w:rPr>
          <w:fldChar w:fldCharType="end"/>
        </w:r>
      </w:hyperlink>
    </w:p>
    <w:p w14:paraId="1F40DF8D" w14:textId="6159C397"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76" w:history="1">
        <w:r w:rsidR="00570E2D" w:rsidRPr="005D16B9">
          <w:rPr>
            <w:rStyle w:val="Hyperlink"/>
            <w:noProof/>
          </w:rPr>
          <w:t>3.18 Chức năng Thanh toán</w:t>
        </w:r>
        <w:r w:rsidR="00570E2D">
          <w:rPr>
            <w:noProof/>
            <w:webHidden/>
          </w:rPr>
          <w:tab/>
        </w:r>
        <w:r w:rsidR="00570E2D">
          <w:rPr>
            <w:noProof/>
            <w:webHidden/>
          </w:rPr>
          <w:fldChar w:fldCharType="begin"/>
        </w:r>
        <w:r w:rsidR="00570E2D">
          <w:rPr>
            <w:noProof/>
            <w:webHidden/>
          </w:rPr>
          <w:instrText xml:space="preserve"> PAGEREF _Toc144484776 \h </w:instrText>
        </w:r>
        <w:r w:rsidR="00570E2D">
          <w:rPr>
            <w:noProof/>
            <w:webHidden/>
          </w:rPr>
        </w:r>
        <w:r w:rsidR="00570E2D">
          <w:rPr>
            <w:noProof/>
            <w:webHidden/>
          </w:rPr>
          <w:fldChar w:fldCharType="separate"/>
        </w:r>
        <w:r w:rsidR="00851919">
          <w:rPr>
            <w:noProof/>
            <w:webHidden/>
          </w:rPr>
          <w:t>69</w:t>
        </w:r>
        <w:r w:rsidR="00570E2D">
          <w:rPr>
            <w:noProof/>
            <w:webHidden/>
          </w:rPr>
          <w:fldChar w:fldCharType="end"/>
        </w:r>
      </w:hyperlink>
    </w:p>
    <w:p w14:paraId="16CCE03E" w14:textId="6CC30965"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77" w:history="1">
        <w:r w:rsidR="00570E2D" w:rsidRPr="005D16B9">
          <w:rPr>
            <w:rStyle w:val="Hyperlink"/>
            <w:noProof/>
          </w:rPr>
          <w:t>3.18.1 Thanh toán bằng tiền mặt</w:t>
        </w:r>
        <w:r w:rsidR="00570E2D">
          <w:rPr>
            <w:noProof/>
            <w:webHidden/>
          </w:rPr>
          <w:tab/>
        </w:r>
        <w:r w:rsidR="00570E2D">
          <w:rPr>
            <w:noProof/>
            <w:webHidden/>
          </w:rPr>
          <w:fldChar w:fldCharType="begin"/>
        </w:r>
        <w:r w:rsidR="00570E2D">
          <w:rPr>
            <w:noProof/>
            <w:webHidden/>
          </w:rPr>
          <w:instrText xml:space="preserve"> PAGEREF _Toc144484777 \h </w:instrText>
        </w:r>
        <w:r w:rsidR="00570E2D">
          <w:rPr>
            <w:noProof/>
            <w:webHidden/>
          </w:rPr>
        </w:r>
        <w:r w:rsidR="00570E2D">
          <w:rPr>
            <w:noProof/>
            <w:webHidden/>
          </w:rPr>
          <w:fldChar w:fldCharType="separate"/>
        </w:r>
        <w:r w:rsidR="00851919">
          <w:rPr>
            <w:noProof/>
            <w:webHidden/>
          </w:rPr>
          <w:t>69</w:t>
        </w:r>
        <w:r w:rsidR="00570E2D">
          <w:rPr>
            <w:noProof/>
            <w:webHidden/>
          </w:rPr>
          <w:fldChar w:fldCharType="end"/>
        </w:r>
      </w:hyperlink>
    </w:p>
    <w:p w14:paraId="4CC370F5" w14:textId="37A5971E" w:rsidR="00570E2D" w:rsidRDefault="00E71E96">
      <w:pPr>
        <w:pStyle w:val="TOC3"/>
        <w:rPr>
          <w:rFonts w:asciiTheme="minorHAnsi" w:eastAsiaTheme="minorEastAsia" w:hAnsiTheme="minorHAnsi" w:cstheme="minorBidi"/>
          <w:i w:val="0"/>
          <w:noProof/>
          <w:kern w:val="2"/>
          <w:sz w:val="22"/>
          <w:szCs w:val="22"/>
          <w14:ligatures w14:val="standardContextual"/>
        </w:rPr>
      </w:pPr>
      <w:hyperlink w:anchor="_Toc144484778" w:history="1">
        <w:r w:rsidR="00570E2D" w:rsidRPr="005D16B9">
          <w:rPr>
            <w:rStyle w:val="Hyperlink"/>
            <w:noProof/>
          </w:rPr>
          <w:t>3.18.2 Thanh toán bằng QR code</w:t>
        </w:r>
        <w:r w:rsidR="00570E2D">
          <w:rPr>
            <w:noProof/>
            <w:webHidden/>
          </w:rPr>
          <w:tab/>
        </w:r>
        <w:r w:rsidR="00570E2D">
          <w:rPr>
            <w:noProof/>
            <w:webHidden/>
          </w:rPr>
          <w:fldChar w:fldCharType="begin"/>
        </w:r>
        <w:r w:rsidR="00570E2D">
          <w:rPr>
            <w:noProof/>
            <w:webHidden/>
          </w:rPr>
          <w:instrText xml:space="preserve"> PAGEREF _Toc144484778 \h </w:instrText>
        </w:r>
        <w:r w:rsidR="00570E2D">
          <w:rPr>
            <w:noProof/>
            <w:webHidden/>
          </w:rPr>
        </w:r>
        <w:r w:rsidR="00570E2D">
          <w:rPr>
            <w:noProof/>
            <w:webHidden/>
          </w:rPr>
          <w:fldChar w:fldCharType="separate"/>
        </w:r>
        <w:r w:rsidR="00851919">
          <w:rPr>
            <w:noProof/>
            <w:webHidden/>
          </w:rPr>
          <w:t>71</w:t>
        </w:r>
        <w:r w:rsidR="00570E2D">
          <w:rPr>
            <w:noProof/>
            <w:webHidden/>
          </w:rPr>
          <w:fldChar w:fldCharType="end"/>
        </w:r>
      </w:hyperlink>
    </w:p>
    <w:p w14:paraId="00D136F5" w14:textId="1F7D3A65"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79" w:history="1">
        <w:r w:rsidR="00570E2D" w:rsidRPr="005D16B9">
          <w:rPr>
            <w:rStyle w:val="Hyperlink"/>
            <w:noProof/>
          </w:rPr>
          <w:t>3.19 Chức năng Xem lịch sử hóa đơn</w:t>
        </w:r>
        <w:r w:rsidR="00570E2D">
          <w:rPr>
            <w:noProof/>
            <w:webHidden/>
          </w:rPr>
          <w:tab/>
        </w:r>
        <w:r w:rsidR="00570E2D">
          <w:rPr>
            <w:noProof/>
            <w:webHidden/>
          </w:rPr>
          <w:fldChar w:fldCharType="begin"/>
        </w:r>
        <w:r w:rsidR="00570E2D">
          <w:rPr>
            <w:noProof/>
            <w:webHidden/>
          </w:rPr>
          <w:instrText xml:space="preserve"> PAGEREF _Toc144484779 \h </w:instrText>
        </w:r>
        <w:r w:rsidR="00570E2D">
          <w:rPr>
            <w:noProof/>
            <w:webHidden/>
          </w:rPr>
        </w:r>
        <w:r w:rsidR="00570E2D">
          <w:rPr>
            <w:noProof/>
            <w:webHidden/>
          </w:rPr>
          <w:fldChar w:fldCharType="separate"/>
        </w:r>
        <w:r w:rsidR="00851919">
          <w:rPr>
            <w:noProof/>
            <w:webHidden/>
          </w:rPr>
          <w:t>72</w:t>
        </w:r>
        <w:r w:rsidR="00570E2D">
          <w:rPr>
            <w:noProof/>
            <w:webHidden/>
          </w:rPr>
          <w:fldChar w:fldCharType="end"/>
        </w:r>
      </w:hyperlink>
    </w:p>
    <w:p w14:paraId="75360135" w14:textId="089CF0DC"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80" w:history="1">
        <w:r w:rsidR="00570E2D" w:rsidRPr="005D16B9">
          <w:rPr>
            <w:rStyle w:val="Hyperlink"/>
            <w:noProof/>
          </w:rPr>
          <w:t>3.20 Chức năng Xem chi tiết hóa đơn</w:t>
        </w:r>
        <w:r w:rsidR="00570E2D">
          <w:rPr>
            <w:noProof/>
            <w:webHidden/>
          </w:rPr>
          <w:tab/>
        </w:r>
        <w:r w:rsidR="00570E2D">
          <w:rPr>
            <w:noProof/>
            <w:webHidden/>
          </w:rPr>
          <w:fldChar w:fldCharType="begin"/>
        </w:r>
        <w:r w:rsidR="00570E2D">
          <w:rPr>
            <w:noProof/>
            <w:webHidden/>
          </w:rPr>
          <w:instrText xml:space="preserve"> PAGEREF _Toc144484780 \h </w:instrText>
        </w:r>
        <w:r w:rsidR="00570E2D">
          <w:rPr>
            <w:noProof/>
            <w:webHidden/>
          </w:rPr>
        </w:r>
        <w:r w:rsidR="00570E2D">
          <w:rPr>
            <w:noProof/>
            <w:webHidden/>
          </w:rPr>
          <w:fldChar w:fldCharType="separate"/>
        </w:r>
        <w:r w:rsidR="00851919">
          <w:rPr>
            <w:noProof/>
            <w:webHidden/>
          </w:rPr>
          <w:t>73</w:t>
        </w:r>
        <w:r w:rsidR="00570E2D">
          <w:rPr>
            <w:noProof/>
            <w:webHidden/>
          </w:rPr>
          <w:fldChar w:fldCharType="end"/>
        </w:r>
      </w:hyperlink>
    </w:p>
    <w:p w14:paraId="33D954E7" w14:textId="703BE3B8"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81" w:history="1">
        <w:r w:rsidR="00570E2D" w:rsidRPr="005D16B9">
          <w:rPr>
            <w:rStyle w:val="Hyperlink"/>
            <w:noProof/>
          </w:rPr>
          <w:t>3.21 Chức năng Xóa hóa đơn</w:t>
        </w:r>
        <w:r w:rsidR="00570E2D">
          <w:rPr>
            <w:noProof/>
            <w:webHidden/>
          </w:rPr>
          <w:tab/>
        </w:r>
        <w:r w:rsidR="00570E2D">
          <w:rPr>
            <w:noProof/>
            <w:webHidden/>
          </w:rPr>
          <w:fldChar w:fldCharType="begin"/>
        </w:r>
        <w:r w:rsidR="00570E2D">
          <w:rPr>
            <w:noProof/>
            <w:webHidden/>
          </w:rPr>
          <w:instrText xml:space="preserve"> PAGEREF _Toc144484781 \h </w:instrText>
        </w:r>
        <w:r w:rsidR="00570E2D">
          <w:rPr>
            <w:noProof/>
            <w:webHidden/>
          </w:rPr>
        </w:r>
        <w:r w:rsidR="00570E2D">
          <w:rPr>
            <w:noProof/>
            <w:webHidden/>
          </w:rPr>
          <w:fldChar w:fldCharType="separate"/>
        </w:r>
        <w:r w:rsidR="00851919">
          <w:rPr>
            <w:noProof/>
            <w:webHidden/>
          </w:rPr>
          <w:t>74</w:t>
        </w:r>
        <w:r w:rsidR="00570E2D">
          <w:rPr>
            <w:noProof/>
            <w:webHidden/>
          </w:rPr>
          <w:fldChar w:fldCharType="end"/>
        </w:r>
      </w:hyperlink>
    </w:p>
    <w:p w14:paraId="339AF0AB" w14:textId="2ED03BD6"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82" w:history="1">
        <w:r w:rsidR="00570E2D" w:rsidRPr="005D16B9">
          <w:rPr>
            <w:rStyle w:val="Hyperlink"/>
            <w:noProof/>
          </w:rPr>
          <w:t>3.22 Chức năng Xem thống kê doanh thu</w:t>
        </w:r>
        <w:r w:rsidR="00570E2D">
          <w:rPr>
            <w:noProof/>
            <w:webHidden/>
          </w:rPr>
          <w:tab/>
        </w:r>
        <w:r w:rsidR="00570E2D">
          <w:rPr>
            <w:noProof/>
            <w:webHidden/>
          </w:rPr>
          <w:fldChar w:fldCharType="begin"/>
        </w:r>
        <w:r w:rsidR="00570E2D">
          <w:rPr>
            <w:noProof/>
            <w:webHidden/>
          </w:rPr>
          <w:instrText xml:space="preserve"> PAGEREF _Toc144484782 \h </w:instrText>
        </w:r>
        <w:r w:rsidR="00570E2D">
          <w:rPr>
            <w:noProof/>
            <w:webHidden/>
          </w:rPr>
        </w:r>
        <w:r w:rsidR="00570E2D">
          <w:rPr>
            <w:noProof/>
            <w:webHidden/>
          </w:rPr>
          <w:fldChar w:fldCharType="separate"/>
        </w:r>
        <w:r w:rsidR="00851919">
          <w:rPr>
            <w:noProof/>
            <w:webHidden/>
          </w:rPr>
          <w:t>74</w:t>
        </w:r>
        <w:r w:rsidR="00570E2D">
          <w:rPr>
            <w:noProof/>
            <w:webHidden/>
          </w:rPr>
          <w:fldChar w:fldCharType="end"/>
        </w:r>
      </w:hyperlink>
    </w:p>
    <w:p w14:paraId="5A0FA64A" w14:textId="27DF723E"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83" w:history="1">
        <w:r w:rsidR="00570E2D" w:rsidRPr="005D16B9">
          <w:rPr>
            <w:rStyle w:val="Hyperlink"/>
            <w:noProof/>
          </w:rPr>
          <w:t>3.23 Chức năng Xem sản phẩm hết hàng</w:t>
        </w:r>
        <w:r w:rsidR="00570E2D">
          <w:rPr>
            <w:noProof/>
            <w:webHidden/>
          </w:rPr>
          <w:tab/>
        </w:r>
        <w:r w:rsidR="00570E2D">
          <w:rPr>
            <w:noProof/>
            <w:webHidden/>
          </w:rPr>
          <w:fldChar w:fldCharType="begin"/>
        </w:r>
        <w:r w:rsidR="00570E2D">
          <w:rPr>
            <w:noProof/>
            <w:webHidden/>
          </w:rPr>
          <w:instrText xml:space="preserve"> PAGEREF _Toc144484783 \h </w:instrText>
        </w:r>
        <w:r w:rsidR="00570E2D">
          <w:rPr>
            <w:noProof/>
            <w:webHidden/>
          </w:rPr>
        </w:r>
        <w:r w:rsidR="00570E2D">
          <w:rPr>
            <w:noProof/>
            <w:webHidden/>
          </w:rPr>
          <w:fldChar w:fldCharType="separate"/>
        </w:r>
        <w:r w:rsidR="00851919">
          <w:rPr>
            <w:noProof/>
            <w:webHidden/>
          </w:rPr>
          <w:t>77</w:t>
        </w:r>
        <w:r w:rsidR="00570E2D">
          <w:rPr>
            <w:noProof/>
            <w:webHidden/>
          </w:rPr>
          <w:fldChar w:fldCharType="end"/>
        </w:r>
      </w:hyperlink>
    </w:p>
    <w:p w14:paraId="256B3A61" w14:textId="0B77E13C" w:rsidR="00570E2D" w:rsidRDefault="00E71E96">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4484784" w:history="1">
        <w:r w:rsidR="00570E2D" w:rsidRPr="005D16B9">
          <w:rPr>
            <w:rStyle w:val="Hyperlink"/>
            <w:noProof/>
          </w:rPr>
          <w:t>3.24 Chức năng Xem sản phẩm xu hướng</w:t>
        </w:r>
        <w:r w:rsidR="00570E2D">
          <w:rPr>
            <w:noProof/>
            <w:webHidden/>
          </w:rPr>
          <w:tab/>
        </w:r>
        <w:r w:rsidR="00570E2D">
          <w:rPr>
            <w:noProof/>
            <w:webHidden/>
          </w:rPr>
          <w:fldChar w:fldCharType="begin"/>
        </w:r>
        <w:r w:rsidR="00570E2D">
          <w:rPr>
            <w:noProof/>
            <w:webHidden/>
          </w:rPr>
          <w:instrText xml:space="preserve"> PAGEREF _Toc144484784 \h </w:instrText>
        </w:r>
        <w:r w:rsidR="00570E2D">
          <w:rPr>
            <w:noProof/>
            <w:webHidden/>
          </w:rPr>
        </w:r>
        <w:r w:rsidR="00570E2D">
          <w:rPr>
            <w:noProof/>
            <w:webHidden/>
          </w:rPr>
          <w:fldChar w:fldCharType="separate"/>
        </w:r>
        <w:r w:rsidR="00851919">
          <w:rPr>
            <w:noProof/>
            <w:webHidden/>
          </w:rPr>
          <w:t>78</w:t>
        </w:r>
        <w:r w:rsidR="00570E2D">
          <w:rPr>
            <w:noProof/>
            <w:webHidden/>
          </w:rPr>
          <w:fldChar w:fldCharType="end"/>
        </w:r>
      </w:hyperlink>
    </w:p>
    <w:p w14:paraId="1DAB5862" w14:textId="09AC79ED"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785" w:history="1">
        <w:r w:rsidR="00570E2D" w:rsidRPr="005D16B9">
          <w:rPr>
            <w:rStyle w:val="Hyperlink"/>
            <w:noProof/>
          </w:rPr>
          <w:t>CHƯƠNG 4 - TỔNG KẾT</w:t>
        </w:r>
        <w:r w:rsidR="00570E2D">
          <w:rPr>
            <w:noProof/>
            <w:webHidden/>
          </w:rPr>
          <w:tab/>
        </w:r>
        <w:r w:rsidR="00570E2D">
          <w:rPr>
            <w:noProof/>
            <w:webHidden/>
          </w:rPr>
          <w:fldChar w:fldCharType="begin"/>
        </w:r>
        <w:r w:rsidR="00570E2D">
          <w:rPr>
            <w:noProof/>
            <w:webHidden/>
          </w:rPr>
          <w:instrText xml:space="preserve"> PAGEREF _Toc144484785 \h </w:instrText>
        </w:r>
        <w:r w:rsidR="00570E2D">
          <w:rPr>
            <w:noProof/>
            <w:webHidden/>
          </w:rPr>
        </w:r>
        <w:r w:rsidR="00570E2D">
          <w:rPr>
            <w:noProof/>
            <w:webHidden/>
          </w:rPr>
          <w:fldChar w:fldCharType="separate"/>
        </w:r>
        <w:r w:rsidR="00851919">
          <w:rPr>
            <w:noProof/>
            <w:webHidden/>
          </w:rPr>
          <w:t>79</w:t>
        </w:r>
        <w:r w:rsidR="00570E2D">
          <w:rPr>
            <w:noProof/>
            <w:webHidden/>
          </w:rPr>
          <w:fldChar w:fldCharType="end"/>
        </w:r>
      </w:hyperlink>
    </w:p>
    <w:p w14:paraId="516A6378" w14:textId="5A31A252" w:rsidR="00570E2D" w:rsidRDefault="00E71E96">
      <w:pPr>
        <w:pStyle w:val="TOC1"/>
        <w:tabs>
          <w:tab w:val="right" w:leader="dot" w:pos="8777"/>
        </w:tabs>
        <w:rPr>
          <w:rFonts w:asciiTheme="minorHAnsi" w:eastAsiaTheme="minorEastAsia" w:hAnsiTheme="minorHAnsi" w:cstheme="minorBidi"/>
          <w:b w:val="0"/>
          <w:noProof/>
          <w:kern w:val="2"/>
          <w:sz w:val="22"/>
          <w:szCs w:val="22"/>
          <w14:ligatures w14:val="standardContextual"/>
        </w:rPr>
      </w:pPr>
      <w:hyperlink w:anchor="_Toc144484786" w:history="1">
        <w:r w:rsidR="00570E2D" w:rsidRPr="005D16B9">
          <w:rPr>
            <w:rStyle w:val="Hyperlink"/>
            <w:noProof/>
            <w:lang w:val="vi-VN"/>
          </w:rPr>
          <w:t>TÀI LIỆU THAM KHẢO</w:t>
        </w:r>
        <w:r w:rsidR="00570E2D">
          <w:rPr>
            <w:noProof/>
            <w:webHidden/>
          </w:rPr>
          <w:tab/>
        </w:r>
        <w:r w:rsidR="00570E2D">
          <w:rPr>
            <w:noProof/>
            <w:webHidden/>
          </w:rPr>
          <w:fldChar w:fldCharType="begin"/>
        </w:r>
        <w:r w:rsidR="00570E2D">
          <w:rPr>
            <w:noProof/>
            <w:webHidden/>
          </w:rPr>
          <w:instrText xml:space="preserve"> PAGEREF _Toc144484786 \h </w:instrText>
        </w:r>
        <w:r w:rsidR="00570E2D">
          <w:rPr>
            <w:noProof/>
            <w:webHidden/>
          </w:rPr>
        </w:r>
        <w:r w:rsidR="00570E2D">
          <w:rPr>
            <w:noProof/>
            <w:webHidden/>
          </w:rPr>
          <w:fldChar w:fldCharType="separate"/>
        </w:r>
        <w:r w:rsidR="00851919">
          <w:rPr>
            <w:noProof/>
            <w:webHidden/>
          </w:rPr>
          <w:t>80</w:t>
        </w:r>
        <w:r w:rsidR="00570E2D">
          <w:rPr>
            <w:noProof/>
            <w:webHidden/>
          </w:rPr>
          <w:fldChar w:fldCharType="end"/>
        </w:r>
      </w:hyperlink>
    </w:p>
    <w:p w14:paraId="7E678D42" w14:textId="7976D173" w:rsidR="00B75F6A" w:rsidRDefault="00BA4FEE" w:rsidP="003618C9">
      <w:pPr>
        <w:pStyle w:val="Chng"/>
        <w:jc w:val="left"/>
        <w:rPr>
          <w:b w:val="0"/>
          <w:noProof/>
          <w:sz w:val="26"/>
          <w:szCs w:val="26"/>
          <w:lang w:val="vi-VN"/>
        </w:rPr>
      </w:pPr>
      <w:r>
        <w:rPr>
          <w:b w:val="0"/>
          <w:noProof/>
          <w:sz w:val="26"/>
          <w:szCs w:val="26"/>
          <w:lang w:val="vi-VN"/>
        </w:rPr>
        <w:fldChar w:fldCharType="end"/>
      </w:r>
    </w:p>
    <w:p w14:paraId="7B7D64B4" w14:textId="3BAECB4F" w:rsidR="00BA4FEE" w:rsidRPr="00B75F6A" w:rsidRDefault="00B75F6A" w:rsidP="00B75F6A">
      <w:pPr>
        <w:spacing w:after="200" w:line="276" w:lineRule="auto"/>
        <w:rPr>
          <w:noProof/>
          <w:sz w:val="26"/>
          <w:szCs w:val="26"/>
          <w:lang w:val="vi-VN"/>
        </w:rPr>
      </w:pPr>
      <w:r>
        <w:rPr>
          <w:b/>
          <w:noProof/>
          <w:sz w:val="26"/>
          <w:szCs w:val="26"/>
          <w:lang w:val="vi-VN"/>
        </w:rPr>
        <w:br w:type="page"/>
      </w:r>
    </w:p>
    <w:p w14:paraId="65A3275E" w14:textId="5C7E77AF" w:rsidR="007E6AB9" w:rsidRPr="00E46644" w:rsidRDefault="007E6AB9" w:rsidP="00BA4FEE">
      <w:pPr>
        <w:pStyle w:val="Chng"/>
        <w:rPr>
          <w:noProof/>
          <w:lang w:val="vi-VN"/>
        </w:rPr>
      </w:pPr>
      <w:bookmarkStart w:id="8" w:name="_Toc144484695"/>
      <w:r w:rsidRPr="00E46644">
        <w:rPr>
          <w:noProof/>
          <w:lang w:val="vi-VN"/>
        </w:rPr>
        <w:lastRenderedPageBreak/>
        <w:t>DANH MỤC CHỮ VIẾT TẮT</w:t>
      </w:r>
      <w:bookmarkEnd w:id="8"/>
    </w:p>
    <w:p w14:paraId="3F04233C" w14:textId="1F1013F4" w:rsidR="00791EED" w:rsidRPr="00E46644" w:rsidRDefault="00791EED" w:rsidP="00D13D0F">
      <w:pPr>
        <w:spacing w:before="60" w:after="60" w:line="276" w:lineRule="auto"/>
        <w:jc w:val="both"/>
        <w:rPr>
          <w:noProof/>
          <w:lang w:val="vi-VN"/>
        </w:rPr>
      </w:pPr>
    </w:p>
    <w:p w14:paraId="2EB26A97" w14:textId="27301153" w:rsidR="00791EED" w:rsidRPr="004E0AF7" w:rsidRDefault="004E0AF7" w:rsidP="004E0AF7">
      <w:pPr>
        <w:spacing w:before="60" w:after="60" w:line="276" w:lineRule="auto"/>
        <w:jc w:val="both"/>
        <w:rPr>
          <w:b/>
          <w:noProof/>
          <w:sz w:val="28"/>
          <w:lang w:val="vi-VN"/>
        </w:rPr>
      </w:pPr>
      <w:r>
        <w:rPr>
          <w:b/>
          <w:noProof/>
          <w:sz w:val="28"/>
          <w:lang w:val="vi-VN"/>
        </w:rPr>
        <w:t xml:space="preserve">CÁC CHỮ VIẾT TẮT </w:t>
      </w: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4389"/>
      </w:tblGrid>
      <w:tr w:rsidR="004E0AF7" w:rsidRPr="004E0AF7" w14:paraId="1B5CC2F9" w14:textId="77777777" w:rsidTr="004E0AF7">
        <w:tc>
          <w:tcPr>
            <w:tcW w:w="1440" w:type="dxa"/>
          </w:tcPr>
          <w:p w14:paraId="7D124DF9" w14:textId="272F5595" w:rsidR="004E0AF7" w:rsidRPr="004E0AF7" w:rsidRDefault="004E0AF7" w:rsidP="004E0AF7">
            <w:pPr>
              <w:spacing w:line="360" w:lineRule="auto"/>
              <w:rPr>
                <w:sz w:val="26"/>
                <w:szCs w:val="26"/>
              </w:rPr>
            </w:pPr>
            <w:r w:rsidRPr="004E0AF7">
              <w:rPr>
                <w:sz w:val="26"/>
                <w:szCs w:val="26"/>
              </w:rPr>
              <w:t>API</w:t>
            </w:r>
          </w:p>
        </w:tc>
        <w:tc>
          <w:tcPr>
            <w:tcW w:w="4389" w:type="dxa"/>
          </w:tcPr>
          <w:p w14:paraId="42463B46" w14:textId="39B2AC8F" w:rsidR="004E0AF7" w:rsidRPr="004E0AF7" w:rsidRDefault="004E0AF7" w:rsidP="004E0AF7">
            <w:pPr>
              <w:spacing w:line="360" w:lineRule="auto"/>
              <w:rPr>
                <w:sz w:val="26"/>
                <w:szCs w:val="26"/>
              </w:rPr>
            </w:pPr>
            <w:r w:rsidRPr="004E0AF7">
              <w:rPr>
                <w:sz w:val="26"/>
                <w:szCs w:val="26"/>
              </w:rPr>
              <w:t>Application Programming Interface</w:t>
            </w:r>
          </w:p>
        </w:tc>
      </w:tr>
      <w:tr w:rsidR="004E0AF7" w:rsidRPr="004E0AF7" w14:paraId="6FA43A06" w14:textId="77777777" w:rsidTr="004E0AF7">
        <w:tc>
          <w:tcPr>
            <w:tcW w:w="1440" w:type="dxa"/>
          </w:tcPr>
          <w:p w14:paraId="50B09C6E" w14:textId="5DF2F0C5" w:rsidR="004E0AF7" w:rsidRPr="004E0AF7" w:rsidRDefault="004E0AF7" w:rsidP="004E0AF7">
            <w:pPr>
              <w:spacing w:line="360" w:lineRule="auto"/>
              <w:rPr>
                <w:sz w:val="26"/>
                <w:szCs w:val="26"/>
              </w:rPr>
            </w:pPr>
            <w:r w:rsidRPr="004E0AF7">
              <w:rPr>
                <w:sz w:val="26"/>
                <w:szCs w:val="26"/>
              </w:rPr>
              <w:t>BSON</w:t>
            </w:r>
          </w:p>
        </w:tc>
        <w:tc>
          <w:tcPr>
            <w:tcW w:w="4389" w:type="dxa"/>
          </w:tcPr>
          <w:p w14:paraId="226DF6DD" w14:textId="3FD69A14" w:rsidR="004E0AF7" w:rsidRPr="004E0AF7" w:rsidRDefault="004E0AF7" w:rsidP="004E0AF7">
            <w:pPr>
              <w:spacing w:line="360" w:lineRule="auto"/>
              <w:rPr>
                <w:sz w:val="26"/>
                <w:szCs w:val="26"/>
              </w:rPr>
            </w:pPr>
            <w:r w:rsidRPr="004E0AF7">
              <w:rPr>
                <w:sz w:val="26"/>
                <w:szCs w:val="26"/>
              </w:rPr>
              <w:t>Binary Javascript Object Notation</w:t>
            </w:r>
          </w:p>
        </w:tc>
      </w:tr>
      <w:tr w:rsidR="004E0AF7" w:rsidRPr="004E0AF7" w14:paraId="0F454E10" w14:textId="77777777" w:rsidTr="004E0AF7">
        <w:tc>
          <w:tcPr>
            <w:tcW w:w="1440" w:type="dxa"/>
          </w:tcPr>
          <w:p w14:paraId="0A52EBCC" w14:textId="4C0BA5E2" w:rsidR="004E0AF7" w:rsidRPr="004E0AF7" w:rsidRDefault="004E0AF7" w:rsidP="004E0AF7">
            <w:pPr>
              <w:spacing w:line="360" w:lineRule="auto"/>
              <w:rPr>
                <w:sz w:val="26"/>
                <w:szCs w:val="26"/>
              </w:rPr>
            </w:pPr>
            <w:r w:rsidRPr="004E0AF7">
              <w:rPr>
                <w:sz w:val="26"/>
                <w:szCs w:val="26"/>
              </w:rPr>
              <w:t>DOM</w:t>
            </w:r>
          </w:p>
        </w:tc>
        <w:tc>
          <w:tcPr>
            <w:tcW w:w="4389" w:type="dxa"/>
          </w:tcPr>
          <w:p w14:paraId="2A2CAF14" w14:textId="55D430DA" w:rsidR="004E0AF7" w:rsidRPr="004E0AF7" w:rsidRDefault="004E0AF7" w:rsidP="004E0AF7">
            <w:pPr>
              <w:spacing w:line="360" w:lineRule="auto"/>
              <w:rPr>
                <w:sz w:val="26"/>
                <w:szCs w:val="26"/>
              </w:rPr>
            </w:pPr>
            <w:r w:rsidRPr="004E0AF7">
              <w:rPr>
                <w:sz w:val="26"/>
                <w:szCs w:val="26"/>
              </w:rPr>
              <w:t>Document Object Model</w:t>
            </w:r>
          </w:p>
        </w:tc>
      </w:tr>
      <w:tr w:rsidR="004E0AF7" w:rsidRPr="004E0AF7" w14:paraId="12B4CED2" w14:textId="77777777" w:rsidTr="004E0AF7">
        <w:tc>
          <w:tcPr>
            <w:tcW w:w="1440" w:type="dxa"/>
          </w:tcPr>
          <w:p w14:paraId="70D06D56" w14:textId="75E7B3A7" w:rsidR="004E0AF7" w:rsidRPr="004E0AF7" w:rsidRDefault="004E0AF7" w:rsidP="004E0AF7">
            <w:pPr>
              <w:spacing w:line="360" w:lineRule="auto"/>
              <w:rPr>
                <w:sz w:val="26"/>
                <w:szCs w:val="26"/>
              </w:rPr>
            </w:pPr>
            <w:r w:rsidRPr="004E0AF7">
              <w:rPr>
                <w:sz w:val="26"/>
                <w:szCs w:val="26"/>
              </w:rPr>
              <w:t>HTTP</w:t>
            </w:r>
          </w:p>
        </w:tc>
        <w:tc>
          <w:tcPr>
            <w:tcW w:w="4389" w:type="dxa"/>
          </w:tcPr>
          <w:p w14:paraId="06FF7EEC" w14:textId="6505860F" w:rsidR="004E0AF7" w:rsidRPr="004E0AF7" w:rsidRDefault="004E0AF7" w:rsidP="004E0AF7">
            <w:pPr>
              <w:spacing w:line="360" w:lineRule="auto"/>
              <w:rPr>
                <w:sz w:val="26"/>
                <w:szCs w:val="26"/>
              </w:rPr>
            </w:pPr>
            <w:r w:rsidRPr="004E0AF7">
              <w:rPr>
                <w:sz w:val="26"/>
                <w:szCs w:val="26"/>
              </w:rPr>
              <w:t>HyperText Transfer Protocol</w:t>
            </w:r>
          </w:p>
        </w:tc>
      </w:tr>
      <w:tr w:rsidR="004E0AF7" w:rsidRPr="004E0AF7" w14:paraId="73F688F1" w14:textId="77777777" w:rsidTr="004E0AF7">
        <w:tc>
          <w:tcPr>
            <w:tcW w:w="1440" w:type="dxa"/>
          </w:tcPr>
          <w:p w14:paraId="3D6F12C6" w14:textId="54E404BA" w:rsidR="004E0AF7" w:rsidRPr="004E0AF7" w:rsidRDefault="004E0AF7" w:rsidP="004E0AF7">
            <w:pPr>
              <w:spacing w:line="360" w:lineRule="auto"/>
              <w:rPr>
                <w:sz w:val="26"/>
                <w:szCs w:val="26"/>
              </w:rPr>
            </w:pPr>
            <w:r w:rsidRPr="004E0AF7">
              <w:rPr>
                <w:sz w:val="26"/>
                <w:szCs w:val="26"/>
              </w:rPr>
              <w:t>JS</w:t>
            </w:r>
          </w:p>
        </w:tc>
        <w:tc>
          <w:tcPr>
            <w:tcW w:w="4389" w:type="dxa"/>
          </w:tcPr>
          <w:p w14:paraId="69301084" w14:textId="6FEB473C" w:rsidR="004E0AF7" w:rsidRPr="004E0AF7" w:rsidRDefault="004E0AF7" w:rsidP="004E0AF7">
            <w:pPr>
              <w:spacing w:line="360" w:lineRule="auto"/>
              <w:rPr>
                <w:sz w:val="26"/>
                <w:szCs w:val="26"/>
              </w:rPr>
            </w:pPr>
            <w:r w:rsidRPr="004E0AF7">
              <w:rPr>
                <w:sz w:val="26"/>
                <w:szCs w:val="26"/>
              </w:rPr>
              <w:t>Javascript</w:t>
            </w:r>
          </w:p>
        </w:tc>
      </w:tr>
      <w:tr w:rsidR="004E0AF7" w:rsidRPr="004E0AF7" w14:paraId="6C54BB17" w14:textId="77777777" w:rsidTr="004E0AF7">
        <w:tc>
          <w:tcPr>
            <w:tcW w:w="1440" w:type="dxa"/>
          </w:tcPr>
          <w:p w14:paraId="53F08275" w14:textId="4A964589" w:rsidR="004E0AF7" w:rsidRPr="004E0AF7" w:rsidRDefault="004E0AF7" w:rsidP="004E0AF7">
            <w:pPr>
              <w:spacing w:line="360" w:lineRule="auto"/>
              <w:rPr>
                <w:sz w:val="26"/>
                <w:szCs w:val="26"/>
              </w:rPr>
            </w:pPr>
            <w:r w:rsidRPr="004E0AF7">
              <w:rPr>
                <w:sz w:val="26"/>
                <w:szCs w:val="26"/>
              </w:rPr>
              <w:t>MongoDB</w:t>
            </w:r>
          </w:p>
        </w:tc>
        <w:tc>
          <w:tcPr>
            <w:tcW w:w="4389" w:type="dxa"/>
          </w:tcPr>
          <w:p w14:paraId="4CC9948D" w14:textId="51F6ECCD" w:rsidR="004E0AF7" w:rsidRPr="004E0AF7" w:rsidRDefault="004E0AF7" w:rsidP="004E0AF7">
            <w:pPr>
              <w:spacing w:line="360" w:lineRule="auto"/>
              <w:rPr>
                <w:sz w:val="26"/>
                <w:szCs w:val="26"/>
              </w:rPr>
            </w:pPr>
            <w:r w:rsidRPr="004E0AF7">
              <w:rPr>
                <w:sz w:val="26"/>
                <w:szCs w:val="26"/>
              </w:rPr>
              <w:t>Mongo Database</w:t>
            </w:r>
          </w:p>
        </w:tc>
      </w:tr>
      <w:tr w:rsidR="004E0AF7" w:rsidRPr="004E0AF7" w14:paraId="347FBC0A" w14:textId="77777777" w:rsidTr="004E0AF7">
        <w:tc>
          <w:tcPr>
            <w:tcW w:w="1440" w:type="dxa"/>
          </w:tcPr>
          <w:p w14:paraId="099A4158" w14:textId="01F67D2D" w:rsidR="004E0AF7" w:rsidRPr="004E0AF7" w:rsidRDefault="004E0AF7" w:rsidP="004E0AF7">
            <w:pPr>
              <w:spacing w:line="360" w:lineRule="auto"/>
              <w:rPr>
                <w:sz w:val="26"/>
                <w:szCs w:val="26"/>
              </w:rPr>
            </w:pPr>
            <w:r w:rsidRPr="004E0AF7">
              <w:rPr>
                <w:sz w:val="26"/>
                <w:szCs w:val="26"/>
              </w:rPr>
              <w:t>MERN</w:t>
            </w:r>
          </w:p>
        </w:tc>
        <w:tc>
          <w:tcPr>
            <w:tcW w:w="4389" w:type="dxa"/>
          </w:tcPr>
          <w:p w14:paraId="7DC9744D" w14:textId="1474DEC4" w:rsidR="004E0AF7" w:rsidRPr="004E0AF7" w:rsidRDefault="004E0AF7" w:rsidP="004E0AF7">
            <w:pPr>
              <w:spacing w:line="360" w:lineRule="auto"/>
              <w:rPr>
                <w:sz w:val="26"/>
                <w:szCs w:val="26"/>
              </w:rPr>
            </w:pPr>
            <w:r w:rsidRPr="004E0AF7">
              <w:rPr>
                <w:sz w:val="26"/>
                <w:szCs w:val="26"/>
              </w:rPr>
              <w:t>Mongo Express React Node</w:t>
            </w:r>
          </w:p>
        </w:tc>
      </w:tr>
      <w:tr w:rsidR="004E0AF7" w:rsidRPr="004E0AF7" w14:paraId="29FBBFFE" w14:textId="77777777" w:rsidTr="004E0AF7">
        <w:tc>
          <w:tcPr>
            <w:tcW w:w="1440" w:type="dxa"/>
          </w:tcPr>
          <w:p w14:paraId="235D8E19" w14:textId="682CEA1B" w:rsidR="004E0AF7" w:rsidRPr="004E0AF7" w:rsidRDefault="004E0AF7" w:rsidP="004E0AF7">
            <w:pPr>
              <w:spacing w:line="360" w:lineRule="auto"/>
              <w:rPr>
                <w:sz w:val="26"/>
                <w:szCs w:val="26"/>
              </w:rPr>
            </w:pPr>
            <w:r w:rsidRPr="004E0AF7">
              <w:rPr>
                <w:sz w:val="26"/>
                <w:szCs w:val="26"/>
              </w:rPr>
              <w:t>NoSQL</w:t>
            </w:r>
          </w:p>
        </w:tc>
        <w:tc>
          <w:tcPr>
            <w:tcW w:w="4389" w:type="dxa"/>
          </w:tcPr>
          <w:p w14:paraId="57210CFA" w14:textId="5114B01E" w:rsidR="004E0AF7" w:rsidRPr="004E0AF7" w:rsidRDefault="004E0AF7" w:rsidP="004E0AF7">
            <w:pPr>
              <w:spacing w:line="360" w:lineRule="auto"/>
              <w:rPr>
                <w:sz w:val="26"/>
                <w:szCs w:val="26"/>
              </w:rPr>
            </w:pPr>
            <w:r w:rsidRPr="004E0AF7">
              <w:rPr>
                <w:sz w:val="26"/>
                <w:szCs w:val="26"/>
              </w:rPr>
              <w:t>No  Structured Query Language</w:t>
            </w:r>
          </w:p>
        </w:tc>
      </w:tr>
      <w:tr w:rsidR="004E0AF7" w:rsidRPr="004E0AF7" w14:paraId="64AD3DA2" w14:textId="77777777" w:rsidTr="004E0AF7">
        <w:tc>
          <w:tcPr>
            <w:tcW w:w="1440" w:type="dxa"/>
          </w:tcPr>
          <w:p w14:paraId="7A3D03EB" w14:textId="1E1E07F2" w:rsidR="004E0AF7" w:rsidRPr="004E0AF7" w:rsidRDefault="004E0AF7" w:rsidP="004E0AF7">
            <w:pPr>
              <w:spacing w:line="360" w:lineRule="auto"/>
              <w:rPr>
                <w:sz w:val="26"/>
                <w:szCs w:val="26"/>
              </w:rPr>
            </w:pPr>
            <w:r w:rsidRPr="004E0AF7">
              <w:rPr>
                <w:sz w:val="26"/>
                <w:szCs w:val="26"/>
              </w:rPr>
              <w:t>POS</w:t>
            </w:r>
          </w:p>
        </w:tc>
        <w:tc>
          <w:tcPr>
            <w:tcW w:w="4389" w:type="dxa"/>
          </w:tcPr>
          <w:p w14:paraId="11CC462F" w14:textId="530F51F2" w:rsidR="004E0AF7" w:rsidRPr="004E0AF7" w:rsidRDefault="004E0AF7" w:rsidP="004E0AF7">
            <w:pPr>
              <w:spacing w:line="360" w:lineRule="auto"/>
              <w:rPr>
                <w:sz w:val="26"/>
                <w:szCs w:val="26"/>
              </w:rPr>
            </w:pPr>
            <w:r w:rsidRPr="004E0AF7">
              <w:rPr>
                <w:sz w:val="26"/>
                <w:szCs w:val="26"/>
              </w:rPr>
              <w:t>Point Of Sale</w:t>
            </w:r>
          </w:p>
        </w:tc>
      </w:tr>
      <w:tr w:rsidR="004E0AF7" w:rsidRPr="004E0AF7" w14:paraId="58A54B73" w14:textId="77777777" w:rsidTr="004E0AF7">
        <w:tc>
          <w:tcPr>
            <w:tcW w:w="1440" w:type="dxa"/>
          </w:tcPr>
          <w:p w14:paraId="47FFA86A" w14:textId="01239C3F" w:rsidR="004E0AF7" w:rsidRPr="004E0AF7" w:rsidRDefault="004E0AF7" w:rsidP="004E0AF7">
            <w:pPr>
              <w:spacing w:line="360" w:lineRule="auto"/>
              <w:rPr>
                <w:sz w:val="26"/>
                <w:szCs w:val="26"/>
              </w:rPr>
            </w:pPr>
            <w:r w:rsidRPr="004E0AF7">
              <w:rPr>
                <w:sz w:val="26"/>
                <w:szCs w:val="26"/>
              </w:rPr>
              <w:t>SSL</w:t>
            </w:r>
          </w:p>
        </w:tc>
        <w:tc>
          <w:tcPr>
            <w:tcW w:w="4389" w:type="dxa"/>
          </w:tcPr>
          <w:p w14:paraId="35ECCDF0" w14:textId="50312F11" w:rsidR="004E0AF7" w:rsidRPr="004E0AF7" w:rsidRDefault="004E0AF7" w:rsidP="004E0AF7">
            <w:pPr>
              <w:spacing w:line="360" w:lineRule="auto"/>
              <w:rPr>
                <w:sz w:val="26"/>
                <w:szCs w:val="26"/>
              </w:rPr>
            </w:pPr>
            <w:r w:rsidRPr="004E0AF7">
              <w:rPr>
                <w:sz w:val="26"/>
                <w:szCs w:val="26"/>
              </w:rPr>
              <w:t>Secure Sockets Layer</w:t>
            </w:r>
          </w:p>
        </w:tc>
      </w:tr>
      <w:tr w:rsidR="004E0AF7" w:rsidRPr="004E0AF7" w14:paraId="4E70BA5E" w14:textId="77777777" w:rsidTr="004E0AF7">
        <w:tc>
          <w:tcPr>
            <w:tcW w:w="1440" w:type="dxa"/>
          </w:tcPr>
          <w:p w14:paraId="50A9B471" w14:textId="4E2DBB62" w:rsidR="004E0AF7" w:rsidRPr="004E0AF7" w:rsidRDefault="004E0AF7" w:rsidP="004E0AF7">
            <w:pPr>
              <w:spacing w:line="360" w:lineRule="auto"/>
              <w:rPr>
                <w:sz w:val="26"/>
                <w:szCs w:val="26"/>
              </w:rPr>
            </w:pPr>
            <w:r w:rsidRPr="004E0AF7">
              <w:rPr>
                <w:sz w:val="26"/>
                <w:szCs w:val="26"/>
              </w:rPr>
              <w:t>TLS</w:t>
            </w:r>
          </w:p>
        </w:tc>
        <w:tc>
          <w:tcPr>
            <w:tcW w:w="4389" w:type="dxa"/>
          </w:tcPr>
          <w:p w14:paraId="197C3E5A" w14:textId="187D2691" w:rsidR="004E0AF7" w:rsidRPr="004E0AF7" w:rsidRDefault="004E0AF7" w:rsidP="004E0AF7">
            <w:pPr>
              <w:spacing w:line="360" w:lineRule="auto"/>
              <w:rPr>
                <w:sz w:val="26"/>
                <w:szCs w:val="26"/>
              </w:rPr>
            </w:pPr>
            <w:r w:rsidRPr="004E0AF7">
              <w:rPr>
                <w:sz w:val="26"/>
                <w:szCs w:val="26"/>
              </w:rPr>
              <w:t>Transport Layer Security</w:t>
            </w:r>
          </w:p>
        </w:tc>
      </w:tr>
      <w:tr w:rsidR="004E0AF7" w:rsidRPr="004E0AF7" w14:paraId="1EDA4674" w14:textId="77777777" w:rsidTr="004E0AF7">
        <w:tc>
          <w:tcPr>
            <w:tcW w:w="1440" w:type="dxa"/>
          </w:tcPr>
          <w:p w14:paraId="15C38E81" w14:textId="4B7A75AB" w:rsidR="004E0AF7" w:rsidRPr="004E0AF7" w:rsidRDefault="004E0AF7" w:rsidP="004E0AF7">
            <w:pPr>
              <w:spacing w:line="360" w:lineRule="auto"/>
              <w:rPr>
                <w:sz w:val="26"/>
                <w:szCs w:val="26"/>
              </w:rPr>
            </w:pPr>
            <w:r w:rsidRPr="004E0AF7">
              <w:rPr>
                <w:sz w:val="26"/>
                <w:szCs w:val="26"/>
              </w:rPr>
              <w:t>UI</w:t>
            </w:r>
          </w:p>
        </w:tc>
        <w:tc>
          <w:tcPr>
            <w:tcW w:w="4389" w:type="dxa"/>
          </w:tcPr>
          <w:p w14:paraId="0A3E9B58" w14:textId="0C2B33A6" w:rsidR="004E0AF7" w:rsidRPr="004E0AF7" w:rsidRDefault="004E0AF7" w:rsidP="004E0AF7">
            <w:pPr>
              <w:spacing w:line="360" w:lineRule="auto"/>
              <w:rPr>
                <w:sz w:val="26"/>
                <w:szCs w:val="26"/>
              </w:rPr>
            </w:pPr>
            <w:r w:rsidRPr="004E0AF7">
              <w:rPr>
                <w:sz w:val="26"/>
                <w:szCs w:val="26"/>
              </w:rPr>
              <w:t>User Interface</w:t>
            </w:r>
          </w:p>
        </w:tc>
      </w:tr>
      <w:tr w:rsidR="004E0AF7" w:rsidRPr="004E0AF7" w14:paraId="7BC0D939" w14:textId="77777777" w:rsidTr="004E0AF7">
        <w:tc>
          <w:tcPr>
            <w:tcW w:w="1440" w:type="dxa"/>
          </w:tcPr>
          <w:p w14:paraId="688C2890" w14:textId="340108F9" w:rsidR="004E0AF7" w:rsidRPr="004E0AF7" w:rsidRDefault="004E0AF7" w:rsidP="004E0AF7">
            <w:pPr>
              <w:spacing w:line="360" w:lineRule="auto"/>
              <w:rPr>
                <w:sz w:val="26"/>
                <w:szCs w:val="26"/>
              </w:rPr>
            </w:pPr>
            <w:r w:rsidRPr="004E0AF7">
              <w:rPr>
                <w:sz w:val="26"/>
                <w:szCs w:val="26"/>
              </w:rPr>
              <w:t>XML</w:t>
            </w:r>
          </w:p>
        </w:tc>
        <w:tc>
          <w:tcPr>
            <w:tcW w:w="4389" w:type="dxa"/>
          </w:tcPr>
          <w:p w14:paraId="63FCFE9E" w14:textId="245B40FE" w:rsidR="004E0AF7" w:rsidRPr="004E0AF7" w:rsidRDefault="004E0AF7" w:rsidP="004E0AF7">
            <w:pPr>
              <w:spacing w:line="360" w:lineRule="auto"/>
              <w:rPr>
                <w:sz w:val="26"/>
                <w:szCs w:val="26"/>
              </w:rPr>
            </w:pPr>
            <w:r w:rsidRPr="004E0AF7">
              <w:rPr>
                <w:sz w:val="26"/>
                <w:szCs w:val="26"/>
              </w:rPr>
              <w:t>XML</w:t>
            </w:r>
          </w:p>
        </w:tc>
      </w:tr>
    </w:tbl>
    <w:p w14:paraId="2E9BE8A8" w14:textId="77777777" w:rsidR="00D13D0F" w:rsidRDefault="00D13D0F" w:rsidP="00791EED">
      <w:pPr>
        <w:tabs>
          <w:tab w:val="left" w:pos="709"/>
          <w:tab w:val="left" w:pos="1560"/>
        </w:tabs>
        <w:spacing w:before="60" w:after="60" w:line="276" w:lineRule="auto"/>
        <w:jc w:val="both"/>
        <w:rPr>
          <w:noProof/>
          <w:lang w:val="vi-VN"/>
        </w:rPr>
      </w:pPr>
    </w:p>
    <w:p w14:paraId="0DAB3869" w14:textId="77777777" w:rsidR="00D13D0F" w:rsidRPr="00E46644" w:rsidRDefault="00D13D0F" w:rsidP="00791EED">
      <w:pPr>
        <w:tabs>
          <w:tab w:val="left" w:pos="709"/>
          <w:tab w:val="left" w:pos="1560"/>
        </w:tabs>
        <w:spacing w:before="60" w:after="60" w:line="276" w:lineRule="auto"/>
        <w:jc w:val="both"/>
        <w:rPr>
          <w:noProof/>
          <w:lang w:val="vi-VN"/>
        </w:rPr>
      </w:pPr>
    </w:p>
    <w:p w14:paraId="0DB00218" w14:textId="77777777" w:rsidR="007E6AB9" w:rsidRPr="00E46644" w:rsidRDefault="007E6AB9" w:rsidP="00291721">
      <w:pPr>
        <w:pStyle w:val="Nidungvnbn"/>
        <w:rPr>
          <w:noProof/>
          <w:lang w:val="vi-VN"/>
        </w:rPr>
      </w:pPr>
    </w:p>
    <w:p w14:paraId="344D0107" w14:textId="77777777" w:rsidR="007E6AB9" w:rsidRPr="00E46644" w:rsidRDefault="007E6AB9">
      <w:pPr>
        <w:spacing w:after="200" w:line="276" w:lineRule="auto"/>
        <w:rPr>
          <w:noProof/>
          <w:sz w:val="26"/>
          <w:szCs w:val="26"/>
          <w:lang w:val="vi-VN"/>
        </w:rPr>
      </w:pPr>
      <w:r w:rsidRPr="00E46644">
        <w:rPr>
          <w:noProof/>
          <w:sz w:val="26"/>
          <w:szCs w:val="26"/>
          <w:lang w:val="vi-VN"/>
        </w:rPr>
        <w:br w:type="page"/>
      </w:r>
    </w:p>
    <w:p w14:paraId="092D26C3" w14:textId="7F4EE59E" w:rsidR="007E6AB9" w:rsidRPr="00D27D5E" w:rsidRDefault="006542B7" w:rsidP="00F622A7">
      <w:pPr>
        <w:pStyle w:val="Chng"/>
        <w:rPr>
          <w:noProof/>
        </w:rPr>
      </w:pPr>
      <w:bookmarkStart w:id="9" w:name="_Toc387692909"/>
      <w:bookmarkStart w:id="10" w:name="_Toc144484696"/>
      <w:r>
        <w:rPr>
          <w:noProof/>
          <w:lang w:val="vi-VN"/>
        </w:rPr>
        <w:lastRenderedPageBreak/>
        <w:t xml:space="preserve">DANH MỤC </w:t>
      </w:r>
      <w:r w:rsidR="007B1A23" w:rsidRPr="00E46644">
        <w:rPr>
          <w:noProof/>
          <w:lang w:val="vi-VN"/>
        </w:rPr>
        <w:t>HÌNH VẼ</w:t>
      </w:r>
      <w:bookmarkEnd w:id="9"/>
      <w:r w:rsidR="00D27D5E">
        <w:rPr>
          <w:noProof/>
        </w:rPr>
        <w:t>, BẢNG BIỂU</w:t>
      </w:r>
      <w:bookmarkEnd w:id="10"/>
    </w:p>
    <w:p w14:paraId="2434C9AE" w14:textId="77777777" w:rsidR="007E6AB9" w:rsidRPr="00E46644" w:rsidRDefault="00791EED" w:rsidP="00DC2276">
      <w:pPr>
        <w:rPr>
          <w:b/>
          <w:noProof/>
          <w:sz w:val="28"/>
          <w:lang w:val="vi-VN"/>
        </w:rPr>
      </w:pPr>
      <w:r w:rsidRPr="00E46644">
        <w:rPr>
          <w:b/>
          <w:noProof/>
          <w:sz w:val="28"/>
          <w:lang w:val="vi-VN"/>
        </w:rPr>
        <w:t>DANH MỤC HÌNH</w:t>
      </w:r>
    </w:p>
    <w:p w14:paraId="18D510F2" w14:textId="7AFC2476" w:rsidR="00554D8B" w:rsidRDefault="00291721">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rsidRPr="00E46644">
        <w:rPr>
          <w:noProof/>
          <w:szCs w:val="26"/>
          <w:lang w:val="vi-VN"/>
        </w:rPr>
        <w:fldChar w:fldCharType="begin"/>
      </w:r>
      <w:r w:rsidRPr="00E46644">
        <w:rPr>
          <w:noProof/>
          <w:szCs w:val="26"/>
          <w:lang w:val="vi-VN"/>
        </w:rPr>
        <w:instrText xml:space="preserve"> TOC \h \z \c "Hình" </w:instrText>
      </w:r>
      <w:r w:rsidRPr="00E46644">
        <w:rPr>
          <w:noProof/>
          <w:szCs w:val="26"/>
          <w:lang w:val="vi-VN"/>
        </w:rPr>
        <w:fldChar w:fldCharType="separate"/>
      </w:r>
      <w:hyperlink w:anchor="_Toc144484787" w:history="1">
        <w:r w:rsidR="00554D8B" w:rsidRPr="00917C6E">
          <w:rPr>
            <w:rStyle w:val="Hyperlink"/>
            <w:noProof/>
          </w:rPr>
          <w:t>Hình 2.1 MERN Stack</w:t>
        </w:r>
        <w:r w:rsidR="00554D8B">
          <w:rPr>
            <w:noProof/>
            <w:webHidden/>
          </w:rPr>
          <w:tab/>
        </w:r>
        <w:r w:rsidR="00554D8B">
          <w:rPr>
            <w:noProof/>
            <w:webHidden/>
          </w:rPr>
          <w:fldChar w:fldCharType="begin"/>
        </w:r>
        <w:r w:rsidR="00554D8B">
          <w:rPr>
            <w:noProof/>
            <w:webHidden/>
          </w:rPr>
          <w:instrText xml:space="preserve"> PAGEREF _Toc144484787 \h </w:instrText>
        </w:r>
        <w:r w:rsidR="00554D8B">
          <w:rPr>
            <w:noProof/>
            <w:webHidden/>
          </w:rPr>
        </w:r>
        <w:r w:rsidR="00554D8B">
          <w:rPr>
            <w:noProof/>
            <w:webHidden/>
          </w:rPr>
          <w:fldChar w:fldCharType="separate"/>
        </w:r>
        <w:r w:rsidR="00851919">
          <w:rPr>
            <w:noProof/>
            <w:webHidden/>
          </w:rPr>
          <w:t>4</w:t>
        </w:r>
        <w:r w:rsidR="00554D8B">
          <w:rPr>
            <w:noProof/>
            <w:webHidden/>
          </w:rPr>
          <w:fldChar w:fldCharType="end"/>
        </w:r>
      </w:hyperlink>
    </w:p>
    <w:p w14:paraId="40F7D2B4" w14:textId="14DE0552"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88" w:history="1">
        <w:r w:rsidR="00554D8B" w:rsidRPr="00917C6E">
          <w:rPr>
            <w:rStyle w:val="Hyperlink"/>
            <w:noProof/>
          </w:rPr>
          <w:t>Hình 2.2 Sơ đồ kiến trúc hệ thống</w:t>
        </w:r>
        <w:r w:rsidR="00554D8B">
          <w:rPr>
            <w:noProof/>
            <w:webHidden/>
          </w:rPr>
          <w:tab/>
        </w:r>
        <w:r w:rsidR="00554D8B">
          <w:rPr>
            <w:noProof/>
            <w:webHidden/>
          </w:rPr>
          <w:fldChar w:fldCharType="begin"/>
        </w:r>
        <w:r w:rsidR="00554D8B">
          <w:rPr>
            <w:noProof/>
            <w:webHidden/>
          </w:rPr>
          <w:instrText xml:space="preserve"> PAGEREF _Toc144484788 \h </w:instrText>
        </w:r>
        <w:r w:rsidR="00554D8B">
          <w:rPr>
            <w:noProof/>
            <w:webHidden/>
          </w:rPr>
        </w:r>
        <w:r w:rsidR="00554D8B">
          <w:rPr>
            <w:noProof/>
            <w:webHidden/>
          </w:rPr>
          <w:fldChar w:fldCharType="separate"/>
        </w:r>
        <w:r w:rsidR="00851919">
          <w:rPr>
            <w:noProof/>
            <w:webHidden/>
          </w:rPr>
          <w:t>9</w:t>
        </w:r>
        <w:r w:rsidR="00554D8B">
          <w:rPr>
            <w:noProof/>
            <w:webHidden/>
          </w:rPr>
          <w:fldChar w:fldCharType="end"/>
        </w:r>
      </w:hyperlink>
    </w:p>
    <w:p w14:paraId="7E5B2578" w14:textId="3350CF1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89" w:history="1">
        <w:r w:rsidR="00554D8B" w:rsidRPr="00917C6E">
          <w:rPr>
            <w:rStyle w:val="Hyperlink"/>
            <w:noProof/>
          </w:rPr>
          <w:t>Hình 2.3 Sơ đồ Use Case Tổng quát</w:t>
        </w:r>
        <w:r w:rsidR="00554D8B">
          <w:rPr>
            <w:noProof/>
            <w:webHidden/>
          </w:rPr>
          <w:tab/>
        </w:r>
        <w:r w:rsidR="00554D8B">
          <w:rPr>
            <w:noProof/>
            <w:webHidden/>
          </w:rPr>
          <w:fldChar w:fldCharType="begin"/>
        </w:r>
        <w:r w:rsidR="00554D8B">
          <w:rPr>
            <w:noProof/>
            <w:webHidden/>
          </w:rPr>
          <w:instrText xml:space="preserve"> PAGEREF _Toc144484789 \h </w:instrText>
        </w:r>
        <w:r w:rsidR="00554D8B">
          <w:rPr>
            <w:noProof/>
            <w:webHidden/>
          </w:rPr>
        </w:r>
        <w:r w:rsidR="00554D8B">
          <w:rPr>
            <w:noProof/>
            <w:webHidden/>
          </w:rPr>
          <w:fldChar w:fldCharType="separate"/>
        </w:r>
        <w:r w:rsidR="00851919">
          <w:rPr>
            <w:noProof/>
            <w:webHidden/>
          </w:rPr>
          <w:t>10</w:t>
        </w:r>
        <w:r w:rsidR="00554D8B">
          <w:rPr>
            <w:noProof/>
            <w:webHidden/>
          </w:rPr>
          <w:fldChar w:fldCharType="end"/>
        </w:r>
      </w:hyperlink>
    </w:p>
    <w:p w14:paraId="09B963E2" w14:textId="6BF0539C"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0" w:history="1">
        <w:r w:rsidR="00554D8B" w:rsidRPr="00917C6E">
          <w:rPr>
            <w:rStyle w:val="Hyperlink"/>
            <w:noProof/>
          </w:rPr>
          <w:t>Hình 2.7 Sơ đồ hoạt động Xem thông tin cá nhân</w:t>
        </w:r>
        <w:r w:rsidR="00554D8B">
          <w:rPr>
            <w:noProof/>
            <w:webHidden/>
          </w:rPr>
          <w:tab/>
        </w:r>
        <w:r w:rsidR="00554D8B">
          <w:rPr>
            <w:noProof/>
            <w:webHidden/>
          </w:rPr>
          <w:fldChar w:fldCharType="begin"/>
        </w:r>
        <w:r w:rsidR="00554D8B">
          <w:rPr>
            <w:noProof/>
            <w:webHidden/>
          </w:rPr>
          <w:instrText xml:space="preserve"> PAGEREF _Toc144484790 \h </w:instrText>
        </w:r>
        <w:r w:rsidR="00554D8B">
          <w:rPr>
            <w:noProof/>
            <w:webHidden/>
          </w:rPr>
        </w:r>
        <w:r w:rsidR="00554D8B">
          <w:rPr>
            <w:noProof/>
            <w:webHidden/>
          </w:rPr>
          <w:fldChar w:fldCharType="separate"/>
        </w:r>
        <w:r w:rsidR="00851919">
          <w:rPr>
            <w:noProof/>
            <w:webHidden/>
          </w:rPr>
          <w:t>11</w:t>
        </w:r>
        <w:r w:rsidR="00554D8B">
          <w:rPr>
            <w:noProof/>
            <w:webHidden/>
          </w:rPr>
          <w:fldChar w:fldCharType="end"/>
        </w:r>
      </w:hyperlink>
    </w:p>
    <w:p w14:paraId="28398F2C" w14:textId="73E03942"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1" w:history="1">
        <w:r w:rsidR="00554D8B" w:rsidRPr="00917C6E">
          <w:rPr>
            <w:rStyle w:val="Hyperlink"/>
            <w:noProof/>
          </w:rPr>
          <w:t>Hình 2.8 Sơ đồ hoạt động Chỉnh sửa thông tin cá nhân</w:t>
        </w:r>
        <w:r w:rsidR="00554D8B">
          <w:rPr>
            <w:noProof/>
            <w:webHidden/>
          </w:rPr>
          <w:tab/>
        </w:r>
        <w:r w:rsidR="00554D8B">
          <w:rPr>
            <w:noProof/>
            <w:webHidden/>
          </w:rPr>
          <w:fldChar w:fldCharType="begin"/>
        </w:r>
        <w:r w:rsidR="00554D8B">
          <w:rPr>
            <w:noProof/>
            <w:webHidden/>
          </w:rPr>
          <w:instrText xml:space="preserve"> PAGEREF _Toc144484791 \h </w:instrText>
        </w:r>
        <w:r w:rsidR="00554D8B">
          <w:rPr>
            <w:noProof/>
            <w:webHidden/>
          </w:rPr>
        </w:r>
        <w:r w:rsidR="00554D8B">
          <w:rPr>
            <w:noProof/>
            <w:webHidden/>
          </w:rPr>
          <w:fldChar w:fldCharType="separate"/>
        </w:r>
        <w:r w:rsidR="00851919">
          <w:rPr>
            <w:noProof/>
            <w:webHidden/>
          </w:rPr>
          <w:t>12</w:t>
        </w:r>
        <w:r w:rsidR="00554D8B">
          <w:rPr>
            <w:noProof/>
            <w:webHidden/>
          </w:rPr>
          <w:fldChar w:fldCharType="end"/>
        </w:r>
      </w:hyperlink>
    </w:p>
    <w:p w14:paraId="43365C0F" w14:textId="6516432E"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2" w:history="1">
        <w:r w:rsidR="00554D8B" w:rsidRPr="00917C6E">
          <w:rPr>
            <w:rStyle w:val="Hyperlink"/>
            <w:noProof/>
          </w:rPr>
          <w:t>Hình 2.9 Sơ đồ hoạt động Thay đổi ảnh đại diện</w:t>
        </w:r>
        <w:r w:rsidR="00554D8B">
          <w:rPr>
            <w:noProof/>
            <w:webHidden/>
          </w:rPr>
          <w:tab/>
        </w:r>
        <w:r w:rsidR="00554D8B">
          <w:rPr>
            <w:noProof/>
            <w:webHidden/>
          </w:rPr>
          <w:fldChar w:fldCharType="begin"/>
        </w:r>
        <w:r w:rsidR="00554D8B">
          <w:rPr>
            <w:noProof/>
            <w:webHidden/>
          </w:rPr>
          <w:instrText xml:space="preserve"> PAGEREF _Toc144484792 \h </w:instrText>
        </w:r>
        <w:r w:rsidR="00554D8B">
          <w:rPr>
            <w:noProof/>
            <w:webHidden/>
          </w:rPr>
        </w:r>
        <w:r w:rsidR="00554D8B">
          <w:rPr>
            <w:noProof/>
            <w:webHidden/>
          </w:rPr>
          <w:fldChar w:fldCharType="separate"/>
        </w:r>
        <w:r w:rsidR="00851919">
          <w:rPr>
            <w:noProof/>
            <w:webHidden/>
          </w:rPr>
          <w:t>13</w:t>
        </w:r>
        <w:r w:rsidR="00554D8B">
          <w:rPr>
            <w:noProof/>
            <w:webHidden/>
          </w:rPr>
          <w:fldChar w:fldCharType="end"/>
        </w:r>
      </w:hyperlink>
    </w:p>
    <w:p w14:paraId="17767375" w14:textId="2C28803D"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3" w:history="1">
        <w:r w:rsidR="00554D8B" w:rsidRPr="00917C6E">
          <w:rPr>
            <w:rStyle w:val="Hyperlink"/>
            <w:noProof/>
          </w:rPr>
          <w:t>Hình 2.10 Sơ đồ hoạt động Thêm tài khoản</w:t>
        </w:r>
        <w:r w:rsidR="00554D8B">
          <w:rPr>
            <w:noProof/>
            <w:webHidden/>
          </w:rPr>
          <w:tab/>
        </w:r>
        <w:r w:rsidR="00554D8B">
          <w:rPr>
            <w:noProof/>
            <w:webHidden/>
          </w:rPr>
          <w:fldChar w:fldCharType="begin"/>
        </w:r>
        <w:r w:rsidR="00554D8B">
          <w:rPr>
            <w:noProof/>
            <w:webHidden/>
          </w:rPr>
          <w:instrText xml:space="preserve"> PAGEREF _Toc144484793 \h </w:instrText>
        </w:r>
        <w:r w:rsidR="00554D8B">
          <w:rPr>
            <w:noProof/>
            <w:webHidden/>
          </w:rPr>
        </w:r>
        <w:r w:rsidR="00554D8B">
          <w:rPr>
            <w:noProof/>
            <w:webHidden/>
          </w:rPr>
          <w:fldChar w:fldCharType="separate"/>
        </w:r>
        <w:r w:rsidR="00851919">
          <w:rPr>
            <w:noProof/>
            <w:webHidden/>
          </w:rPr>
          <w:t>14</w:t>
        </w:r>
        <w:r w:rsidR="00554D8B">
          <w:rPr>
            <w:noProof/>
            <w:webHidden/>
          </w:rPr>
          <w:fldChar w:fldCharType="end"/>
        </w:r>
      </w:hyperlink>
    </w:p>
    <w:p w14:paraId="36381856" w14:textId="46166E2D"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4" w:history="1">
        <w:r w:rsidR="00554D8B" w:rsidRPr="00917C6E">
          <w:rPr>
            <w:rStyle w:val="Hyperlink"/>
            <w:noProof/>
          </w:rPr>
          <w:t>Hình 2.11 Sơ đồ hoạt động Xem danh sách tài khoản</w:t>
        </w:r>
        <w:r w:rsidR="00554D8B">
          <w:rPr>
            <w:noProof/>
            <w:webHidden/>
          </w:rPr>
          <w:tab/>
        </w:r>
        <w:r w:rsidR="00554D8B">
          <w:rPr>
            <w:noProof/>
            <w:webHidden/>
          </w:rPr>
          <w:fldChar w:fldCharType="begin"/>
        </w:r>
        <w:r w:rsidR="00554D8B">
          <w:rPr>
            <w:noProof/>
            <w:webHidden/>
          </w:rPr>
          <w:instrText xml:space="preserve"> PAGEREF _Toc144484794 \h </w:instrText>
        </w:r>
        <w:r w:rsidR="00554D8B">
          <w:rPr>
            <w:noProof/>
            <w:webHidden/>
          </w:rPr>
        </w:r>
        <w:r w:rsidR="00554D8B">
          <w:rPr>
            <w:noProof/>
            <w:webHidden/>
          </w:rPr>
          <w:fldChar w:fldCharType="separate"/>
        </w:r>
        <w:r w:rsidR="00851919">
          <w:rPr>
            <w:noProof/>
            <w:webHidden/>
          </w:rPr>
          <w:t>15</w:t>
        </w:r>
        <w:r w:rsidR="00554D8B">
          <w:rPr>
            <w:noProof/>
            <w:webHidden/>
          </w:rPr>
          <w:fldChar w:fldCharType="end"/>
        </w:r>
      </w:hyperlink>
    </w:p>
    <w:p w14:paraId="210A6400" w14:textId="00BD2E53"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5" w:history="1">
        <w:r w:rsidR="00554D8B" w:rsidRPr="00917C6E">
          <w:rPr>
            <w:rStyle w:val="Hyperlink"/>
            <w:noProof/>
          </w:rPr>
          <w:t>Hình 2.12 Sơ đồ hoạt động Chỉnh sửa tài khoản</w:t>
        </w:r>
        <w:r w:rsidR="00554D8B">
          <w:rPr>
            <w:noProof/>
            <w:webHidden/>
          </w:rPr>
          <w:tab/>
        </w:r>
        <w:r w:rsidR="00554D8B">
          <w:rPr>
            <w:noProof/>
            <w:webHidden/>
          </w:rPr>
          <w:fldChar w:fldCharType="begin"/>
        </w:r>
        <w:r w:rsidR="00554D8B">
          <w:rPr>
            <w:noProof/>
            <w:webHidden/>
          </w:rPr>
          <w:instrText xml:space="preserve"> PAGEREF _Toc144484795 \h </w:instrText>
        </w:r>
        <w:r w:rsidR="00554D8B">
          <w:rPr>
            <w:noProof/>
            <w:webHidden/>
          </w:rPr>
        </w:r>
        <w:r w:rsidR="00554D8B">
          <w:rPr>
            <w:noProof/>
            <w:webHidden/>
          </w:rPr>
          <w:fldChar w:fldCharType="separate"/>
        </w:r>
        <w:r w:rsidR="00851919">
          <w:rPr>
            <w:noProof/>
            <w:webHidden/>
          </w:rPr>
          <w:t>16</w:t>
        </w:r>
        <w:r w:rsidR="00554D8B">
          <w:rPr>
            <w:noProof/>
            <w:webHidden/>
          </w:rPr>
          <w:fldChar w:fldCharType="end"/>
        </w:r>
      </w:hyperlink>
    </w:p>
    <w:p w14:paraId="26AB15CA" w14:textId="3DB32149"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6" w:history="1">
        <w:r w:rsidR="00554D8B" w:rsidRPr="00917C6E">
          <w:rPr>
            <w:rStyle w:val="Hyperlink"/>
            <w:noProof/>
          </w:rPr>
          <w:t>Hình 2.13 Sơ đồ hoạt động Xóa tài khoản</w:t>
        </w:r>
        <w:r w:rsidR="00554D8B">
          <w:rPr>
            <w:noProof/>
            <w:webHidden/>
          </w:rPr>
          <w:tab/>
        </w:r>
        <w:r w:rsidR="00554D8B">
          <w:rPr>
            <w:noProof/>
            <w:webHidden/>
          </w:rPr>
          <w:fldChar w:fldCharType="begin"/>
        </w:r>
        <w:r w:rsidR="00554D8B">
          <w:rPr>
            <w:noProof/>
            <w:webHidden/>
          </w:rPr>
          <w:instrText xml:space="preserve"> PAGEREF _Toc144484796 \h </w:instrText>
        </w:r>
        <w:r w:rsidR="00554D8B">
          <w:rPr>
            <w:noProof/>
            <w:webHidden/>
          </w:rPr>
        </w:r>
        <w:r w:rsidR="00554D8B">
          <w:rPr>
            <w:noProof/>
            <w:webHidden/>
          </w:rPr>
          <w:fldChar w:fldCharType="separate"/>
        </w:r>
        <w:r w:rsidR="00851919">
          <w:rPr>
            <w:noProof/>
            <w:webHidden/>
          </w:rPr>
          <w:t>17</w:t>
        </w:r>
        <w:r w:rsidR="00554D8B">
          <w:rPr>
            <w:noProof/>
            <w:webHidden/>
          </w:rPr>
          <w:fldChar w:fldCharType="end"/>
        </w:r>
      </w:hyperlink>
    </w:p>
    <w:p w14:paraId="0C6FAC4B" w14:textId="4AABA6D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7" w:history="1">
        <w:r w:rsidR="00554D8B" w:rsidRPr="00917C6E">
          <w:rPr>
            <w:rStyle w:val="Hyperlink"/>
            <w:noProof/>
          </w:rPr>
          <w:t>Hình 2.14 Sơ đồ hoạt động Thêm sản phẩm vào kho</w:t>
        </w:r>
        <w:r w:rsidR="00554D8B">
          <w:rPr>
            <w:noProof/>
            <w:webHidden/>
          </w:rPr>
          <w:tab/>
        </w:r>
        <w:r w:rsidR="00554D8B">
          <w:rPr>
            <w:noProof/>
            <w:webHidden/>
          </w:rPr>
          <w:fldChar w:fldCharType="begin"/>
        </w:r>
        <w:r w:rsidR="00554D8B">
          <w:rPr>
            <w:noProof/>
            <w:webHidden/>
          </w:rPr>
          <w:instrText xml:space="preserve"> PAGEREF _Toc144484797 \h </w:instrText>
        </w:r>
        <w:r w:rsidR="00554D8B">
          <w:rPr>
            <w:noProof/>
            <w:webHidden/>
          </w:rPr>
        </w:r>
        <w:r w:rsidR="00554D8B">
          <w:rPr>
            <w:noProof/>
            <w:webHidden/>
          </w:rPr>
          <w:fldChar w:fldCharType="separate"/>
        </w:r>
        <w:r w:rsidR="00851919">
          <w:rPr>
            <w:noProof/>
            <w:webHidden/>
          </w:rPr>
          <w:t>18</w:t>
        </w:r>
        <w:r w:rsidR="00554D8B">
          <w:rPr>
            <w:noProof/>
            <w:webHidden/>
          </w:rPr>
          <w:fldChar w:fldCharType="end"/>
        </w:r>
      </w:hyperlink>
    </w:p>
    <w:p w14:paraId="33317EC8" w14:textId="0B4B1F2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8" w:history="1">
        <w:r w:rsidR="00554D8B" w:rsidRPr="00917C6E">
          <w:rPr>
            <w:rStyle w:val="Hyperlink"/>
            <w:noProof/>
          </w:rPr>
          <w:t>Hình 2.15 Sơ đồ hoạt động Xem sản phẩm trong kho</w:t>
        </w:r>
        <w:r w:rsidR="00554D8B">
          <w:rPr>
            <w:noProof/>
            <w:webHidden/>
          </w:rPr>
          <w:tab/>
        </w:r>
        <w:r w:rsidR="00554D8B">
          <w:rPr>
            <w:noProof/>
            <w:webHidden/>
          </w:rPr>
          <w:fldChar w:fldCharType="begin"/>
        </w:r>
        <w:r w:rsidR="00554D8B">
          <w:rPr>
            <w:noProof/>
            <w:webHidden/>
          </w:rPr>
          <w:instrText xml:space="preserve"> PAGEREF _Toc144484798 \h </w:instrText>
        </w:r>
        <w:r w:rsidR="00554D8B">
          <w:rPr>
            <w:noProof/>
            <w:webHidden/>
          </w:rPr>
        </w:r>
        <w:r w:rsidR="00554D8B">
          <w:rPr>
            <w:noProof/>
            <w:webHidden/>
          </w:rPr>
          <w:fldChar w:fldCharType="separate"/>
        </w:r>
        <w:r w:rsidR="00851919">
          <w:rPr>
            <w:noProof/>
            <w:webHidden/>
          </w:rPr>
          <w:t>19</w:t>
        </w:r>
        <w:r w:rsidR="00554D8B">
          <w:rPr>
            <w:noProof/>
            <w:webHidden/>
          </w:rPr>
          <w:fldChar w:fldCharType="end"/>
        </w:r>
      </w:hyperlink>
    </w:p>
    <w:p w14:paraId="0CD987B7" w14:textId="556E83BD"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799" w:history="1">
        <w:r w:rsidR="00554D8B" w:rsidRPr="00917C6E">
          <w:rPr>
            <w:rStyle w:val="Hyperlink"/>
            <w:noProof/>
          </w:rPr>
          <w:t>Hình 2.16 Sơ đồ hoạt động Chỉnh sửa sản phẩm trong kho</w:t>
        </w:r>
        <w:r w:rsidR="00554D8B">
          <w:rPr>
            <w:noProof/>
            <w:webHidden/>
          </w:rPr>
          <w:tab/>
        </w:r>
        <w:r w:rsidR="00554D8B">
          <w:rPr>
            <w:noProof/>
            <w:webHidden/>
          </w:rPr>
          <w:fldChar w:fldCharType="begin"/>
        </w:r>
        <w:r w:rsidR="00554D8B">
          <w:rPr>
            <w:noProof/>
            <w:webHidden/>
          </w:rPr>
          <w:instrText xml:space="preserve"> PAGEREF _Toc144484799 \h </w:instrText>
        </w:r>
        <w:r w:rsidR="00554D8B">
          <w:rPr>
            <w:noProof/>
            <w:webHidden/>
          </w:rPr>
        </w:r>
        <w:r w:rsidR="00554D8B">
          <w:rPr>
            <w:noProof/>
            <w:webHidden/>
          </w:rPr>
          <w:fldChar w:fldCharType="separate"/>
        </w:r>
        <w:r w:rsidR="00851919">
          <w:rPr>
            <w:noProof/>
            <w:webHidden/>
          </w:rPr>
          <w:t>20</w:t>
        </w:r>
        <w:r w:rsidR="00554D8B">
          <w:rPr>
            <w:noProof/>
            <w:webHidden/>
          </w:rPr>
          <w:fldChar w:fldCharType="end"/>
        </w:r>
      </w:hyperlink>
    </w:p>
    <w:p w14:paraId="10382EC8" w14:textId="7C77DE69"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0" w:history="1">
        <w:r w:rsidR="00554D8B" w:rsidRPr="00917C6E">
          <w:rPr>
            <w:rStyle w:val="Hyperlink"/>
            <w:noProof/>
          </w:rPr>
          <w:t>Hình 2.17 Sơ đồ hoạt động Xóa sản phẩm trong kho</w:t>
        </w:r>
        <w:r w:rsidR="00554D8B">
          <w:rPr>
            <w:noProof/>
            <w:webHidden/>
          </w:rPr>
          <w:tab/>
        </w:r>
        <w:r w:rsidR="00554D8B">
          <w:rPr>
            <w:noProof/>
            <w:webHidden/>
          </w:rPr>
          <w:fldChar w:fldCharType="begin"/>
        </w:r>
        <w:r w:rsidR="00554D8B">
          <w:rPr>
            <w:noProof/>
            <w:webHidden/>
          </w:rPr>
          <w:instrText xml:space="preserve"> PAGEREF _Toc144484800 \h </w:instrText>
        </w:r>
        <w:r w:rsidR="00554D8B">
          <w:rPr>
            <w:noProof/>
            <w:webHidden/>
          </w:rPr>
        </w:r>
        <w:r w:rsidR="00554D8B">
          <w:rPr>
            <w:noProof/>
            <w:webHidden/>
          </w:rPr>
          <w:fldChar w:fldCharType="separate"/>
        </w:r>
        <w:r w:rsidR="00851919">
          <w:rPr>
            <w:noProof/>
            <w:webHidden/>
          </w:rPr>
          <w:t>21</w:t>
        </w:r>
        <w:r w:rsidR="00554D8B">
          <w:rPr>
            <w:noProof/>
            <w:webHidden/>
          </w:rPr>
          <w:fldChar w:fldCharType="end"/>
        </w:r>
      </w:hyperlink>
    </w:p>
    <w:p w14:paraId="56676414" w14:textId="137B81D3"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1" w:history="1">
        <w:r w:rsidR="00554D8B" w:rsidRPr="00917C6E">
          <w:rPr>
            <w:rStyle w:val="Hyperlink"/>
            <w:noProof/>
          </w:rPr>
          <w:t>Hình 2.18 Sơ đồ hoạt động Tìm sản phẩm</w:t>
        </w:r>
        <w:r w:rsidR="00554D8B">
          <w:rPr>
            <w:noProof/>
            <w:webHidden/>
          </w:rPr>
          <w:tab/>
        </w:r>
        <w:r w:rsidR="00554D8B">
          <w:rPr>
            <w:noProof/>
            <w:webHidden/>
          </w:rPr>
          <w:fldChar w:fldCharType="begin"/>
        </w:r>
        <w:r w:rsidR="00554D8B">
          <w:rPr>
            <w:noProof/>
            <w:webHidden/>
          </w:rPr>
          <w:instrText xml:space="preserve"> PAGEREF _Toc144484801 \h </w:instrText>
        </w:r>
        <w:r w:rsidR="00554D8B">
          <w:rPr>
            <w:noProof/>
            <w:webHidden/>
          </w:rPr>
        </w:r>
        <w:r w:rsidR="00554D8B">
          <w:rPr>
            <w:noProof/>
            <w:webHidden/>
          </w:rPr>
          <w:fldChar w:fldCharType="separate"/>
        </w:r>
        <w:r w:rsidR="00851919">
          <w:rPr>
            <w:noProof/>
            <w:webHidden/>
          </w:rPr>
          <w:t>22</w:t>
        </w:r>
        <w:r w:rsidR="00554D8B">
          <w:rPr>
            <w:noProof/>
            <w:webHidden/>
          </w:rPr>
          <w:fldChar w:fldCharType="end"/>
        </w:r>
      </w:hyperlink>
    </w:p>
    <w:p w14:paraId="577740A9" w14:textId="474AB9A2"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2" w:history="1">
        <w:r w:rsidR="00554D8B" w:rsidRPr="00917C6E">
          <w:rPr>
            <w:rStyle w:val="Hyperlink"/>
            <w:noProof/>
          </w:rPr>
          <w:t>Hình 2.19 Sơ đồ hoạt động Thêm sản phẩm vào đơn đặt hàng</w:t>
        </w:r>
        <w:r w:rsidR="00554D8B">
          <w:rPr>
            <w:noProof/>
            <w:webHidden/>
          </w:rPr>
          <w:tab/>
        </w:r>
        <w:r w:rsidR="00554D8B">
          <w:rPr>
            <w:noProof/>
            <w:webHidden/>
          </w:rPr>
          <w:fldChar w:fldCharType="begin"/>
        </w:r>
        <w:r w:rsidR="00554D8B">
          <w:rPr>
            <w:noProof/>
            <w:webHidden/>
          </w:rPr>
          <w:instrText xml:space="preserve"> PAGEREF _Toc144484802 \h </w:instrText>
        </w:r>
        <w:r w:rsidR="00554D8B">
          <w:rPr>
            <w:noProof/>
            <w:webHidden/>
          </w:rPr>
        </w:r>
        <w:r w:rsidR="00554D8B">
          <w:rPr>
            <w:noProof/>
            <w:webHidden/>
          </w:rPr>
          <w:fldChar w:fldCharType="separate"/>
        </w:r>
        <w:r w:rsidR="00851919">
          <w:rPr>
            <w:noProof/>
            <w:webHidden/>
          </w:rPr>
          <w:t>22</w:t>
        </w:r>
        <w:r w:rsidR="00554D8B">
          <w:rPr>
            <w:noProof/>
            <w:webHidden/>
          </w:rPr>
          <w:fldChar w:fldCharType="end"/>
        </w:r>
      </w:hyperlink>
    </w:p>
    <w:p w14:paraId="14F874BB" w14:textId="2847BA9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3" w:history="1">
        <w:r w:rsidR="00554D8B" w:rsidRPr="00917C6E">
          <w:rPr>
            <w:rStyle w:val="Hyperlink"/>
            <w:noProof/>
          </w:rPr>
          <w:t>Hình 2.20 Sơ đồ hoạt động Quét mã sản phẩm</w:t>
        </w:r>
        <w:r w:rsidR="00554D8B">
          <w:rPr>
            <w:noProof/>
            <w:webHidden/>
          </w:rPr>
          <w:tab/>
        </w:r>
        <w:r w:rsidR="00554D8B">
          <w:rPr>
            <w:noProof/>
            <w:webHidden/>
          </w:rPr>
          <w:fldChar w:fldCharType="begin"/>
        </w:r>
        <w:r w:rsidR="00554D8B">
          <w:rPr>
            <w:noProof/>
            <w:webHidden/>
          </w:rPr>
          <w:instrText xml:space="preserve"> PAGEREF _Toc144484803 \h </w:instrText>
        </w:r>
        <w:r w:rsidR="00554D8B">
          <w:rPr>
            <w:noProof/>
            <w:webHidden/>
          </w:rPr>
        </w:r>
        <w:r w:rsidR="00554D8B">
          <w:rPr>
            <w:noProof/>
            <w:webHidden/>
          </w:rPr>
          <w:fldChar w:fldCharType="separate"/>
        </w:r>
        <w:r w:rsidR="00851919">
          <w:rPr>
            <w:noProof/>
            <w:webHidden/>
          </w:rPr>
          <w:t>23</w:t>
        </w:r>
        <w:r w:rsidR="00554D8B">
          <w:rPr>
            <w:noProof/>
            <w:webHidden/>
          </w:rPr>
          <w:fldChar w:fldCharType="end"/>
        </w:r>
      </w:hyperlink>
    </w:p>
    <w:p w14:paraId="1AA2DB8A" w14:textId="08D1CFB6"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4" w:history="1">
        <w:r w:rsidR="00554D8B" w:rsidRPr="00917C6E">
          <w:rPr>
            <w:rStyle w:val="Hyperlink"/>
            <w:noProof/>
          </w:rPr>
          <w:t>Hình 2.21 Sơ đồ hoạt động Xóa sản phẩm khỏi đơn đặt hàng</w:t>
        </w:r>
        <w:r w:rsidR="00554D8B">
          <w:rPr>
            <w:noProof/>
            <w:webHidden/>
          </w:rPr>
          <w:tab/>
        </w:r>
        <w:r w:rsidR="00554D8B">
          <w:rPr>
            <w:noProof/>
            <w:webHidden/>
          </w:rPr>
          <w:fldChar w:fldCharType="begin"/>
        </w:r>
        <w:r w:rsidR="00554D8B">
          <w:rPr>
            <w:noProof/>
            <w:webHidden/>
          </w:rPr>
          <w:instrText xml:space="preserve"> PAGEREF _Toc144484804 \h </w:instrText>
        </w:r>
        <w:r w:rsidR="00554D8B">
          <w:rPr>
            <w:noProof/>
            <w:webHidden/>
          </w:rPr>
        </w:r>
        <w:r w:rsidR="00554D8B">
          <w:rPr>
            <w:noProof/>
            <w:webHidden/>
          </w:rPr>
          <w:fldChar w:fldCharType="separate"/>
        </w:r>
        <w:r w:rsidR="00851919">
          <w:rPr>
            <w:noProof/>
            <w:webHidden/>
          </w:rPr>
          <w:t>24</w:t>
        </w:r>
        <w:r w:rsidR="00554D8B">
          <w:rPr>
            <w:noProof/>
            <w:webHidden/>
          </w:rPr>
          <w:fldChar w:fldCharType="end"/>
        </w:r>
      </w:hyperlink>
    </w:p>
    <w:p w14:paraId="74CCFA0C" w14:textId="2B86B0E2"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5" w:history="1">
        <w:r w:rsidR="00554D8B" w:rsidRPr="00917C6E">
          <w:rPr>
            <w:rStyle w:val="Hyperlink"/>
            <w:noProof/>
          </w:rPr>
          <w:t>Hình 2.22 Sơ đồ hoạt động Thanh toán</w:t>
        </w:r>
        <w:r w:rsidR="00554D8B">
          <w:rPr>
            <w:noProof/>
            <w:webHidden/>
          </w:rPr>
          <w:tab/>
        </w:r>
        <w:r w:rsidR="00554D8B">
          <w:rPr>
            <w:noProof/>
            <w:webHidden/>
          </w:rPr>
          <w:fldChar w:fldCharType="begin"/>
        </w:r>
        <w:r w:rsidR="00554D8B">
          <w:rPr>
            <w:noProof/>
            <w:webHidden/>
          </w:rPr>
          <w:instrText xml:space="preserve"> PAGEREF _Toc144484805 \h </w:instrText>
        </w:r>
        <w:r w:rsidR="00554D8B">
          <w:rPr>
            <w:noProof/>
            <w:webHidden/>
          </w:rPr>
        </w:r>
        <w:r w:rsidR="00554D8B">
          <w:rPr>
            <w:noProof/>
            <w:webHidden/>
          </w:rPr>
          <w:fldChar w:fldCharType="separate"/>
        </w:r>
        <w:r w:rsidR="00851919">
          <w:rPr>
            <w:noProof/>
            <w:webHidden/>
          </w:rPr>
          <w:t>25</w:t>
        </w:r>
        <w:r w:rsidR="00554D8B">
          <w:rPr>
            <w:noProof/>
            <w:webHidden/>
          </w:rPr>
          <w:fldChar w:fldCharType="end"/>
        </w:r>
      </w:hyperlink>
    </w:p>
    <w:p w14:paraId="76A1920C" w14:textId="550F70B9"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6" w:history="1">
        <w:r w:rsidR="00554D8B" w:rsidRPr="00917C6E">
          <w:rPr>
            <w:rStyle w:val="Hyperlink"/>
            <w:noProof/>
          </w:rPr>
          <w:t>Hình 2.23 Sơ đồ hoạt động Xem lịch sử hóa đơn</w:t>
        </w:r>
        <w:r w:rsidR="00554D8B">
          <w:rPr>
            <w:noProof/>
            <w:webHidden/>
          </w:rPr>
          <w:tab/>
        </w:r>
        <w:r w:rsidR="00554D8B">
          <w:rPr>
            <w:noProof/>
            <w:webHidden/>
          </w:rPr>
          <w:fldChar w:fldCharType="begin"/>
        </w:r>
        <w:r w:rsidR="00554D8B">
          <w:rPr>
            <w:noProof/>
            <w:webHidden/>
          </w:rPr>
          <w:instrText xml:space="preserve"> PAGEREF _Toc144484806 \h </w:instrText>
        </w:r>
        <w:r w:rsidR="00554D8B">
          <w:rPr>
            <w:noProof/>
            <w:webHidden/>
          </w:rPr>
        </w:r>
        <w:r w:rsidR="00554D8B">
          <w:rPr>
            <w:noProof/>
            <w:webHidden/>
          </w:rPr>
          <w:fldChar w:fldCharType="separate"/>
        </w:r>
        <w:r w:rsidR="00851919">
          <w:rPr>
            <w:noProof/>
            <w:webHidden/>
          </w:rPr>
          <w:t>26</w:t>
        </w:r>
        <w:r w:rsidR="00554D8B">
          <w:rPr>
            <w:noProof/>
            <w:webHidden/>
          </w:rPr>
          <w:fldChar w:fldCharType="end"/>
        </w:r>
      </w:hyperlink>
    </w:p>
    <w:p w14:paraId="2F6CC195" w14:textId="41554807"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7" w:history="1">
        <w:r w:rsidR="00554D8B" w:rsidRPr="00917C6E">
          <w:rPr>
            <w:rStyle w:val="Hyperlink"/>
            <w:noProof/>
          </w:rPr>
          <w:t>Hình 2.24 Sơ đồ hoạt động Xem chi tiết hóa đơn trong lịch sử</w:t>
        </w:r>
        <w:r w:rsidR="00554D8B">
          <w:rPr>
            <w:noProof/>
            <w:webHidden/>
          </w:rPr>
          <w:tab/>
        </w:r>
        <w:r w:rsidR="00554D8B">
          <w:rPr>
            <w:noProof/>
            <w:webHidden/>
          </w:rPr>
          <w:fldChar w:fldCharType="begin"/>
        </w:r>
        <w:r w:rsidR="00554D8B">
          <w:rPr>
            <w:noProof/>
            <w:webHidden/>
          </w:rPr>
          <w:instrText xml:space="preserve"> PAGEREF _Toc144484807 \h </w:instrText>
        </w:r>
        <w:r w:rsidR="00554D8B">
          <w:rPr>
            <w:noProof/>
            <w:webHidden/>
          </w:rPr>
        </w:r>
        <w:r w:rsidR="00554D8B">
          <w:rPr>
            <w:noProof/>
            <w:webHidden/>
          </w:rPr>
          <w:fldChar w:fldCharType="separate"/>
        </w:r>
        <w:r w:rsidR="00851919">
          <w:rPr>
            <w:noProof/>
            <w:webHidden/>
          </w:rPr>
          <w:t>27</w:t>
        </w:r>
        <w:r w:rsidR="00554D8B">
          <w:rPr>
            <w:noProof/>
            <w:webHidden/>
          </w:rPr>
          <w:fldChar w:fldCharType="end"/>
        </w:r>
      </w:hyperlink>
    </w:p>
    <w:p w14:paraId="7A4B4844" w14:textId="7724F16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8" w:history="1">
        <w:r w:rsidR="00554D8B" w:rsidRPr="00917C6E">
          <w:rPr>
            <w:rStyle w:val="Hyperlink"/>
            <w:noProof/>
          </w:rPr>
          <w:t>Hình 2.25 Sơ đồ hoạt động Xóa hóa đơn trong lịch sử</w:t>
        </w:r>
        <w:r w:rsidR="00554D8B">
          <w:rPr>
            <w:noProof/>
            <w:webHidden/>
          </w:rPr>
          <w:tab/>
        </w:r>
        <w:r w:rsidR="00554D8B">
          <w:rPr>
            <w:noProof/>
            <w:webHidden/>
          </w:rPr>
          <w:fldChar w:fldCharType="begin"/>
        </w:r>
        <w:r w:rsidR="00554D8B">
          <w:rPr>
            <w:noProof/>
            <w:webHidden/>
          </w:rPr>
          <w:instrText xml:space="preserve"> PAGEREF _Toc144484808 \h </w:instrText>
        </w:r>
        <w:r w:rsidR="00554D8B">
          <w:rPr>
            <w:noProof/>
            <w:webHidden/>
          </w:rPr>
        </w:r>
        <w:r w:rsidR="00554D8B">
          <w:rPr>
            <w:noProof/>
            <w:webHidden/>
          </w:rPr>
          <w:fldChar w:fldCharType="separate"/>
        </w:r>
        <w:r w:rsidR="00851919">
          <w:rPr>
            <w:noProof/>
            <w:webHidden/>
          </w:rPr>
          <w:t>28</w:t>
        </w:r>
        <w:r w:rsidR="00554D8B">
          <w:rPr>
            <w:noProof/>
            <w:webHidden/>
          </w:rPr>
          <w:fldChar w:fldCharType="end"/>
        </w:r>
      </w:hyperlink>
    </w:p>
    <w:p w14:paraId="3520626C" w14:textId="4095CAA1"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09" w:history="1">
        <w:r w:rsidR="00554D8B" w:rsidRPr="00917C6E">
          <w:rPr>
            <w:rStyle w:val="Hyperlink"/>
            <w:noProof/>
          </w:rPr>
          <w:t>Hình 2.26 Sơ đồ hoạt động Xem thống kê doanh thu</w:t>
        </w:r>
        <w:r w:rsidR="00554D8B">
          <w:rPr>
            <w:noProof/>
            <w:webHidden/>
          </w:rPr>
          <w:tab/>
        </w:r>
        <w:r w:rsidR="00554D8B">
          <w:rPr>
            <w:noProof/>
            <w:webHidden/>
          </w:rPr>
          <w:fldChar w:fldCharType="begin"/>
        </w:r>
        <w:r w:rsidR="00554D8B">
          <w:rPr>
            <w:noProof/>
            <w:webHidden/>
          </w:rPr>
          <w:instrText xml:space="preserve"> PAGEREF _Toc144484809 \h </w:instrText>
        </w:r>
        <w:r w:rsidR="00554D8B">
          <w:rPr>
            <w:noProof/>
            <w:webHidden/>
          </w:rPr>
        </w:r>
        <w:r w:rsidR="00554D8B">
          <w:rPr>
            <w:noProof/>
            <w:webHidden/>
          </w:rPr>
          <w:fldChar w:fldCharType="separate"/>
        </w:r>
        <w:r w:rsidR="00851919">
          <w:rPr>
            <w:noProof/>
            <w:webHidden/>
          </w:rPr>
          <w:t>29</w:t>
        </w:r>
        <w:r w:rsidR="00554D8B">
          <w:rPr>
            <w:noProof/>
            <w:webHidden/>
          </w:rPr>
          <w:fldChar w:fldCharType="end"/>
        </w:r>
      </w:hyperlink>
    </w:p>
    <w:p w14:paraId="366C9DAE" w14:textId="786FDC8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0" w:history="1">
        <w:r w:rsidR="00554D8B" w:rsidRPr="00917C6E">
          <w:rPr>
            <w:rStyle w:val="Hyperlink"/>
            <w:noProof/>
          </w:rPr>
          <w:t>Hình 2.27 Sơ đồ hoạt động Xem sản phẩm hết hàng</w:t>
        </w:r>
        <w:r w:rsidR="00554D8B">
          <w:rPr>
            <w:noProof/>
            <w:webHidden/>
          </w:rPr>
          <w:tab/>
        </w:r>
        <w:r w:rsidR="00554D8B">
          <w:rPr>
            <w:noProof/>
            <w:webHidden/>
          </w:rPr>
          <w:fldChar w:fldCharType="begin"/>
        </w:r>
        <w:r w:rsidR="00554D8B">
          <w:rPr>
            <w:noProof/>
            <w:webHidden/>
          </w:rPr>
          <w:instrText xml:space="preserve"> PAGEREF _Toc144484810 \h </w:instrText>
        </w:r>
        <w:r w:rsidR="00554D8B">
          <w:rPr>
            <w:noProof/>
            <w:webHidden/>
          </w:rPr>
        </w:r>
        <w:r w:rsidR="00554D8B">
          <w:rPr>
            <w:noProof/>
            <w:webHidden/>
          </w:rPr>
          <w:fldChar w:fldCharType="separate"/>
        </w:r>
        <w:r w:rsidR="00851919">
          <w:rPr>
            <w:noProof/>
            <w:webHidden/>
          </w:rPr>
          <w:t>30</w:t>
        </w:r>
        <w:r w:rsidR="00554D8B">
          <w:rPr>
            <w:noProof/>
            <w:webHidden/>
          </w:rPr>
          <w:fldChar w:fldCharType="end"/>
        </w:r>
      </w:hyperlink>
    </w:p>
    <w:p w14:paraId="7FE9EAE2" w14:textId="1ED0FE59"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1" w:history="1">
        <w:r w:rsidR="00554D8B" w:rsidRPr="00917C6E">
          <w:rPr>
            <w:rStyle w:val="Hyperlink"/>
            <w:noProof/>
          </w:rPr>
          <w:t>Hình 2.28 Sơ đồ hoạt động Xem sản phẩm xu hướng</w:t>
        </w:r>
        <w:r w:rsidR="00554D8B">
          <w:rPr>
            <w:noProof/>
            <w:webHidden/>
          </w:rPr>
          <w:tab/>
        </w:r>
        <w:r w:rsidR="00554D8B">
          <w:rPr>
            <w:noProof/>
            <w:webHidden/>
          </w:rPr>
          <w:fldChar w:fldCharType="begin"/>
        </w:r>
        <w:r w:rsidR="00554D8B">
          <w:rPr>
            <w:noProof/>
            <w:webHidden/>
          </w:rPr>
          <w:instrText xml:space="preserve"> PAGEREF _Toc144484811 \h </w:instrText>
        </w:r>
        <w:r w:rsidR="00554D8B">
          <w:rPr>
            <w:noProof/>
            <w:webHidden/>
          </w:rPr>
        </w:r>
        <w:r w:rsidR="00554D8B">
          <w:rPr>
            <w:noProof/>
            <w:webHidden/>
          </w:rPr>
          <w:fldChar w:fldCharType="separate"/>
        </w:r>
        <w:r w:rsidR="00851919">
          <w:rPr>
            <w:noProof/>
            <w:webHidden/>
          </w:rPr>
          <w:t>30</w:t>
        </w:r>
        <w:r w:rsidR="00554D8B">
          <w:rPr>
            <w:noProof/>
            <w:webHidden/>
          </w:rPr>
          <w:fldChar w:fldCharType="end"/>
        </w:r>
      </w:hyperlink>
    </w:p>
    <w:p w14:paraId="4BE4D5AA" w14:textId="5562D28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2" w:history="1">
        <w:r w:rsidR="00554D8B" w:rsidRPr="00917C6E">
          <w:rPr>
            <w:rStyle w:val="Hyperlink"/>
            <w:noProof/>
          </w:rPr>
          <w:t>Hình 2.29 Sơ đồ thực thể</w:t>
        </w:r>
        <w:r w:rsidR="00554D8B">
          <w:rPr>
            <w:noProof/>
            <w:webHidden/>
          </w:rPr>
          <w:tab/>
        </w:r>
        <w:r w:rsidR="00554D8B">
          <w:rPr>
            <w:noProof/>
            <w:webHidden/>
          </w:rPr>
          <w:fldChar w:fldCharType="begin"/>
        </w:r>
        <w:r w:rsidR="00554D8B">
          <w:rPr>
            <w:noProof/>
            <w:webHidden/>
          </w:rPr>
          <w:instrText xml:space="preserve"> PAGEREF _Toc144484812 \h </w:instrText>
        </w:r>
        <w:r w:rsidR="00554D8B">
          <w:rPr>
            <w:noProof/>
            <w:webHidden/>
          </w:rPr>
        </w:r>
        <w:r w:rsidR="00554D8B">
          <w:rPr>
            <w:noProof/>
            <w:webHidden/>
          </w:rPr>
          <w:fldChar w:fldCharType="separate"/>
        </w:r>
        <w:r w:rsidR="00851919">
          <w:rPr>
            <w:noProof/>
            <w:webHidden/>
          </w:rPr>
          <w:t>31</w:t>
        </w:r>
        <w:r w:rsidR="00554D8B">
          <w:rPr>
            <w:noProof/>
            <w:webHidden/>
          </w:rPr>
          <w:fldChar w:fldCharType="end"/>
        </w:r>
      </w:hyperlink>
    </w:p>
    <w:p w14:paraId="24E5B473" w14:textId="015D996E"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3" w:history="1">
        <w:r w:rsidR="00554D8B" w:rsidRPr="00917C6E">
          <w:rPr>
            <w:rStyle w:val="Hyperlink"/>
            <w:noProof/>
          </w:rPr>
          <w:t>Hình 2.33 Sơ đồ tuần tự Xem thông tin cá nhân</w:t>
        </w:r>
        <w:r w:rsidR="00554D8B">
          <w:rPr>
            <w:noProof/>
            <w:webHidden/>
          </w:rPr>
          <w:tab/>
        </w:r>
        <w:r w:rsidR="00554D8B">
          <w:rPr>
            <w:noProof/>
            <w:webHidden/>
          </w:rPr>
          <w:fldChar w:fldCharType="begin"/>
        </w:r>
        <w:r w:rsidR="00554D8B">
          <w:rPr>
            <w:noProof/>
            <w:webHidden/>
          </w:rPr>
          <w:instrText xml:space="preserve"> PAGEREF _Toc144484813 \h </w:instrText>
        </w:r>
        <w:r w:rsidR="00554D8B">
          <w:rPr>
            <w:noProof/>
            <w:webHidden/>
          </w:rPr>
        </w:r>
        <w:r w:rsidR="00554D8B">
          <w:rPr>
            <w:noProof/>
            <w:webHidden/>
          </w:rPr>
          <w:fldChar w:fldCharType="separate"/>
        </w:r>
        <w:r w:rsidR="00851919">
          <w:rPr>
            <w:noProof/>
            <w:webHidden/>
          </w:rPr>
          <w:t>33</w:t>
        </w:r>
        <w:r w:rsidR="00554D8B">
          <w:rPr>
            <w:noProof/>
            <w:webHidden/>
          </w:rPr>
          <w:fldChar w:fldCharType="end"/>
        </w:r>
      </w:hyperlink>
    </w:p>
    <w:p w14:paraId="1B486384" w14:textId="1F1DB79A"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4" w:history="1">
        <w:r w:rsidR="00554D8B" w:rsidRPr="00917C6E">
          <w:rPr>
            <w:rStyle w:val="Hyperlink"/>
            <w:noProof/>
          </w:rPr>
          <w:t>Hình 2.34 Sơ đồ tuần tự Chỉnh sửa thông tin cá nhân</w:t>
        </w:r>
        <w:r w:rsidR="00554D8B">
          <w:rPr>
            <w:noProof/>
            <w:webHidden/>
          </w:rPr>
          <w:tab/>
        </w:r>
        <w:r w:rsidR="00554D8B">
          <w:rPr>
            <w:noProof/>
            <w:webHidden/>
          </w:rPr>
          <w:fldChar w:fldCharType="begin"/>
        </w:r>
        <w:r w:rsidR="00554D8B">
          <w:rPr>
            <w:noProof/>
            <w:webHidden/>
          </w:rPr>
          <w:instrText xml:space="preserve"> PAGEREF _Toc144484814 \h </w:instrText>
        </w:r>
        <w:r w:rsidR="00554D8B">
          <w:rPr>
            <w:noProof/>
            <w:webHidden/>
          </w:rPr>
        </w:r>
        <w:r w:rsidR="00554D8B">
          <w:rPr>
            <w:noProof/>
            <w:webHidden/>
          </w:rPr>
          <w:fldChar w:fldCharType="separate"/>
        </w:r>
        <w:r w:rsidR="00851919">
          <w:rPr>
            <w:noProof/>
            <w:webHidden/>
          </w:rPr>
          <w:t>34</w:t>
        </w:r>
        <w:r w:rsidR="00554D8B">
          <w:rPr>
            <w:noProof/>
            <w:webHidden/>
          </w:rPr>
          <w:fldChar w:fldCharType="end"/>
        </w:r>
      </w:hyperlink>
    </w:p>
    <w:p w14:paraId="431E7A39" w14:textId="3049618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5" w:history="1">
        <w:r w:rsidR="00554D8B" w:rsidRPr="00917C6E">
          <w:rPr>
            <w:rStyle w:val="Hyperlink"/>
            <w:noProof/>
          </w:rPr>
          <w:t>Hình 2.35 Sơ đồ tuần tự Thay đổi ảnh đại diện</w:t>
        </w:r>
        <w:r w:rsidR="00554D8B">
          <w:rPr>
            <w:noProof/>
            <w:webHidden/>
          </w:rPr>
          <w:tab/>
        </w:r>
        <w:r w:rsidR="00554D8B">
          <w:rPr>
            <w:noProof/>
            <w:webHidden/>
          </w:rPr>
          <w:fldChar w:fldCharType="begin"/>
        </w:r>
        <w:r w:rsidR="00554D8B">
          <w:rPr>
            <w:noProof/>
            <w:webHidden/>
          </w:rPr>
          <w:instrText xml:space="preserve"> PAGEREF _Toc144484815 \h </w:instrText>
        </w:r>
        <w:r w:rsidR="00554D8B">
          <w:rPr>
            <w:noProof/>
            <w:webHidden/>
          </w:rPr>
        </w:r>
        <w:r w:rsidR="00554D8B">
          <w:rPr>
            <w:noProof/>
            <w:webHidden/>
          </w:rPr>
          <w:fldChar w:fldCharType="separate"/>
        </w:r>
        <w:r w:rsidR="00851919">
          <w:rPr>
            <w:noProof/>
            <w:webHidden/>
          </w:rPr>
          <w:t>35</w:t>
        </w:r>
        <w:r w:rsidR="00554D8B">
          <w:rPr>
            <w:noProof/>
            <w:webHidden/>
          </w:rPr>
          <w:fldChar w:fldCharType="end"/>
        </w:r>
      </w:hyperlink>
    </w:p>
    <w:p w14:paraId="0343AA30" w14:textId="02014F7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6" w:history="1">
        <w:r w:rsidR="00554D8B" w:rsidRPr="00917C6E">
          <w:rPr>
            <w:rStyle w:val="Hyperlink"/>
            <w:noProof/>
          </w:rPr>
          <w:t>Hình 2.36 Sơ đồ tuần tự Thêm tài khoản</w:t>
        </w:r>
        <w:r w:rsidR="00554D8B">
          <w:rPr>
            <w:noProof/>
            <w:webHidden/>
          </w:rPr>
          <w:tab/>
        </w:r>
        <w:r w:rsidR="00554D8B">
          <w:rPr>
            <w:noProof/>
            <w:webHidden/>
          </w:rPr>
          <w:fldChar w:fldCharType="begin"/>
        </w:r>
        <w:r w:rsidR="00554D8B">
          <w:rPr>
            <w:noProof/>
            <w:webHidden/>
          </w:rPr>
          <w:instrText xml:space="preserve"> PAGEREF _Toc144484816 \h </w:instrText>
        </w:r>
        <w:r w:rsidR="00554D8B">
          <w:rPr>
            <w:noProof/>
            <w:webHidden/>
          </w:rPr>
        </w:r>
        <w:r w:rsidR="00554D8B">
          <w:rPr>
            <w:noProof/>
            <w:webHidden/>
          </w:rPr>
          <w:fldChar w:fldCharType="separate"/>
        </w:r>
        <w:r w:rsidR="00851919">
          <w:rPr>
            <w:noProof/>
            <w:webHidden/>
          </w:rPr>
          <w:t>36</w:t>
        </w:r>
        <w:r w:rsidR="00554D8B">
          <w:rPr>
            <w:noProof/>
            <w:webHidden/>
          </w:rPr>
          <w:fldChar w:fldCharType="end"/>
        </w:r>
      </w:hyperlink>
    </w:p>
    <w:p w14:paraId="55E49FDE" w14:textId="6B38FCA7"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7" w:history="1">
        <w:r w:rsidR="00554D8B" w:rsidRPr="00917C6E">
          <w:rPr>
            <w:rStyle w:val="Hyperlink"/>
            <w:noProof/>
          </w:rPr>
          <w:t>Hình 2.37 Sơ đồ tuần tự Xem danh sách tài khoản</w:t>
        </w:r>
        <w:r w:rsidR="00554D8B">
          <w:rPr>
            <w:noProof/>
            <w:webHidden/>
          </w:rPr>
          <w:tab/>
        </w:r>
        <w:r w:rsidR="00554D8B">
          <w:rPr>
            <w:noProof/>
            <w:webHidden/>
          </w:rPr>
          <w:fldChar w:fldCharType="begin"/>
        </w:r>
        <w:r w:rsidR="00554D8B">
          <w:rPr>
            <w:noProof/>
            <w:webHidden/>
          </w:rPr>
          <w:instrText xml:space="preserve"> PAGEREF _Toc144484817 \h </w:instrText>
        </w:r>
        <w:r w:rsidR="00554D8B">
          <w:rPr>
            <w:noProof/>
            <w:webHidden/>
          </w:rPr>
        </w:r>
        <w:r w:rsidR="00554D8B">
          <w:rPr>
            <w:noProof/>
            <w:webHidden/>
          </w:rPr>
          <w:fldChar w:fldCharType="separate"/>
        </w:r>
        <w:r w:rsidR="00851919">
          <w:rPr>
            <w:noProof/>
            <w:webHidden/>
          </w:rPr>
          <w:t>37</w:t>
        </w:r>
        <w:r w:rsidR="00554D8B">
          <w:rPr>
            <w:noProof/>
            <w:webHidden/>
          </w:rPr>
          <w:fldChar w:fldCharType="end"/>
        </w:r>
      </w:hyperlink>
    </w:p>
    <w:p w14:paraId="3ED5FCD7" w14:textId="5EF475A0"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8" w:history="1">
        <w:r w:rsidR="00554D8B" w:rsidRPr="00917C6E">
          <w:rPr>
            <w:rStyle w:val="Hyperlink"/>
            <w:noProof/>
          </w:rPr>
          <w:t>Hình 2.38 Sơ đồ tuần tự Chỉnh sửa tài khoản</w:t>
        </w:r>
        <w:r w:rsidR="00554D8B">
          <w:rPr>
            <w:noProof/>
            <w:webHidden/>
          </w:rPr>
          <w:tab/>
        </w:r>
        <w:r w:rsidR="00554D8B">
          <w:rPr>
            <w:noProof/>
            <w:webHidden/>
          </w:rPr>
          <w:fldChar w:fldCharType="begin"/>
        </w:r>
        <w:r w:rsidR="00554D8B">
          <w:rPr>
            <w:noProof/>
            <w:webHidden/>
          </w:rPr>
          <w:instrText xml:space="preserve"> PAGEREF _Toc144484818 \h </w:instrText>
        </w:r>
        <w:r w:rsidR="00554D8B">
          <w:rPr>
            <w:noProof/>
            <w:webHidden/>
          </w:rPr>
        </w:r>
        <w:r w:rsidR="00554D8B">
          <w:rPr>
            <w:noProof/>
            <w:webHidden/>
          </w:rPr>
          <w:fldChar w:fldCharType="separate"/>
        </w:r>
        <w:r w:rsidR="00851919">
          <w:rPr>
            <w:noProof/>
            <w:webHidden/>
          </w:rPr>
          <w:t>38</w:t>
        </w:r>
        <w:r w:rsidR="00554D8B">
          <w:rPr>
            <w:noProof/>
            <w:webHidden/>
          </w:rPr>
          <w:fldChar w:fldCharType="end"/>
        </w:r>
      </w:hyperlink>
    </w:p>
    <w:p w14:paraId="325191E2" w14:textId="471D80E3"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19" w:history="1">
        <w:r w:rsidR="00554D8B" w:rsidRPr="00917C6E">
          <w:rPr>
            <w:rStyle w:val="Hyperlink"/>
            <w:noProof/>
          </w:rPr>
          <w:t>Hình 2.39 Sơ đồ tuần tự Xóa tài khoản</w:t>
        </w:r>
        <w:r w:rsidR="00554D8B">
          <w:rPr>
            <w:noProof/>
            <w:webHidden/>
          </w:rPr>
          <w:tab/>
        </w:r>
        <w:r w:rsidR="00554D8B">
          <w:rPr>
            <w:noProof/>
            <w:webHidden/>
          </w:rPr>
          <w:fldChar w:fldCharType="begin"/>
        </w:r>
        <w:r w:rsidR="00554D8B">
          <w:rPr>
            <w:noProof/>
            <w:webHidden/>
          </w:rPr>
          <w:instrText xml:space="preserve"> PAGEREF _Toc144484819 \h </w:instrText>
        </w:r>
        <w:r w:rsidR="00554D8B">
          <w:rPr>
            <w:noProof/>
            <w:webHidden/>
          </w:rPr>
        </w:r>
        <w:r w:rsidR="00554D8B">
          <w:rPr>
            <w:noProof/>
            <w:webHidden/>
          </w:rPr>
          <w:fldChar w:fldCharType="separate"/>
        </w:r>
        <w:r w:rsidR="00851919">
          <w:rPr>
            <w:noProof/>
            <w:webHidden/>
          </w:rPr>
          <w:t>39</w:t>
        </w:r>
        <w:r w:rsidR="00554D8B">
          <w:rPr>
            <w:noProof/>
            <w:webHidden/>
          </w:rPr>
          <w:fldChar w:fldCharType="end"/>
        </w:r>
      </w:hyperlink>
    </w:p>
    <w:p w14:paraId="7E565367" w14:textId="0DFEC509"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0" w:history="1">
        <w:r w:rsidR="00554D8B" w:rsidRPr="00917C6E">
          <w:rPr>
            <w:rStyle w:val="Hyperlink"/>
            <w:noProof/>
          </w:rPr>
          <w:t>Hình 2.40 Sơ đồ tuần tự Thêm sản phẩm vào kho</w:t>
        </w:r>
        <w:r w:rsidR="00554D8B">
          <w:rPr>
            <w:noProof/>
            <w:webHidden/>
          </w:rPr>
          <w:tab/>
        </w:r>
        <w:r w:rsidR="00554D8B">
          <w:rPr>
            <w:noProof/>
            <w:webHidden/>
          </w:rPr>
          <w:fldChar w:fldCharType="begin"/>
        </w:r>
        <w:r w:rsidR="00554D8B">
          <w:rPr>
            <w:noProof/>
            <w:webHidden/>
          </w:rPr>
          <w:instrText xml:space="preserve"> PAGEREF _Toc144484820 \h </w:instrText>
        </w:r>
        <w:r w:rsidR="00554D8B">
          <w:rPr>
            <w:noProof/>
            <w:webHidden/>
          </w:rPr>
        </w:r>
        <w:r w:rsidR="00554D8B">
          <w:rPr>
            <w:noProof/>
            <w:webHidden/>
          </w:rPr>
          <w:fldChar w:fldCharType="separate"/>
        </w:r>
        <w:r w:rsidR="00851919">
          <w:rPr>
            <w:noProof/>
            <w:webHidden/>
          </w:rPr>
          <w:t>40</w:t>
        </w:r>
        <w:r w:rsidR="00554D8B">
          <w:rPr>
            <w:noProof/>
            <w:webHidden/>
          </w:rPr>
          <w:fldChar w:fldCharType="end"/>
        </w:r>
      </w:hyperlink>
    </w:p>
    <w:p w14:paraId="50CAA17C" w14:textId="177F37CA"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1" w:history="1">
        <w:r w:rsidR="00554D8B" w:rsidRPr="00917C6E">
          <w:rPr>
            <w:rStyle w:val="Hyperlink"/>
            <w:noProof/>
          </w:rPr>
          <w:t>Hình 2.41 Sơ đồ tuần tự Xem sản phẩm trong kho</w:t>
        </w:r>
        <w:r w:rsidR="00554D8B">
          <w:rPr>
            <w:noProof/>
            <w:webHidden/>
          </w:rPr>
          <w:tab/>
        </w:r>
        <w:r w:rsidR="00554D8B">
          <w:rPr>
            <w:noProof/>
            <w:webHidden/>
          </w:rPr>
          <w:fldChar w:fldCharType="begin"/>
        </w:r>
        <w:r w:rsidR="00554D8B">
          <w:rPr>
            <w:noProof/>
            <w:webHidden/>
          </w:rPr>
          <w:instrText xml:space="preserve"> PAGEREF _Toc144484821 \h </w:instrText>
        </w:r>
        <w:r w:rsidR="00554D8B">
          <w:rPr>
            <w:noProof/>
            <w:webHidden/>
          </w:rPr>
        </w:r>
        <w:r w:rsidR="00554D8B">
          <w:rPr>
            <w:noProof/>
            <w:webHidden/>
          </w:rPr>
          <w:fldChar w:fldCharType="separate"/>
        </w:r>
        <w:r w:rsidR="00851919">
          <w:rPr>
            <w:noProof/>
            <w:webHidden/>
          </w:rPr>
          <w:t>41</w:t>
        </w:r>
        <w:r w:rsidR="00554D8B">
          <w:rPr>
            <w:noProof/>
            <w:webHidden/>
          </w:rPr>
          <w:fldChar w:fldCharType="end"/>
        </w:r>
      </w:hyperlink>
    </w:p>
    <w:p w14:paraId="08A1F0AF" w14:textId="4516A511"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2" w:history="1">
        <w:r w:rsidR="00554D8B" w:rsidRPr="00917C6E">
          <w:rPr>
            <w:rStyle w:val="Hyperlink"/>
            <w:noProof/>
          </w:rPr>
          <w:t>Hình 2.42 Sơ đồ tuần tự Chỉnh sửa sản phẩm trong kho</w:t>
        </w:r>
        <w:r w:rsidR="00554D8B">
          <w:rPr>
            <w:noProof/>
            <w:webHidden/>
          </w:rPr>
          <w:tab/>
        </w:r>
        <w:r w:rsidR="00554D8B">
          <w:rPr>
            <w:noProof/>
            <w:webHidden/>
          </w:rPr>
          <w:fldChar w:fldCharType="begin"/>
        </w:r>
        <w:r w:rsidR="00554D8B">
          <w:rPr>
            <w:noProof/>
            <w:webHidden/>
          </w:rPr>
          <w:instrText xml:space="preserve"> PAGEREF _Toc144484822 \h </w:instrText>
        </w:r>
        <w:r w:rsidR="00554D8B">
          <w:rPr>
            <w:noProof/>
            <w:webHidden/>
          </w:rPr>
        </w:r>
        <w:r w:rsidR="00554D8B">
          <w:rPr>
            <w:noProof/>
            <w:webHidden/>
          </w:rPr>
          <w:fldChar w:fldCharType="separate"/>
        </w:r>
        <w:r w:rsidR="00851919">
          <w:rPr>
            <w:noProof/>
            <w:webHidden/>
          </w:rPr>
          <w:t>42</w:t>
        </w:r>
        <w:r w:rsidR="00554D8B">
          <w:rPr>
            <w:noProof/>
            <w:webHidden/>
          </w:rPr>
          <w:fldChar w:fldCharType="end"/>
        </w:r>
      </w:hyperlink>
    </w:p>
    <w:p w14:paraId="479B2CDC" w14:textId="4AC98178"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3" w:history="1">
        <w:r w:rsidR="00554D8B" w:rsidRPr="00917C6E">
          <w:rPr>
            <w:rStyle w:val="Hyperlink"/>
            <w:noProof/>
          </w:rPr>
          <w:t>Hình 2.43 Sơ đồ tuần tự Xóa sản phẩm trong kho</w:t>
        </w:r>
        <w:r w:rsidR="00554D8B">
          <w:rPr>
            <w:noProof/>
            <w:webHidden/>
          </w:rPr>
          <w:tab/>
        </w:r>
        <w:r w:rsidR="00554D8B">
          <w:rPr>
            <w:noProof/>
            <w:webHidden/>
          </w:rPr>
          <w:fldChar w:fldCharType="begin"/>
        </w:r>
        <w:r w:rsidR="00554D8B">
          <w:rPr>
            <w:noProof/>
            <w:webHidden/>
          </w:rPr>
          <w:instrText xml:space="preserve"> PAGEREF _Toc144484823 \h </w:instrText>
        </w:r>
        <w:r w:rsidR="00554D8B">
          <w:rPr>
            <w:noProof/>
            <w:webHidden/>
          </w:rPr>
        </w:r>
        <w:r w:rsidR="00554D8B">
          <w:rPr>
            <w:noProof/>
            <w:webHidden/>
          </w:rPr>
          <w:fldChar w:fldCharType="separate"/>
        </w:r>
        <w:r w:rsidR="00851919">
          <w:rPr>
            <w:noProof/>
            <w:webHidden/>
          </w:rPr>
          <w:t>43</w:t>
        </w:r>
        <w:r w:rsidR="00554D8B">
          <w:rPr>
            <w:noProof/>
            <w:webHidden/>
          </w:rPr>
          <w:fldChar w:fldCharType="end"/>
        </w:r>
      </w:hyperlink>
    </w:p>
    <w:p w14:paraId="2714D21C" w14:textId="451455FA"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4" w:history="1">
        <w:r w:rsidR="00554D8B" w:rsidRPr="00917C6E">
          <w:rPr>
            <w:rStyle w:val="Hyperlink"/>
            <w:noProof/>
          </w:rPr>
          <w:t>Hình 2.44 Sơ đồ tuần tự Tìm sản phẩm</w:t>
        </w:r>
        <w:r w:rsidR="00554D8B">
          <w:rPr>
            <w:noProof/>
            <w:webHidden/>
          </w:rPr>
          <w:tab/>
        </w:r>
        <w:r w:rsidR="00554D8B">
          <w:rPr>
            <w:noProof/>
            <w:webHidden/>
          </w:rPr>
          <w:fldChar w:fldCharType="begin"/>
        </w:r>
        <w:r w:rsidR="00554D8B">
          <w:rPr>
            <w:noProof/>
            <w:webHidden/>
          </w:rPr>
          <w:instrText xml:space="preserve"> PAGEREF _Toc144484824 \h </w:instrText>
        </w:r>
        <w:r w:rsidR="00554D8B">
          <w:rPr>
            <w:noProof/>
            <w:webHidden/>
          </w:rPr>
        </w:r>
        <w:r w:rsidR="00554D8B">
          <w:rPr>
            <w:noProof/>
            <w:webHidden/>
          </w:rPr>
          <w:fldChar w:fldCharType="separate"/>
        </w:r>
        <w:r w:rsidR="00851919">
          <w:rPr>
            <w:noProof/>
            <w:webHidden/>
          </w:rPr>
          <w:t>44</w:t>
        </w:r>
        <w:r w:rsidR="00554D8B">
          <w:rPr>
            <w:noProof/>
            <w:webHidden/>
          </w:rPr>
          <w:fldChar w:fldCharType="end"/>
        </w:r>
      </w:hyperlink>
    </w:p>
    <w:p w14:paraId="64CD3C02" w14:textId="20E7DC58"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5" w:history="1">
        <w:r w:rsidR="00554D8B" w:rsidRPr="00917C6E">
          <w:rPr>
            <w:rStyle w:val="Hyperlink"/>
            <w:noProof/>
          </w:rPr>
          <w:t>Hình 2.45 Sơ đồ tuần tự Thêm sản phẩm vào đơn đặt hàng</w:t>
        </w:r>
        <w:r w:rsidR="00554D8B">
          <w:rPr>
            <w:noProof/>
            <w:webHidden/>
          </w:rPr>
          <w:tab/>
        </w:r>
        <w:r w:rsidR="00554D8B">
          <w:rPr>
            <w:noProof/>
            <w:webHidden/>
          </w:rPr>
          <w:fldChar w:fldCharType="begin"/>
        </w:r>
        <w:r w:rsidR="00554D8B">
          <w:rPr>
            <w:noProof/>
            <w:webHidden/>
          </w:rPr>
          <w:instrText xml:space="preserve"> PAGEREF _Toc144484825 \h </w:instrText>
        </w:r>
        <w:r w:rsidR="00554D8B">
          <w:rPr>
            <w:noProof/>
            <w:webHidden/>
          </w:rPr>
        </w:r>
        <w:r w:rsidR="00554D8B">
          <w:rPr>
            <w:noProof/>
            <w:webHidden/>
          </w:rPr>
          <w:fldChar w:fldCharType="separate"/>
        </w:r>
        <w:r w:rsidR="00851919">
          <w:rPr>
            <w:noProof/>
            <w:webHidden/>
          </w:rPr>
          <w:t>44</w:t>
        </w:r>
        <w:r w:rsidR="00554D8B">
          <w:rPr>
            <w:noProof/>
            <w:webHidden/>
          </w:rPr>
          <w:fldChar w:fldCharType="end"/>
        </w:r>
      </w:hyperlink>
    </w:p>
    <w:p w14:paraId="30840FA4" w14:textId="7258DDF7"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6" w:history="1">
        <w:r w:rsidR="00554D8B" w:rsidRPr="00917C6E">
          <w:rPr>
            <w:rStyle w:val="Hyperlink"/>
            <w:noProof/>
          </w:rPr>
          <w:t>Hình 2.46 Sơ đồ tuần tự Xóa sản phẩm khỏi hóa đơn</w:t>
        </w:r>
        <w:r w:rsidR="00554D8B">
          <w:rPr>
            <w:noProof/>
            <w:webHidden/>
          </w:rPr>
          <w:tab/>
        </w:r>
        <w:r w:rsidR="00554D8B">
          <w:rPr>
            <w:noProof/>
            <w:webHidden/>
          </w:rPr>
          <w:fldChar w:fldCharType="begin"/>
        </w:r>
        <w:r w:rsidR="00554D8B">
          <w:rPr>
            <w:noProof/>
            <w:webHidden/>
          </w:rPr>
          <w:instrText xml:space="preserve"> PAGEREF _Toc144484826 \h </w:instrText>
        </w:r>
        <w:r w:rsidR="00554D8B">
          <w:rPr>
            <w:noProof/>
            <w:webHidden/>
          </w:rPr>
        </w:r>
        <w:r w:rsidR="00554D8B">
          <w:rPr>
            <w:noProof/>
            <w:webHidden/>
          </w:rPr>
          <w:fldChar w:fldCharType="separate"/>
        </w:r>
        <w:r w:rsidR="00851919">
          <w:rPr>
            <w:noProof/>
            <w:webHidden/>
          </w:rPr>
          <w:t>45</w:t>
        </w:r>
        <w:r w:rsidR="00554D8B">
          <w:rPr>
            <w:noProof/>
            <w:webHidden/>
          </w:rPr>
          <w:fldChar w:fldCharType="end"/>
        </w:r>
      </w:hyperlink>
    </w:p>
    <w:p w14:paraId="5558C42B" w14:textId="2A32F2D2"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7" w:history="1">
        <w:r w:rsidR="00554D8B" w:rsidRPr="00917C6E">
          <w:rPr>
            <w:rStyle w:val="Hyperlink"/>
            <w:noProof/>
          </w:rPr>
          <w:t>Hình 2.47 Sơ đồ tuần tự Thanh toán</w:t>
        </w:r>
        <w:r w:rsidR="00554D8B">
          <w:rPr>
            <w:noProof/>
            <w:webHidden/>
          </w:rPr>
          <w:tab/>
        </w:r>
        <w:r w:rsidR="00554D8B">
          <w:rPr>
            <w:noProof/>
            <w:webHidden/>
          </w:rPr>
          <w:fldChar w:fldCharType="begin"/>
        </w:r>
        <w:r w:rsidR="00554D8B">
          <w:rPr>
            <w:noProof/>
            <w:webHidden/>
          </w:rPr>
          <w:instrText xml:space="preserve"> PAGEREF _Toc144484827 \h </w:instrText>
        </w:r>
        <w:r w:rsidR="00554D8B">
          <w:rPr>
            <w:noProof/>
            <w:webHidden/>
          </w:rPr>
        </w:r>
        <w:r w:rsidR="00554D8B">
          <w:rPr>
            <w:noProof/>
            <w:webHidden/>
          </w:rPr>
          <w:fldChar w:fldCharType="separate"/>
        </w:r>
        <w:r w:rsidR="00851919">
          <w:rPr>
            <w:noProof/>
            <w:webHidden/>
          </w:rPr>
          <w:t>46</w:t>
        </w:r>
        <w:r w:rsidR="00554D8B">
          <w:rPr>
            <w:noProof/>
            <w:webHidden/>
          </w:rPr>
          <w:fldChar w:fldCharType="end"/>
        </w:r>
      </w:hyperlink>
    </w:p>
    <w:p w14:paraId="496A8B4C" w14:textId="58864C3D"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8" w:history="1">
        <w:r w:rsidR="00554D8B" w:rsidRPr="00917C6E">
          <w:rPr>
            <w:rStyle w:val="Hyperlink"/>
            <w:noProof/>
          </w:rPr>
          <w:t>Hình 2.48 Sơ đồ tuần tự Xem lịch sử hóa đơn</w:t>
        </w:r>
        <w:r w:rsidR="00554D8B">
          <w:rPr>
            <w:noProof/>
            <w:webHidden/>
          </w:rPr>
          <w:tab/>
        </w:r>
        <w:r w:rsidR="00554D8B">
          <w:rPr>
            <w:noProof/>
            <w:webHidden/>
          </w:rPr>
          <w:fldChar w:fldCharType="begin"/>
        </w:r>
        <w:r w:rsidR="00554D8B">
          <w:rPr>
            <w:noProof/>
            <w:webHidden/>
          </w:rPr>
          <w:instrText xml:space="preserve"> PAGEREF _Toc144484828 \h </w:instrText>
        </w:r>
        <w:r w:rsidR="00554D8B">
          <w:rPr>
            <w:noProof/>
            <w:webHidden/>
          </w:rPr>
        </w:r>
        <w:r w:rsidR="00554D8B">
          <w:rPr>
            <w:noProof/>
            <w:webHidden/>
          </w:rPr>
          <w:fldChar w:fldCharType="separate"/>
        </w:r>
        <w:r w:rsidR="00851919">
          <w:rPr>
            <w:noProof/>
            <w:webHidden/>
          </w:rPr>
          <w:t>47</w:t>
        </w:r>
        <w:r w:rsidR="00554D8B">
          <w:rPr>
            <w:noProof/>
            <w:webHidden/>
          </w:rPr>
          <w:fldChar w:fldCharType="end"/>
        </w:r>
      </w:hyperlink>
    </w:p>
    <w:p w14:paraId="176ECF1C" w14:textId="157ED34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29" w:history="1">
        <w:r w:rsidR="00554D8B" w:rsidRPr="00917C6E">
          <w:rPr>
            <w:rStyle w:val="Hyperlink"/>
            <w:noProof/>
          </w:rPr>
          <w:t>Hình 2.49 Sơ đồ tuần tự Xem chi tiết hóa đơn trong lịch sử</w:t>
        </w:r>
        <w:r w:rsidR="00554D8B">
          <w:rPr>
            <w:noProof/>
            <w:webHidden/>
          </w:rPr>
          <w:tab/>
        </w:r>
        <w:r w:rsidR="00554D8B">
          <w:rPr>
            <w:noProof/>
            <w:webHidden/>
          </w:rPr>
          <w:fldChar w:fldCharType="begin"/>
        </w:r>
        <w:r w:rsidR="00554D8B">
          <w:rPr>
            <w:noProof/>
            <w:webHidden/>
          </w:rPr>
          <w:instrText xml:space="preserve"> PAGEREF _Toc144484829 \h </w:instrText>
        </w:r>
        <w:r w:rsidR="00554D8B">
          <w:rPr>
            <w:noProof/>
            <w:webHidden/>
          </w:rPr>
        </w:r>
        <w:r w:rsidR="00554D8B">
          <w:rPr>
            <w:noProof/>
            <w:webHidden/>
          </w:rPr>
          <w:fldChar w:fldCharType="separate"/>
        </w:r>
        <w:r w:rsidR="00851919">
          <w:rPr>
            <w:noProof/>
            <w:webHidden/>
          </w:rPr>
          <w:t>47</w:t>
        </w:r>
        <w:r w:rsidR="00554D8B">
          <w:rPr>
            <w:noProof/>
            <w:webHidden/>
          </w:rPr>
          <w:fldChar w:fldCharType="end"/>
        </w:r>
      </w:hyperlink>
    </w:p>
    <w:p w14:paraId="110C1940" w14:textId="05C06970"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0" w:history="1">
        <w:r w:rsidR="00554D8B" w:rsidRPr="00917C6E">
          <w:rPr>
            <w:rStyle w:val="Hyperlink"/>
            <w:noProof/>
          </w:rPr>
          <w:t>Hình 2.50 Sơ đồ tuần tự Xóa hóa đơn trong lịch sử</w:t>
        </w:r>
        <w:r w:rsidR="00554D8B">
          <w:rPr>
            <w:noProof/>
            <w:webHidden/>
          </w:rPr>
          <w:tab/>
        </w:r>
        <w:r w:rsidR="00554D8B">
          <w:rPr>
            <w:noProof/>
            <w:webHidden/>
          </w:rPr>
          <w:fldChar w:fldCharType="begin"/>
        </w:r>
        <w:r w:rsidR="00554D8B">
          <w:rPr>
            <w:noProof/>
            <w:webHidden/>
          </w:rPr>
          <w:instrText xml:space="preserve"> PAGEREF _Toc144484830 \h </w:instrText>
        </w:r>
        <w:r w:rsidR="00554D8B">
          <w:rPr>
            <w:noProof/>
            <w:webHidden/>
          </w:rPr>
        </w:r>
        <w:r w:rsidR="00554D8B">
          <w:rPr>
            <w:noProof/>
            <w:webHidden/>
          </w:rPr>
          <w:fldChar w:fldCharType="separate"/>
        </w:r>
        <w:r w:rsidR="00851919">
          <w:rPr>
            <w:noProof/>
            <w:webHidden/>
          </w:rPr>
          <w:t>48</w:t>
        </w:r>
        <w:r w:rsidR="00554D8B">
          <w:rPr>
            <w:noProof/>
            <w:webHidden/>
          </w:rPr>
          <w:fldChar w:fldCharType="end"/>
        </w:r>
      </w:hyperlink>
    </w:p>
    <w:p w14:paraId="183168F2" w14:textId="3F834604"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1" w:history="1">
        <w:r w:rsidR="00554D8B" w:rsidRPr="00917C6E">
          <w:rPr>
            <w:rStyle w:val="Hyperlink"/>
            <w:noProof/>
          </w:rPr>
          <w:t>Hình 2.51 Sơ đồ tuần tự Xem thống kê doanh thu</w:t>
        </w:r>
        <w:r w:rsidR="00554D8B">
          <w:rPr>
            <w:noProof/>
            <w:webHidden/>
          </w:rPr>
          <w:tab/>
        </w:r>
        <w:r w:rsidR="00554D8B">
          <w:rPr>
            <w:noProof/>
            <w:webHidden/>
          </w:rPr>
          <w:fldChar w:fldCharType="begin"/>
        </w:r>
        <w:r w:rsidR="00554D8B">
          <w:rPr>
            <w:noProof/>
            <w:webHidden/>
          </w:rPr>
          <w:instrText xml:space="preserve"> PAGEREF _Toc144484831 \h </w:instrText>
        </w:r>
        <w:r w:rsidR="00554D8B">
          <w:rPr>
            <w:noProof/>
            <w:webHidden/>
          </w:rPr>
        </w:r>
        <w:r w:rsidR="00554D8B">
          <w:rPr>
            <w:noProof/>
            <w:webHidden/>
          </w:rPr>
          <w:fldChar w:fldCharType="separate"/>
        </w:r>
        <w:r w:rsidR="00851919">
          <w:rPr>
            <w:noProof/>
            <w:webHidden/>
          </w:rPr>
          <w:t>49</w:t>
        </w:r>
        <w:r w:rsidR="00554D8B">
          <w:rPr>
            <w:noProof/>
            <w:webHidden/>
          </w:rPr>
          <w:fldChar w:fldCharType="end"/>
        </w:r>
      </w:hyperlink>
    </w:p>
    <w:p w14:paraId="3A93C456" w14:textId="6D9C70A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2" w:history="1">
        <w:r w:rsidR="00554D8B" w:rsidRPr="00917C6E">
          <w:rPr>
            <w:rStyle w:val="Hyperlink"/>
            <w:noProof/>
          </w:rPr>
          <w:t>Hình 2.52 Sơ đồ tuần tự Xem sản phẩm hết hàng</w:t>
        </w:r>
        <w:r w:rsidR="00554D8B">
          <w:rPr>
            <w:noProof/>
            <w:webHidden/>
          </w:rPr>
          <w:tab/>
        </w:r>
        <w:r w:rsidR="00554D8B">
          <w:rPr>
            <w:noProof/>
            <w:webHidden/>
          </w:rPr>
          <w:fldChar w:fldCharType="begin"/>
        </w:r>
        <w:r w:rsidR="00554D8B">
          <w:rPr>
            <w:noProof/>
            <w:webHidden/>
          </w:rPr>
          <w:instrText xml:space="preserve"> PAGEREF _Toc144484832 \h </w:instrText>
        </w:r>
        <w:r w:rsidR="00554D8B">
          <w:rPr>
            <w:noProof/>
            <w:webHidden/>
          </w:rPr>
        </w:r>
        <w:r w:rsidR="00554D8B">
          <w:rPr>
            <w:noProof/>
            <w:webHidden/>
          </w:rPr>
          <w:fldChar w:fldCharType="separate"/>
        </w:r>
        <w:r w:rsidR="00851919">
          <w:rPr>
            <w:noProof/>
            <w:webHidden/>
          </w:rPr>
          <w:t>49</w:t>
        </w:r>
        <w:r w:rsidR="00554D8B">
          <w:rPr>
            <w:noProof/>
            <w:webHidden/>
          </w:rPr>
          <w:fldChar w:fldCharType="end"/>
        </w:r>
      </w:hyperlink>
    </w:p>
    <w:p w14:paraId="51DFE877" w14:textId="2D01408E"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3" w:history="1">
        <w:r w:rsidR="00554D8B" w:rsidRPr="00917C6E">
          <w:rPr>
            <w:rStyle w:val="Hyperlink"/>
            <w:noProof/>
          </w:rPr>
          <w:t>Hình 2.53 Sơ đồ tuần tự Xem sản phẩm xu hướng</w:t>
        </w:r>
        <w:r w:rsidR="00554D8B">
          <w:rPr>
            <w:noProof/>
            <w:webHidden/>
          </w:rPr>
          <w:tab/>
        </w:r>
        <w:r w:rsidR="00554D8B">
          <w:rPr>
            <w:noProof/>
            <w:webHidden/>
          </w:rPr>
          <w:fldChar w:fldCharType="begin"/>
        </w:r>
        <w:r w:rsidR="00554D8B">
          <w:rPr>
            <w:noProof/>
            <w:webHidden/>
          </w:rPr>
          <w:instrText xml:space="preserve"> PAGEREF _Toc144484833 \h </w:instrText>
        </w:r>
        <w:r w:rsidR="00554D8B">
          <w:rPr>
            <w:noProof/>
            <w:webHidden/>
          </w:rPr>
        </w:r>
        <w:r w:rsidR="00554D8B">
          <w:rPr>
            <w:noProof/>
            <w:webHidden/>
          </w:rPr>
          <w:fldChar w:fldCharType="separate"/>
        </w:r>
        <w:r w:rsidR="00851919">
          <w:rPr>
            <w:noProof/>
            <w:webHidden/>
          </w:rPr>
          <w:t>50</w:t>
        </w:r>
        <w:r w:rsidR="00554D8B">
          <w:rPr>
            <w:noProof/>
            <w:webHidden/>
          </w:rPr>
          <w:fldChar w:fldCharType="end"/>
        </w:r>
      </w:hyperlink>
    </w:p>
    <w:p w14:paraId="15E5F32D" w14:textId="08FACBE7"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4" w:history="1">
        <w:r w:rsidR="00554D8B" w:rsidRPr="00917C6E">
          <w:rPr>
            <w:rStyle w:val="Hyperlink"/>
            <w:noProof/>
          </w:rPr>
          <w:t>Hình 3.1 Giao diện đăng nhập</w:t>
        </w:r>
        <w:r w:rsidR="00554D8B">
          <w:rPr>
            <w:noProof/>
            <w:webHidden/>
          </w:rPr>
          <w:tab/>
        </w:r>
        <w:r w:rsidR="00554D8B">
          <w:rPr>
            <w:noProof/>
            <w:webHidden/>
          </w:rPr>
          <w:fldChar w:fldCharType="begin"/>
        </w:r>
        <w:r w:rsidR="00554D8B">
          <w:rPr>
            <w:noProof/>
            <w:webHidden/>
          </w:rPr>
          <w:instrText xml:space="preserve"> PAGEREF _Toc144484834 \h </w:instrText>
        </w:r>
        <w:r w:rsidR="00554D8B">
          <w:rPr>
            <w:noProof/>
            <w:webHidden/>
          </w:rPr>
        </w:r>
        <w:r w:rsidR="00554D8B">
          <w:rPr>
            <w:noProof/>
            <w:webHidden/>
          </w:rPr>
          <w:fldChar w:fldCharType="separate"/>
        </w:r>
        <w:r w:rsidR="00851919">
          <w:rPr>
            <w:noProof/>
            <w:webHidden/>
          </w:rPr>
          <w:t>51</w:t>
        </w:r>
        <w:r w:rsidR="00554D8B">
          <w:rPr>
            <w:noProof/>
            <w:webHidden/>
          </w:rPr>
          <w:fldChar w:fldCharType="end"/>
        </w:r>
      </w:hyperlink>
    </w:p>
    <w:p w14:paraId="31AEC5F0" w14:textId="2CFACEC4"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5" w:history="1">
        <w:r w:rsidR="00554D8B" w:rsidRPr="00917C6E">
          <w:rPr>
            <w:rStyle w:val="Hyperlink"/>
            <w:noProof/>
          </w:rPr>
          <w:t>Hình 3.2 Giao diện trang chủ</w:t>
        </w:r>
        <w:r w:rsidR="00554D8B">
          <w:rPr>
            <w:noProof/>
            <w:webHidden/>
          </w:rPr>
          <w:tab/>
        </w:r>
        <w:r w:rsidR="00554D8B">
          <w:rPr>
            <w:noProof/>
            <w:webHidden/>
          </w:rPr>
          <w:fldChar w:fldCharType="begin"/>
        </w:r>
        <w:r w:rsidR="00554D8B">
          <w:rPr>
            <w:noProof/>
            <w:webHidden/>
          </w:rPr>
          <w:instrText xml:space="preserve"> PAGEREF _Toc144484835 \h </w:instrText>
        </w:r>
        <w:r w:rsidR="00554D8B">
          <w:rPr>
            <w:noProof/>
            <w:webHidden/>
          </w:rPr>
        </w:r>
        <w:r w:rsidR="00554D8B">
          <w:rPr>
            <w:noProof/>
            <w:webHidden/>
          </w:rPr>
          <w:fldChar w:fldCharType="separate"/>
        </w:r>
        <w:r w:rsidR="00851919">
          <w:rPr>
            <w:noProof/>
            <w:webHidden/>
          </w:rPr>
          <w:t>51</w:t>
        </w:r>
        <w:r w:rsidR="00554D8B">
          <w:rPr>
            <w:noProof/>
            <w:webHidden/>
          </w:rPr>
          <w:fldChar w:fldCharType="end"/>
        </w:r>
      </w:hyperlink>
    </w:p>
    <w:p w14:paraId="18EC51B2" w14:textId="6B24C76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6" w:history="1">
        <w:r w:rsidR="00554D8B" w:rsidRPr="00917C6E">
          <w:rPr>
            <w:rStyle w:val="Hyperlink"/>
            <w:noProof/>
          </w:rPr>
          <w:t>Hình 3.3 Form đăng nhập thất bại</w:t>
        </w:r>
        <w:r w:rsidR="00554D8B">
          <w:rPr>
            <w:noProof/>
            <w:webHidden/>
          </w:rPr>
          <w:tab/>
        </w:r>
        <w:r w:rsidR="00554D8B">
          <w:rPr>
            <w:noProof/>
            <w:webHidden/>
          </w:rPr>
          <w:fldChar w:fldCharType="begin"/>
        </w:r>
        <w:r w:rsidR="00554D8B">
          <w:rPr>
            <w:noProof/>
            <w:webHidden/>
          </w:rPr>
          <w:instrText xml:space="preserve"> PAGEREF _Toc144484836 \h </w:instrText>
        </w:r>
        <w:r w:rsidR="00554D8B">
          <w:rPr>
            <w:noProof/>
            <w:webHidden/>
          </w:rPr>
        </w:r>
        <w:r w:rsidR="00554D8B">
          <w:rPr>
            <w:noProof/>
            <w:webHidden/>
          </w:rPr>
          <w:fldChar w:fldCharType="separate"/>
        </w:r>
        <w:r w:rsidR="00851919">
          <w:rPr>
            <w:noProof/>
            <w:webHidden/>
          </w:rPr>
          <w:t>52</w:t>
        </w:r>
        <w:r w:rsidR="00554D8B">
          <w:rPr>
            <w:noProof/>
            <w:webHidden/>
          </w:rPr>
          <w:fldChar w:fldCharType="end"/>
        </w:r>
      </w:hyperlink>
    </w:p>
    <w:p w14:paraId="3D06D469" w14:textId="16B9F409"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7" w:history="1">
        <w:r w:rsidR="00554D8B" w:rsidRPr="00917C6E">
          <w:rPr>
            <w:rStyle w:val="Hyperlink"/>
            <w:noProof/>
          </w:rPr>
          <w:t>Hình 3.4 Thông báo đăng nhập thất bại</w:t>
        </w:r>
        <w:r w:rsidR="00554D8B">
          <w:rPr>
            <w:noProof/>
            <w:webHidden/>
          </w:rPr>
          <w:tab/>
        </w:r>
        <w:r w:rsidR="00554D8B">
          <w:rPr>
            <w:noProof/>
            <w:webHidden/>
          </w:rPr>
          <w:fldChar w:fldCharType="begin"/>
        </w:r>
        <w:r w:rsidR="00554D8B">
          <w:rPr>
            <w:noProof/>
            <w:webHidden/>
          </w:rPr>
          <w:instrText xml:space="preserve"> PAGEREF _Toc144484837 \h </w:instrText>
        </w:r>
        <w:r w:rsidR="00554D8B">
          <w:rPr>
            <w:noProof/>
            <w:webHidden/>
          </w:rPr>
        </w:r>
        <w:r w:rsidR="00554D8B">
          <w:rPr>
            <w:noProof/>
            <w:webHidden/>
          </w:rPr>
          <w:fldChar w:fldCharType="separate"/>
        </w:r>
        <w:r w:rsidR="00851919">
          <w:rPr>
            <w:noProof/>
            <w:webHidden/>
          </w:rPr>
          <w:t>52</w:t>
        </w:r>
        <w:r w:rsidR="00554D8B">
          <w:rPr>
            <w:noProof/>
            <w:webHidden/>
          </w:rPr>
          <w:fldChar w:fldCharType="end"/>
        </w:r>
      </w:hyperlink>
    </w:p>
    <w:p w14:paraId="4A0F8334" w14:textId="363B3281"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8" w:history="1">
        <w:r w:rsidR="00554D8B" w:rsidRPr="00917C6E">
          <w:rPr>
            <w:rStyle w:val="Hyperlink"/>
            <w:noProof/>
          </w:rPr>
          <w:t>Hình 3.5 Thanh công cụ Sidebar bên trái màn hình</w:t>
        </w:r>
        <w:r w:rsidR="00554D8B">
          <w:rPr>
            <w:noProof/>
            <w:webHidden/>
          </w:rPr>
          <w:tab/>
        </w:r>
        <w:r w:rsidR="00554D8B">
          <w:rPr>
            <w:noProof/>
            <w:webHidden/>
          </w:rPr>
          <w:fldChar w:fldCharType="begin"/>
        </w:r>
        <w:r w:rsidR="00554D8B">
          <w:rPr>
            <w:noProof/>
            <w:webHidden/>
          </w:rPr>
          <w:instrText xml:space="preserve"> PAGEREF _Toc144484838 \h </w:instrText>
        </w:r>
        <w:r w:rsidR="00554D8B">
          <w:rPr>
            <w:noProof/>
            <w:webHidden/>
          </w:rPr>
        </w:r>
        <w:r w:rsidR="00554D8B">
          <w:rPr>
            <w:noProof/>
            <w:webHidden/>
          </w:rPr>
          <w:fldChar w:fldCharType="separate"/>
        </w:r>
        <w:r w:rsidR="00851919">
          <w:rPr>
            <w:noProof/>
            <w:webHidden/>
          </w:rPr>
          <w:t>53</w:t>
        </w:r>
        <w:r w:rsidR="00554D8B">
          <w:rPr>
            <w:noProof/>
            <w:webHidden/>
          </w:rPr>
          <w:fldChar w:fldCharType="end"/>
        </w:r>
      </w:hyperlink>
    </w:p>
    <w:p w14:paraId="50295188" w14:textId="4F287011"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39" w:history="1">
        <w:r w:rsidR="00554D8B" w:rsidRPr="00917C6E">
          <w:rPr>
            <w:rStyle w:val="Hyperlink"/>
            <w:noProof/>
          </w:rPr>
          <w:t>Hình 3.6 Giao diện để chọn Log out bên trang Profile</w:t>
        </w:r>
        <w:r w:rsidR="00554D8B">
          <w:rPr>
            <w:noProof/>
            <w:webHidden/>
          </w:rPr>
          <w:tab/>
        </w:r>
        <w:r w:rsidR="00554D8B">
          <w:rPr>
            <w:noProof/>
            <w:webHidden/>
          </w:rPr>
          <w:fldChar w:fldCharType="begin"/>
        </w:r>
        <w:r w:rsidR="00554D8B">
          <w:rPr>
            <w:noProof/>
            <w:webHidden/>
          </w:rPr>
          <w:instrText xml:space="preserve"> PAGEREF _Toc144484839 \h </w:instrText>
        </w:r>
        <w:r w:rsidR="00554D8B">
          <w:rPr>
            <w:noProof/>
            <w:webHidden/>
          </w:rPr>
        </w:r>
        <w:r w:rsidR="00554D8B">
          <w:rPr>
            <w:noProof/>
            <w:webHidden/>
          </w:rPr>
          <w:fldChar w:fldCharType="separate"/>
        </w:r>
        <w:r w:rsidR="00851919">
          <w:rPr>
            <w:noProof/>
            <w:webHidden/>
          </w:rPr>
          <w:t>53</w:t>
        </w:r>
        <w:r w:rsidR="00554D8B">
          <w:rPr>
            <w:noProof/>
            <w:webHidden/>
          </w:rPr>
          <w:fldChar w:fldCharType="end"/>
        </w:r>
      </w:hyperlink>
    </w:p>
    <w:p w14:paraId="5C29C0F8" w14:textId="4C5B908D"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0" w:history="1">
        <w:r w:rsidR="00554D8B" w:rsidRPr="00917C6E">
          <w:rPr>
            <w:rStyle w:val="Hyperlink"/>
            <w:noProof/>
          </w:rPr>
          <w:t>Hình 3.7 Giao diện đổi mật khẩu</w:t>
        </w:r>
        <w:r w:rsidR="00554D8B">
          <w:rPr>
            <w:noProof/>
            <w:webHidden/>
          </w:rPr>
          <w:tab/>
        </w:r>
        <w:r w:rsidR="00554D8B">
          <w:rPr>
            <w:noProof/>
            <w:webHidden/>
          </w:rPr>
          <w:fldChar w:fldCharType="begin"/>
        </w:r>
        <w:r w:rsidR="00554D8B">
          <w:rPr>
            <w:noProof/>
            <w:webHidden/>
          </w:rPr>
          <w:instrText xml:space="preserve"> PAGEREF _Toc144484840 \h </w:instrText>
        </w:r>
        <w:r w:rsidR="00554D8B">
          <w:rPr>
            <w:noProof/>
            <w:webHidden/>
          </w:rPr>
        </w:r>
        <w:r w:rsidR="00554D8B">
          <w:rPr>
            <w:noProof/>
            <w:webHidden/>
          </w:rPr>
          <w:fldChar w:fldCharType="separate"/>
        </w:r>
        <w:r w:rsidR="00851919">
          <w:rPr>
            <w:noProof/>
            <w:webHidden/>
          </w:rPr>
          <w:t>54</w:t>
        </w:r>
        <w:r w:rsidR="00554D8B">
          <w:rPr>
            <w:noProof/>
            <w:webHidden/>
          </w:rPr>
          <w:fldChar w:fldCharType="end"/>
        </w:r>
      </w:hyperlink>
    </w:p>
    <w:p w14:paraId="48DCDFE1" w14:textId="0230503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1" w:history="1">
        <w:r w:rsidR="00554D8B" w:rsidRPr="00917C6E">
          <w:rPr>
            <w:rStyle w:val="Hyperlink"/>
            <w:noProof/>
          </w:rPr>
          <w:t>Hình 3.8 Thông báo mật khẩu hiện tại sai</w:t>
        </w:r>
        <w:r w:rsidR="00554D8B">
          <w:rPr>
            <w:noProof/>
            <w:webHidden/>
          </w:rPr>
          <w:tab/>
        </w:r>
        <w:r w:rsidR="00554D8B">
          <w:rPr>
            <w:noProof/>
            <w:webHidden/>
          </w:rPr>
          <w:fldChar w:fldCharType="begin"/>
        </w:r>
        <w:r w:rsidR="00554D8B">
          <w:rPr>
            <w:noProof/>
            <w:webHidden/>
          </w:rPr>
          <w:instrText xml:space="preserve"> PAGEREF _Toc144484841 \h </w:instrText>
        </w:r>
        <w:r w:rsidR="00554D8B">
          <w:rPr>
            <w:noProof/>
            <w:webHidden/>
          </w:rPr>
        </w:r>
        <w:r w:rsidR="00554D8B">
          <w:rPr>
            <w:noProof/>
            <w:webHidden/>
          </w:rPr>
          <w:fldChar w:fldCharType="separate"/>
        </w:r>
        <w:r w:rsidR="00851919">
          <w:rPr>
            <w:noProof/>
            <w:webHidden/>
          </w:rPr>
          <w:t>54</w:t>
        </w:r>
        <w:r w:rsidR="00554D8B">
          <w:rPr>
            <w:noProof/>
            <w:webHidden/>
          </w:rPr>
          <w:fldChar w:fldCharType="end"/>
        </w:r>
      </w:hyperlink>
    </w:p>
    <w:p w14:paraId="5C85A942" w14:textId="161EAEAE"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2" w:history="1">
        <w:r w:rsidR="00554D8B" w:rsidRPr="00917C6E">
          <w:rPr>
            <w:rStyle w:val="Hyperlink"/>
            <w:noProof/>
          </w:rPr>
          <w:t>Hình 3.9 Thông báo mật khẩu nhập lại không đúng</w:t>
        </w:r>
        <w:r w:rsidR="00554D8B">
          <w:rPr>
            <w:noProof/>
            <w:webHidden/>
          </w:rPr>
          <w:tab/>
        </w:r>
        <w:r w:rsidR="00554D8B">
          <w:rPr>
            <w:noProof/>
            <w:webHidden/>
          </w:rPr>
          <w:fldChar w:fldCharType="begin"/>
        </w:r>
        <w:r w:rsidR="00554D8B">
          <w:rPr>
            <w:noProof/>
            <w:webHidden/>
          </w:rPr>
          <w:instrText xml:space="preserve"> PAGEREF _Toc144484842 \h </w:instrText>
        </w:r>
        <w:r w:rsidR="00554D8B">
          <w:rPr>
            <w:noProof/>
            <w:webHidden/>
          </w:rPr>
        </w:r>
        <w:r w:rsidR="00554D8B">
          <w:rPr>
            <w:noProof/>
            <w:webHidden/>
          </w:rPr>
          <w:fldChar w:fldCharType="separate"/>
        </w:r>
        <w:r w:rsidR="00851919">
          <w:rPr>
            <w:noProof/>
            <w:webHidden/>
          </w:rPr>
          <w:t>54</w:t>
        </w:r>
        <w:r w:rsidR="00554D8B">
          <w:rPr>
            <w:noProof/>
            <w:webHidden/>
          </w:rPr>
          <w:fldChar w:fldCharType="end"/>
        </w:r>
      </w:hyperlink>
    </w:p>
    <w:p w14:paraId="0EBB1FBF" w14:textId="0F4AA7D4"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3" w:history="1">
        <w:r w:rsidR="00554D8B" w:rsidRPr="00917C6E">
          <w:rPr>
            <w:rStyle w:val="Hyperlink"/>
            <w:noProof/>
          </w:rPr>
          <w:t>Hình 3.10 Thông báo đổi mật khẩu thành công</w:t>
        </w:r>
        <w:r w:rsidR="00554D8B">
          <w:rPr>
            <w:noProof/>
            <w:webHidden/>
          </w:rPr>
          <w:tab/>
        </w:r>
        <w:r w:rsidR="00554D8B">
          <w:rPr>
            <w:noProof/>
            <w:webHidden/>
          </w:rPr>
          <w:fldChar w:fldCharType="begin"/>
        </w:r>
        <w:r w:rsidR="00554D8B">
          <w:rPr>
            <w:noProof/>
            <w:webHidden/>
          </w:rPr>
          <w:instrText xml:space="preserve"> PAGEREF _Toc144484843 \h </w:instrText>
        </w:r>
        <w:r w:rsidR="00554D8B">
          <w:rPr>
            <w:noProof/>
            <w:webHidden/>
          </w:rPr>
        </w:r>
        <w:r w:rsidR="00554D8B">
          <w:rPr>
            <w:noProof/>
            <w:webHidden/>
          </w:rPr>
          <w:fldChar w:fldCharType="separate"/>
        </w:r>
        <w:r w:rsidR="00851919">
          <w:rPr>
            <w:noProof/>
            <w:webHidden/>
          </w:rPr>
          <w:t>55</w:t>
        </w:r>
        <w:r w:rsidR="00554D8B">
          <w:rPr>
            <w:noProof/>
            <w:webHidden/>
          </w:rPr>
          <w:fldChar w:fldCharType="end"/>
        </w:r>
      </w:hyperlink>
    </w:p>
    <w:p w14:paraId="3BBDA2E7" w14:textId="4EB9EB0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4" w:history="1">
        <w:r w:rsidR="00554D8B" w:rsidRPr="00917C6E">
          <w:rPr>
            <w:rStyle w:val="Hyperlink"/>
            <w:noProof/>
          </w:rPr>
          <w:t>Hình 3.11 Xem thông tin cá nhân</w:t>
        </w:r>
        <w:r w:rsidR="00554D8B">
          <w:rPr>
            <w:noProof/>
            <w:webHidden/>
          </w:rPr>
          <w:tab/>
        </w:r>
        <w:r w:rsidR="00554D8B">
          <w:rPr>
            <w:noProof/>
            <w:webHidden/>
          </w:rPr>
          <w:fldChar w:fldCharType="begin"/>
        </w:r>
        <w:r w:rsidR="00554D8B">
          <w:rPr>
            <w:noProof/>
            <w:webHidden/>
          </w:rPr>
          <w:instrText xml:space="preserve"> PAGEREF _Toc144484844 \h </w:instrText>
        </w:r>
        <w:r w:rsidR="00554D8B">
          <w:rPr>
            <w:noProof/>
            <w:webHidden/>
          </w:rPr>
        </w:r>
        <w:r w:rsidR="00554D8B">
          <w:rPr>
            <w:noProof/>
            <w:webHidden/>
          </w:rPr>
          <w:fldChar w:fldCharType="separate"/>
        </w:r>
        <w:r w:rsidR="00851919">
          <w:rPr>
            <w:noProof/>
            <w:webHidden/>
          </w:rPr>
          <w:t>55</w:t>
        </w:r>
        <w:r w:rsidR="00554D8B">
          <w:rPr>
            <w:noProof/>
            <w:webHidden/>
          </w:rPr>
          <w:fldChar w:fldCharType="end"/>
        </w:r>
      </w:hyperlink>
    </w:p>
    <w:p w14:paraId="751F3A74" w14:textId="5A9B7E5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5" w:history="1">
        <w:r w:rsidR="00554D8B" w:rsidRPr="00917C6E">
          <w:rPr>
            <w:rStyle w:val="Hyperlink"/>
            <w:noProof/>
          </w:rPr>
          <w:t>Hình 3.12 Thông báo lỗi khi thay đổi thông tin</w:t>
        </w:r>
        <w:r w:rsidR="00554D8B">
          <w:rPr>
            <w:noProof/>
            <w:webHidden/>
          </w:rPr>
          <w:tab/>
        </w:r>
        <w:r w:rsidR="00554D8B">
          <w:rPr>
            <w:noProof/>
            <w:webHidden/>
          </w:rPr>
          <w:fldChar w:fldCharType="begin"/>
        </w:r>
        <w:r w:rsidR="00554D8B">
          <w:rPr>
            <w:noProof/>
            <w:webHidden/>
          </w:rPr>
          <w:instrText xml:space="preserve"> PAGEREF _Toc144484845 \h </w:instrText>
        </w:r>
        <w:r w:rsidR="00554D8B">
          <w:rPr>
            <w:noProof/>
            <w:webHidden/>
          </w:rPr>
        </w:r>
        <w:r w:rsidR="00554D8B">
          <w:rPr>
            <w:noProof/>
            <w:webHidden/>
          </w:rPr>
          <w:fldChar w:fldCharType="separate"/>
        </w:r>
        <w:r w:rsidR="00851919">
          <w:rPr>
            <w:noProof/>
            <w:webHidden/>
          </w:rPr>
          <w:t>56</w:t>
        </w:r>
        <w:r w:rsidR="00554D8B">
          <w:rPr>
            <w:noProof/>
            <w:webHidden/>
          </w:rPr>
          <w:fldChar w:fldCharType="end"/>
        </w:r>
      </w:hyperlink>
    </w:p>
    <w:p w14:paraId="4A12595E" w14:textId="33B3DAEB"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6" w:history="1">
        <w:r w:rsidR="00554D8B" w:rsidRPr="00917C6E">
          <w:rPr>
            <w:rStyle w:val="Hyperlink"/>
            <w:noProof/>
          </w:rPr>
          <w:t>Hình 3.13 Thông báo thành công khi thay đổi thông tin</w:t>
        </w:r>
        <w:r w:rsidR="00554D8B">
          <w:rPr>
            <w:noProof/>
            <w:webHidden/>
          </w:rPr>
          <w:tab/>
        </w:r>
        <w:r w:rsidR="00554D8B">
          <w:rPr>
            <w:noProof/>
            <w:webHidden/>
          </w:rPr>
          <w:fldChar w:fldCharType="begin"/>
        </w:r>
        <w:r w:rsidR="00554D8B">
          <w:rPr>
            <w:noProof/>
            <w:webHidden/>
          </w:rPr>
          <w:instrText xml:space="preserve"> PAGEREF _Toc144484846 \h </w:instrText>
        </w:r>
        <w:r w:rsidR="00554D8B">
          <w:rPr>
            <w:noProof/>
            <w:webHidden/>
          </w:rPr>
        </w:r>
        <w:r w:rsidR="00554D8B">
          <w:rPr>
            <w:noProof/>
            <w:webHidden/>
          </w:rPr>
          <w:fldChar w:fldCharType="separate"/>
        </w:r>
        <w:r w:rsidR="00851919">
          <w:rPr>
            <w:noProof/>
            <w:webHidden/>
          </w:rPr>
          <w:t>56</w:t>
        </w:r>
        <w:r w:rsidR="00554D8B">
          <w:rPr>
            <w:noProof/>
            <w:webHidden/>
          </w:rPr>
          <w:fldChar w:fldCharType="end"/>
        </w:r>
      </w:hyperlink>
    </w:p>
    <w:p w14:paraId="3CFB5446" w14:textId="24811D0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7" w:history="1">
        <w:r w:rsidR="00554D8B" w:rsidRPr="00917C6E">
          <w:rPr>
            <w:rStyle w:val="Hyperlink"/>
            <w:noProof/>
          </w:rPr>
          <w:t>Hình 3.14 Ảnh đại diện ở trang Profile</w:t>
        </w:r>
        <w:r w:rsidR="00554D8B">
          <w:rPr>
            <w:noProof/>
            <w:webHidden/>
          </w:rPr>
          <w:tab/>
        </w:r>
        <w:r w:rsidR="00554D8B">
          <w:rPr>
            <w:noProof/>
            <w:webHidden/>
          </w:rPr>
          <w:fldChar w:fldCharType="begin"/>
        </w:r>
        <w:r w:rsidR="00554D8B">
          <w:rPr>
            <w:noProof/>
            <w:webHidden/>
          </w:rPr>
          <w:instrText xml:space="preserve"> PAGEREF _Toc144484847 \h </w:instrText>
        </w:r>
        <w:r w:rsidR="00554D8B">
          <w:rPr>
            <w:noProof/>
            <w:webHidden/>
          </w:rPr>
        </w:r>
        <w:r w:rsidR="00554D8B">
          <w:rPr>
            <w:noProof/>
            <w:webHidden/>
          </w:rPr>
          <w:fldChar w:fldCharType="separate"/>
        </w:r>
        <w:r w:rsidR="00851919">
          <w:rPr>
            <w:noProof/>
            <w:webHidden/>
          </w:rPr>
          <w:t>57</w:t>
        </w:r>
        <w:r w:rsidR="00554D8B">
          <w:rPr>
            <w:noProof/>
            <w:webHidden/>
          </w:rPr>
          <w:fldChar w:fldCharType="end"/>
        </w:r>
      </w:hyperlink>
    </w:p>
    <w:p w14:paraId="10DCD534" w14:textId="481090B9"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8" w:history="1">
        <w:r w:rsidR="00554D8B" w:rsidRPr="00917C6E">
          <w:rPr>
            <w:rStyle w:val="Hyperlink"/>
            <w:noProof/>
          </w:rPr>
          <w:t>Hình 3.15 Modal thay đổi ảnh đại diện</w:t>
        </w:r>
        <w:r w:rsidR="00554D8B">
          <w:rPr>
            <w:noProof/>
            <w:webHidden/>
          </w:rPr>
          <w:tab/>
        </w:r>
        <w:r w:rsidR="00554D8B">
          <w:rPr>
            <w:noProof/>
            <w:webHidden/>
          </w:rPr>
          <w:fldChar w:fldCharType="begin"/>
        </w:r>
        <w:r w:rsidR="00554D8B">
          <w:rPr>
            <w:noProof/>
            <w:webHidden/>
          </w:rPr>
          <w:instrText xml:space="preserve"> PAGEREF _Toc144484848 \h </w:instrText>
        </w:r>
        <w:r w:rsidR="00554D8B">
          <w:rPr>
            <w:noProof/>
            <w:webHidden/>
          </w:rPr>
        </w:r>
        <w:r w:rsidR="00554D8B">
          <w:rPr>
            <w:noProof/>
            <w:webHidden/>
          </w:rPr>
          <w:fldChar w:fldCharType="separate"/>
        </w:r>
        <w:r w:rsidR="00851919">
          <w:rPr>
            <w:noProof/>
            <w:webHidden/>
          </w:rPr>
          <w:t>57</w:t>
        </w:r>
        <w:r w:rsidR="00554D8B">
          <w:rPr>
            <w:noProof/>
            <w:webHidden/>
          </w:rPr>
          <w:fldChar w:fldCharType="end"/>
        </w:r>
      </w:hyperlink>
    </w:p>
    <w:p w14:paraId="02EBE238" w14:textId="3FE05EA8"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49" w:history="1">
        <w:r w:rsidR="00554D8B" w:rsidRPr="00917C6E">
          <w:rPr>
            <w:rStyle w:val="Hyperlink"/>
            <w:noProof/>
          </w:rPr>
          <w:t>Hình 3.16 Thay đổi và xem trước ảnh trước khi save</w:t>
        </w:r>
        <w:r w:rsidR="00554D8B">
          <w:rPr>
            <w:noProof/>
            <w:webHidden/>
          </w:rPr>
          <w:tab/>
        </w:r>
        <w:r w:rsidR="00554D8B">
          <w:rPr>
            <w:noProof/>
            <w:webHidden/>
          </w:rPr>
          <w:fldChar w:fldCharType="begin"/>
        </w:r>
        <w:r w:rsidR="00554D8B">
          <w:rPr>
            <w:noProof/>
            <w:webHidden/>
          </w:rPr>
          <w:instrText xml:space="preserve"> PAGEREF _Toc144484849 \h </w:instrText>
        </w:r>
        <w:r w:rsidR="00554D8B">
          <w:rPr>
            <w:noProof/>
            <w:webHidden/>
          </w:rPr>
        </w:r>
        <w:r w:rsidR="00554D8B">
          <w:rPr>
            <w:noProof/>
            <w:webHidden/>
          </w:rPr>
          <w:fldChar w:fldCharType="separate"/>
        </w:r>
        <w:r w:rsidR="00851919">
          <w:rPr>
            <w:noProof/>
            <w:webHidden/>
          </w:rPr>
          <w:t>57</w:t>
        </w:r>
        <w:r w:rsidR="00554D8B">
          <w:rPr>
            <w:noProof/>
            <w:webHidden/>
          </w:rPr>
          <w:fldChar w:fldCharType="end"/>
        </w:r>
      </w:hyperlink>
    </w:p>
    <w:p w14:paraId="2E5225E8" w14:textId="0DC53DEB"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0" w:history="1">
        <w:r w:rsidR="00554D8B" w:rsidRPr="00917C6E">
          <w:rPr>
            <w:rStyle w:val="Hyperlink"/>
            <w:noProof/>
          </w:rPr>
          <w:t>Hình 3.17 Sidebar phụ để chọn danh sách tài khoản</w:t>
        </w:r>
        <w:r w:rsidR="00554D8B">
          <w:rPr>
            <w:noProof/>
            <w:webHidden/>
          </w:rPr>
          <w:tab/>
        </w:r>
        <w:r w:rsidR="00554D8B">
          <w:rPr>
            <w:noProof/>
            <w:webHidden/>
          </w:rPr>
          <w:fldChar w:fldCharType="begin"/>
        </w:r>
        <w:r w:rsidR="00554D8B">
          <w:rPr>
            <w:noProof/>
            <w:webHidden/>
          </w:rPr>
          <w:instrText xml:space="preserve"> PAGEREF _Toc144484850 \h </w:instrText>
        </w:r>
        <w:r w:rsidR="00554D8B">
          <w:rPr>
            <w:noProof/>
            <w:webHidden/>
          </w:rPr>
        </w:r>
        <w:r w:rsidR="00554D8B">
          <w:rPr>
            <w:noProof/>
            <w:webHidden/>
          </w:rPr>
          <w:fldChar w:fldCharType="separate"/>
        </w:r>
        <w:r w:rsidR="00851919">
          <w:rPr>
            <w:noProof/>
            <w:webHidden/>
          </w:rPr>
          <w:t>58</w:t>
        </w:r>
        <w:r w:rsidR="00554D8B">
          <w:rPr>
            <w:noProof/>
            <w:webHidden/>
          </w:rPr>
          <w:fldChar w:fldCharType="end"/>
        </w:r>
      </w:hyperlink>
    </w:p>
    <w:p w14:paraId="20850B87" w14:textId="07CA2DE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1" w:history="1">
        <w:r w:rsidR="00554D8B" w:rsidRPr="00917C6E">
          <w:rPr>
            <w:rStyle w:val="Hyperlink"/>
            <w:noProof/>
          </w:rPr>
          <w:t>Hình 3.18 Xem danh sách tài khoản với quyền admin</w:t>
        </w:r>
        <w:r w:rsidR="00554D8B">
          <w:rPr>
            <w:noProof/>
            <w:webHidden/>
          </w:rPr>
          <w:tab/>
        </w:r>
        <w:r w:rsidR="00554D8B">
          <w:rPr>
            <w:noProof/>
            <w:webHidden/>
          </w:rPr>
          <w:fldChar w:fldCharType="begin"/>
        </w:r>
        <w:r w:rsidR="00554D8B">
          <w:rPr>
            <w:noProof/>
            <w:webHidden/>
          </w:rPr>
          <w:instrText xml:space="preserve"> PAGEREF _Toc144484851 \h </w:instrText>
        </w:r>
        <w:r w:rsidR="00554D8B">
          <w:rPr>
            <w:noProof/>
            <w:webHidden/>
          </w:rPr>
        </w:r>
        <w:r w:rsidR="00554D8B">
          <w:rPr>
            <w:noProof/>
            <w:webHidden/>
          </w:rPr>
          <w:fldChar w:fldCharType="separate"/>
        </w:r>
        <w:r w:rsidR="00851919">
          <w:rPr>
            <w:noProof/>
            <w:webHidden/>
          </w:rPr>
          <w:t>58</w:t>
        </w:r>
        <w:r w:rsidR="00554D8B">
          <w:rPr>
            <w:noProof/>
            <w:webHidden/>
          </w:rPr>
          <w:fldChar w:fldCharType="end"/>
        </w:r>
      </w:hyperlink>
    </w:p>
    <w:p w14:paraId="2B180725" w14:textId="21275D17"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2" w:history="1">
        <w:r w:rsidR="00554D8B" w:rsidRPr="00917C6E">
          <w:rPr>
            <w:rStyle w:val="Hyperlink"/>
            <w:noProof/>
          </w:rPr>
          <w:t>Hình 3.19 Xem danh sách tài khoản với quyền manager</w:t>
        </w:r>
        <w:r w:rsidR="00554D8B">
          <w:rPr>
            <w:noProof/>
            <w:webHidden/>
          </w:rPr>
          <w:tab/>
        </w:r>
        <w:r w:rsidR="00554D8B">
          <w:rPr>
            <w:noProof/>
            <w:webHidden/>
          </w:rPr>
          <w:fldChar w:fldCharType="begin"/>
        </w:r>
        <w:r w:rsidR="00554D8B">
          <w:rPr>
            <w:noProof/>
            <w:webHidden/>
          </w:rPr>
          <w:instrText xml:space="preserve"> PAGEREF _Toc144484852 \h </w:instrText>
        </w:r>
        <w:r w:rsidR="00554D8B">
          <w:rPr>
            <w:noProof/>
            <w:webHidden/>
          </w:rPr>
        </w:r>
        <w:r w:rsidR="00554D8B">
          <w:rPr>
            <w:noProof/>
            <w:webHidden/>
          </w:rPr>
          <w:fldChar w:fldCharType="separate"/>
        </w:r>
        <w:r w:rsidR="00851919">
          <w:rPr>
            <w:noProof/>
            <w:webHidden/>
          </w:rPr>
          <w:t>59</w:t>
        </w:r>
        <w:r w:rsidR="00554D8B">
          <w:rPr>
            <w:noProof/>
            <w:webHidden/>
          </w:rPr>
          <w:fldChar w:fldCharType="end"/>
        </w:r>
      </w:hyperlink>
    </w:p>
    <w:p w14:paraId="53D6ECC2" w14:textId="51C85FA7"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3" w:history="1">
        <w:r w:rsidR="00554D8B" w:rsidRPr="00917C6E">
          <w:rPr>
            <w:rStyle w:val="Hyperlink"/>
            <w:noProof/>
          </w:rPr>
          <w:t>Hình 3.20 Form nhập thông tin tài khoản</w:t>
        </w:r>
        <w:r w:rsidR="00554D8B">
          <w:rPr>
            <w:noProof/>
            <w:webHidden/>
          </w:rPr>
          <w:tab/>
        </w:r>
        <w:r w:rsidR="00554D8B">
          <w:rPr>
            <w:noProof/>
            <w:webHidden/>
          </w:rPr>
          <w:fldChar w:fldCharType="begin"/>
        </w:r>
        <w:r w:rsidR="00554D8B">
          <w:rPr>
            <w:noProof/>
            <w:webHidden/>
          </w:rPr>
          <w:instrText xml:space="preserve"> PAGEREF _Toc144484853 \h </w:instrText>
        </w:r>
        <w:r w:rsidR="00554D8B">
          <w:rPr>
            <w:noProof/>
            <w:webHidden/>
          </w:rPr>
        </w:r>
        <w:r w:rsidR="00554D8B">
          <w:rPr>
            <w:noProof/>
            <w:webHidden/>
          </w:rPr>
          <w:fldChar w:fldCharType="separate"/>
        </w:r>
        <w:r w:rsidR="00851919">
          <w:rPr>
            <w:noProof/>
            <w:webHidden/>
          </w:rPr>
          <w:t>59</w:t>
        </w:r>
        <w:r w:rsidR="00554D8B">
          <w:rPr>
            <w:noProof/>
            <w:webHidden/>
          </w:rPr>
          <w:fldChar w:fldCharType="end"/>
        </w:r>
      </w:hyperlink>
    </w:p>
    <w:p w14:paraId="7745B1E7" w14:textId="1BE04C2E"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4" w:history="1">
        <w:r w:rsidR="00554D8B" w:rsidRPr="00917C6E">
          <w:rPr>
            <w:rStyle w:val="Hyperlink"/>
            <w:noProof/>
          </w:rPr>
          <w:t>Hình 3.21 Danh sách tài khoản sau khi tạo</w:t>
        </w:r>
        <w:r w:rsidR="00554D8B">
          <w:rPr>
            <w:noProof/>
            <w:webHidden/>
          </w:rPr>
          <w:tab/>
        </w:r>
        <w:r w:rsidR="00554D8B">
          <w:rPr>
            <w:noProof/>
            <w:webHidden/>
          </w:rPr>
          <w:fldChar w:fldCharType="begin"/>
        </w:r>
        <w:r w:rsidR="00554D8B">
          <w:rPr>
            <w:noProof/>
            <w:webHidden/>
          </w:rPr>
          <w:instrText xml:space="preserve"> PAGEREF _Toc144484854 \h </w:instrText>
        </w:r>
        <w:r w:rsidR="00554D8B">
          <w:rPr>
            <w:noProof/>
            <w:webHidden/>
          </w:rPr>
        </w:r>
        <w:r w:rsidR="00554D8B">
          <w:rPr>
            <w:noProof/>
            <w:webHidden/>
          </w:rPr>
          <w:fldChar w:fldCharType="separate"/>
        </w:r>
        <w:r w:rsidR="00851919">
          <w:rPr>
            <w:noProof/>
            <w:webHidden/>
          </w:rPr>
          <w:t>60</w:t>
        </w:r>
        <w:r w:rsidR="00554D8B">
          <w:rPr>
            <w:noProof/>
            <w:webHidden/>
          </w:rPr>
          <w:fldChar w:fldCharType="end"/>
        </w:r>
      </w:hyperlink>
    </w:p>
    <w:p w14:paraId="47C6EC8B" w14:textId="0830B02A"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5" w:history="1">
        <w:r w:rsidR="00554D8B" w:rsidRPr="00917C6E">
          <w:rPr>
            <w:rStyle w:val="Hyperlink"/>
            <w:noProof/>
          </w:rPr>
          <w:t>Hình 3.22 Form thay đổi thông tin</w:t>
        </w:r>
        <w:r w:rsidR="00554D8B">
          <w:rPr>
            <w:noProof/>
            <w:webHidden/>
          </w:rPr>
          <w:tab/>
        </w:r>
        <w:r w:rsidR="00554D8B">
          <w:rPr>
            <w:noProof/>
            <w:webHidden/>
          </w:rPr>
          <w:fldChar w:fldCharType="begin"/>
        </w:r>
        <w:r w:rsidR="00554D8B">
          <w:rPr>
            <w:noProof/>
            <w:webHidden/>
          </w:rPr>
          <w:instrText xml:space="preserve"> PAGEREF _Toc144484855 \h </w:instrText>
        </w:r>
        <w:r w:rsidR="00554D8B">
          <w:rPr>
            <w:noProof/>
            <w:webHidden/>
          </w:rPr>
        </w:r>
        <w:r w:rsidR="00554D8B">
          <w:rPr>
            <w:noProof/>
            <w:webHidden/>
          </w:rPr>
          <w:fldChar w:fldCharType="separate"/>
        </w:r>
        <w:r w:rsidR="00851919">
          <w:rPr>
            <w:noProof/>
            <w:webHidden/>
          </w:rPr>
          <w:t>60</w:t>
        </w:r>
        <w:r w:rsidR="00554D8B">
          <w:rPr>
            <w:noProof/>
            <w:webHidden/>
          </w:rPr>
          <w:fldChar w:fldCharType="end"/>
        </w:r>
      </w:hyperlink>
    </w:p>
    <w:p w14:paraId="356D73A1" w14:textId="75D8D257"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6" w:history="1">
        <w:r w:rsidR="00554D8B" w:rsidRPr="00917C6E">
          <w:rPr>
            <w:rStyle w:val="Hyperlink"/>
            <w:noProof/>
          </w:rPr>
          <w:t>Hình 3.23 Xác nhận xóa tài khoản</w:t>
        </w:r>
        <w:r w:rsidR="00554D8B">
          <w:rPr>
            <w:noProof/>
            <w:webHidden/>
          </w:rPr>
          <w:tab/>
        </w:r>
        <w:r w:rsidR="00554D8B">
          <w:rPr>
            <w:noProof/>
            <w:webHidden/>
          </w:rPr>
          <w:fldChar w:fldCharType="begin"/>
        </w:r>
        <w:r w:rsidR="00554D8B">
          <w:rPr>
            <w:noProof/>
            <w:webHidden/>
          </w:rPr>
          <w:instrText xml:space="preserve"> PAGEREF _Toc144484856 \h </w:instrText>
        </w:r>
        <w:r w:rsidR="00554D8B">
          <w:rPr>
            <w:noProof/>
            <w:webHidden/>
          </w:rPr>
        </w:r>
        <w:r w:rsidR="00554D8B">
          <w:rPr>
            <w:noProof/>
            <w:webHidden/>
          </w:rPr>
          <w:fldChar w:fldCharType="separate"/>
        </w:r>
        <w:r w:rsidR="00851919">
          <w:rPr>
            <w:noProof/>
            <w:webHidden/>
          </w:rPr>
          <w:t>61</w:t>
        </w:r>
        <w:r w:rsidR="00554D8B">
          <w:rPr>
            <w:noProof/>
            <w:webHidden/>
          </w:rPr>
          <w:fldChar w:fldCharType="end"/>
        </w:r>
      </w:hyperlink>
    </w:p>
    <w:p w14:paraId="42F9A6E1" w14:textId="19943A12"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7" w:history="1">
        <w:r w:rsidR="00554D8B" w:rsidRPr="00917C6E">
          <w:rPr>
            <w:rStyle w:val="Hyperlink"/>
            <w:noProof/>
          </w:rPr>
          <w:t>Hình 3.24 Sidebar phụ để chọn danh sách sản phẩm trong kho</w:t>
        </w:r>
        <w:r w:rsidR="00554D8B">
          <w:rPr>
            <w:noProof/>
            <w:webHidden/>
          </w:rPr>
          <w:tab/>
        </w:r>
        <w:r w:rsidR="00554D8B">
          <w:rPr>
            <w:noProof/>
            <w:webHidden/>
          </w:rPr>
          <w:fldChar w:fldCharType="begin"/>
        </w:r>
        <w:r w:rsidR="00554D8B">
          <w:rPr>
            <w:noProof/>
            <w:webHidden/>
          </w:rPr>
          <w:instrText xml:space="preserve"> PAGEREF _Toc144484857 \h </w:instrText>
        </w:r>
        <w:r w:rsidR="00554D8B">
          <w:rPr>
            <w:noProof/>
            <w:webHidden/>
          </w:rPr>
        </w:r>
        <w:r w:rsidR="00554D8B">
          <w:rPr>
            <w:noProof/>
            <w:webHidden/>
          </w:rPr>
          <w:fldChar w:fldCharType="separate"/>
        </w:r>
        <w:r w:rsidR="00851919">
          <w:rPr>
            <w:noProof/>
            <w:webHidden/>
          </w:rPr>
          <w:t>61</w:t>
        </w:r>
        <w:r w:rsidR="00554D8B">
          <w:rPr>
            <w:noProof/>
            <w:webHidden/>
          </w:rPr>
          <w:fldChar w:fldCharType="end"/>
        </w:r>
      </w:hyperlink>
    </w:p>
    <w:p w14:paraId="7E83D2D6" w14:textId="02AF669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8" w:history="1">
        <w:r w:rsidR="00554D8B" w:rsidRPr="00917C6E">
          <w:rPr>
            <w:rStyle w:val="Hyperlink"/>
            <w:noProof/>
          </w:rPr>
          <w:t>Hình 3.25 Danh sách sản phẩm trong kho</w:t>
        </w:r>
        <w:r w:rsidR="00554D8B">
          <w:rPr>
            <w:noProof/>
            <w:webHidden/>
          </w:rPr>
          <w:tab/>
        </w:r>
        <w:r w:rsidR="00554D8B">
          <w:rPr>
            <w:noProof/>
            <w:webHidden/>
          </w:rPr>
          <w:fldChar w:fldCharType="begin"/>
        </w:r>
        <w:r w:rsidR="00554D8B">
          <w:rPr>
            <w:noProof/>
            <w:webHidden/>
          </w:rPr>
          <w:instrText xml:space="preserve"> PAGEREF _Toc144484858 \h </w:instrText>
        </w:r>
        <w:r w:rsidR="00554D8B">
          <w:rPr>
            <w:noProof/>
            <w:webHidden/>
          </w:rPr>
        </w:r>
        <w:r w:rsidR="00554D8B">
          <w:rPr>
            <w:noProof/>
            <w:webHidden/>
          </w:rPr>
          <w:fldChar w:fldCharType="separate"/>
        </w:r>
        <w:r w:rsidR="00851919">
          <w:rPr>
            <w:noProof/>
            <w:webHidden/>
          </w:rPr>
          <w:t>62</w:t>
        </w:r>
        <w:r w:rsidR="00554D8B">
          <w:rPr>
            <w:noProof/>
            <w:webHidden/>
          </w:rPr>
          <w:fldChar w:fldCharType="end"/>
        </w:r>
      </w:hyperlink>
    </w:p>
    <w:p w14:paraId="223C586D" w14:textId="16C63E3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59" w:history="1">
        <w:r w:rsidR="00554D8B" w:rsidRPr="00917C6E">
          <w:rPr>
            <w:rStyle w:val="Hyperlink"/>
            <w:noProof/>
          </w:rPr>
          <w:t>Hình 3.26 Form điền thông tin sản phẩm mới</w:t>
        </w:r>
        <w:r w:rsidR="00554D8B">
          <w:rPr>
            <w:noProof/>
            <w:webHidden/>
          </w:rPr>
          <w:tab/>
        </w:r>
        <w:r w:rsidR="00554D8B">
          <w:rPr>
            <w:noProof/>
            <w:webHidden/>
          </w:rPr>
          <w:fldChar w:fldCharType="begin"/>
        </w:r>
        <w:r w:rsidR="00554D8B">
          <w:rPr>
            <w:noProof/>
            <w:webHidden/>
          </w:rPr>
          <w:instrText xml:space="preserve"> PAGEREF _Toc144484859 \h </w:instrText>
        </w:r>
        <w:r w:rsidR="00554D8B">
          <w:rPr>
            <w:noProof/>
            <w:webHidden/>
          </w:rPr>
        </w:r>
        <w:r w:rsidR="00554D8B">
          <w:rPr>
            <w:noProof/>
            <w:webHidden/>
          </w:rPr>
          <w:fldChar w:fldCharType="separate"/>
        </w:r>
        <w:r w:rsidR="00851919">
          <w:rPr>
            <w:noProof/>
            <w:webHidden/>
          </w:rPr>
          <w:t>62</w:t>
        </w:r>
        <w:r w:rsidR="00554D8B">
          <w:rPr>
            <w:noProof/>
            <w:webHidden/>
          </w:rPr>
          <w:fldChar w:fldCharType="end"/>
        </w:r>
      </w:hyperlink>
    </w:p>
    <w:p w14:paraId="00190AAB" w14:textId="05836A89"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0" w:history="1">
        <w:r w:rsidR="00554D8B" w:rsidRPr="00917C6E">
          <w:rPr>
            <w:rStyle w:val="Hyperlink"/>
            <w:noProof/>
          </w:rPr>
          <w:t>Hình 3.27 Cập nhật giao diện sau khi thêm sản phẩm mới</w:t>
        </w:r>
        <w:r w:rsidR="00554D8B">
          <w:rPr>
            <w:noProof/>
            <w:webHidden/>
          </w:rPr>
          <w:tab/>
        </w:r>
        <w:r w:rsidR="00554D8B">
          <w:rPr>
            <w:noProof/>
            <w:webHidden/>
          </w:rPr>
          <w:fldChar w:fldCharType="begin"/>
        </w:r>
        <w:r w:rsidR="00554D8B">
          <w:rPr>
            <w:noProof/>
            <w:webHidden/>
          </w:rPr>
          <w:instrText xml:space="preserve"> PAGEREF _Toc144484860 \h </w:instrText>
        </w:r>
        <w:r w:rsidR="00554D8B">
          <w:rPr>
            <w:noProof/>
            <w:webHidden/>
          </w:rPr>
        </w:r>
        <w:r w:rsidR="00554D8B">
          <w:rPr>
            <w:noProof/>
            <w:webHidden/>
          </w:rPr>
          <w:fldChar w:fldCharType="separate"/>
        </w:r>
        <w:r w:rsidR="00851919">
          <w:rPr>
            <w:noProof/>
            <w:webHidden/>
          </w:rPr>
          <w:t>63</w:t>
        </w:r>
        <w:r w:rsidR="00554D8B">
          <w:rPr>
            <w:noProof/>
            <w:webHidden/>
          </w:rPr>
          <w:fldChar w:fldCharType="end"/>
        </w:r>
      </w:hyperlink>
    </w:p>
    <w:p w14:paraId="5BBAF705" w14:textId="53B4330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1" w:history="1">
        <w:r w:rsidR="00554D8B" w:rsidRPr="00917C6E">
          <w:rPr>
            <w:rStyle w:val="Hyperlink"/>
            <w:noProof/>
          </w:rPr>
          <w:t>Hình 3.28 Form thay đổi thông tin sản phẩm</w:t>
        </w:r>
        <w:r w:rsidR="00554D8B">
          <w:rPr>
            <w:noProof/>
            <w:webHidden/>
          </w:rPr>
          <w:tab/>
        </w:r>
        <w:r w:rsidR="00554D8B">
          <w:rPr>
            <w:noProof/>
            <w:webHidden/>
          </w:rPr>
          <w:fldChar w:fldCharType="begin"/>
        </w:r>
        <w:r w:rsidR="00554D8B">
          <w:rPr>
            <w:noProof/>
            <w:webHidden/>
          </w:rPr>
          <w:instrText xml:space="preserve"> PAGEREF _Toc144484861 \h </w:instrText>
        </w:r>
        <w:r w:rsidR="00554D8B">
          <w:rPr>
            <w:noProof/>
            <w:webHidden/>
          </w:rPr>
        </w:r>
        <w:r w:rsidR="00554D8B">
          <w:rPr>
            <w:noProof/>
            <w:webHidden/>
          </w:rPr>
          <w:fldChar w:fldCharType="separate"/>
        </w:r>
        <w:r w:rsidR="00851919">
          <w:rPr>
            <w:noProof/>
            <w:webHidden/>
          </w:rPr>
          <w:t>63</w:t>
        </w:r>
        <w:r w:rsidR="00554D8B">
          <w:rPr>
            <w:noProof/>
            <w:webHidden/>
          </w:rPr>
          <w:fldChar w:fldCharType="end"/>
        </w:r>
      </w:hyperlink>
    </w:p>
    <w:p w14:paraId="2EA35DCD" w14:textId="7DAEFA11"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2" w:history="1">
        <w:r w:rsidR="00554D8B" w:rsidRPr="00917C6E">
          <w:rPr>
            <w:rStyle w:val="Hyperlink"/>
            <w:noProof/>
          </w:rPr>
          <w:t>Hình 3.29 Biểu tượng xóa sản phẩm</w:t>
        </w:r>
        <w:r w:rsidR="00554D8B">
          <w:rPr>
            <w:noProof/>
            <w:webHidden/>
          </w:rPr>
          <w:tab/>
        </w:r>
        <w:r w:rsidR="00554D8B">
          <w:rPr>
            <w:noProof/>
            <w:webHidden/>
          </w:rPr>
          <w:fldChar w:fldCharType="begin"/>
        </w:r>
        <w:r w:rsidR="00554D8B">
          <w:rPr>
            <w:noProof/>
            <w:webHidden/>
          </w:rPr>
          <w:instrText xml:space="preserve"> PAGEREF _Toc144484862 \h </w:instrText>
        </w:r>
        <w:r w:rsidR="00554D8B">
          <w:rPr>
            <w:noProof/>
            <w:webHidden/>
          </w:rPr>
        </w:r>
        <w:r w:rsidR="00554D8B">
          <w:rPr>
            <w:noProof/>
            <w:webHidden/>
          </w:rPr>
          <w:fldChar w:fldCharType="separate"/>
        </w:r>
        <w:r w:rsidR="00851919">
          <w:rPr>
            <w:noProof/>
            <w:webHidden/>
          </w:rPr>
          <w:t>64</w:t>
        </w:r>
        <w:r w:rsidR="00554D8B">
          <w:rPr>
            <w:noProof/>
            <w:webHidden/>
          </w:rPr>
          <w:fldChar w:fldCharType="end"/>
        </w:r>
      </w:hyperlink>
    </w:p>
    <w:p w14:paraId="4C524090" w14:textId="213E43D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3" w:history="1">
        <w:r w:rsidR="00554D8B" w:rsidRPr="00917C6E">
          <w:rPr>
            <w:rStyle w:val="Hyperlink"/>
            <w:noProof/>
          </w:rPr>
          <w:t>Hình 3.30 Xác nhận xóa sản phẩm</w:t>
        </w:r>
        <w:r w:rsidR="00554D8B">
          <w:rPr>
            <w:noProof/>
            <w:webHidden/>
          </w:rPr>
          <w:tab/>
        </w:r>
        <w:r w:rsidR="00554D8B">
          <w:rPr>
            <w:noProof/>
            <w:webHidden/>
          </w:rPr>
          <w:fldChar w:fldCharType="begin"/>
        </w:r>
        <w:r w:rsidR="00554D8B">
          <w:rPr>
            <w:noProof/>
            <w:webHidden/>
          </w:rPr>
          <w:instrText xml:space="preserve"> PAGEREF _Toc144484863 \h </w:instrText>
        </w:r>
        <w:r w:rsidR="00554D8B">
          <w:rPr>
            <w:noProof/>
            <w:webHidden/>
          </w:rPr>
        </w:r>
        <w:r w:rsidR="00554D8B">
          <w:rPr>
            <w:noProof/>
            <w:webHidden/>
          </w:rPr>
          <w:fldChar w:fldCharType="separate"/>
        </w:r>
        <w:r w:rsidR="00851919">
          <w:rPr>
            <w:noProof/>
            <w:webHidden/>
          </w:rPr>
          <w:t>64</w:t>
        </w:r>
        <w:r w:rsidR="00554D8B">
          <w:rPr>
            <w:noProof/>
            <w:webHidden/>
          </w:rPr>
          <w:fldChar w:fldCharType="end"/>
        </w:r>
      </w:hyperlink>
    </w:p>
    <w:p w14:paraId="0A83ABE8" w14:textId="2B4160ED"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4" w:history="1">
        <w:r w:rsidR="00554D8B" w:rsidRPr="00917C6E">
          <w:rPr>
            <w:rStyle w:val="Hyperlink"/>
            <w:noProof/>
          </w:rPr>
          <w:t>Hình 3.31 Tìm kiếm sản phẩm</w:t>
        </w:r>
        <w:r w:rsidR="00554D8B">
          <w:rPr>
            <w:noProof/>
            <w:webHidden/>
          </w:rPr>
          <w:tab/>
        </w:r>
        <w:r w:rsidR="00554D8B">
          <w:rPr>
            <w:noProof/>
            <w:webHidden/>
          </w:rPr>
          <w:fldChar w:fldCharType="begin"/>
        </w:r>
        <w:r w:rsidR="00554D8B">
          <w:rPr>
            <w:noProof/>
            <w:webHidden/>
          </w:rPr>
          <w:instrText xml:space="preserve"> PAGEREF _Toc144484864 \h </w:instrText>
        </w:r>
        <w:r w:rsidR="00554D8B">
          <w:rPr>
            <w:noProof/>
            <w:webHidden/>
          </w:rPr>
        </w:r>
        <w:r w:rsidR="00554D8B">
          <w:rPr>
            <w:noProof/>
            <w:webHidden/>
          </w:rPr>
          <w:fldChar w:fldCharType="separate"/>
        </w:r>
        <w:r w:rsidR="00851919">
          <w:rPr>
            <w:noProof/>
            <w:webHidden/>
          </w:rPr>
          <w:t>65</w:t>
        </w:r>
        <w:r w:rsidR="00554D8B">
          <w:rPr>
            <w:noProof/>
            <w:webHidden/>
          </w:rPr>
          <w:fldChar w:fldCharType="end"/>
        </w:r>
      </w:hyperlink>
    </w:p>
    <w:p w14:paraId="7866A3B7" w14:textId="01D6881C"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5" w:history="1">
        <w:r w:rsidR="00554D8B" w:rsidRPr="00917C6E">
          <w:rPr>
            <w:rStyle w:val="Hyperlink"/>
            <w:noProof/>
          </w:rPr>
          <w:t>Hình 3.32 Hiển thị sản phẩm theo tên đã tìm kiếm</w:t>
        </w:r>
        <w:r w:rsidR="00554D8B">
          <w:rPr>
            <w:noProof/>
            <w:webHidden/>
          </w:rPr>
          <w:tab/>
        </w:r>
        <w:r w:rsidR="00554D8B">
          <w:rPr>
            <w:noProof/>
            <w:webHidden/>
          </w:rPr>
          <w:fldChar w:fldCharType="begin"/>
        </w:r>
        <w:r w:rsidR="00554D8B">
          <w:rPr>
            <w:noProof/>
            <w:webHidden/>
          </w:rPr>
          <w:instrText xml:space="preserve"> PAGEREF _Toc144484865 \h </w:instrText>
        </w:r>
        <w:r w:rsidR="00554D8B">
          <w:rPr>
            <w:noProof/>
            <w:webHidden/>
          </w:rPr>
        </w:r>
        <w:r w:rsidR="00554D8B">
          <w:rPr>
            <w:noProof/>
            <w:webHidden/>
          </w:rPr>
          <w:fldChar w:fldCharType="separate"/>
        </w:r>
        <w:r w:rsidR="00851919">
          <w:rPr>
            <w:noProof/>
            <w:webHidden/>
          </w:rPr>
          <w:t>65</w:t>
        </w:r>
        <w:r w:rsidR="00554D8B">
          <w:rPr>
            <w:noProof/>
            <w:webHidden/>
          </w:rPr>
          <w:fldChar w:fldCharType="end"/>
        </w:r>
      </w:hyperlink>
    </w:p>
    <w:p w14:paraId="14A3ABC7" w14:textId="3B0C0E6A"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6" w:history="1">
        <w:r w:rsidR="00554D8B" w:rsidRPr="00917C6E">
          <w:rPr>
            <w:rStyle w:val="Hyperlink"/>
            <w:noProof/>
          </w:rPr>
          <w:t>Hình 3.33 Không tìm thấy sản phẩm</w:t>
        </w:r>
        <w:r w:rsidR="00554D8B">
          <w:rPr>
            <w:noProof/>
            <w:webHidden/>
          </w:rPr>
          <w:tab/>
        </w:r>
        <w:r w:rsidR="00554D8B">
          <w:rPr>
            <w:noProof/>
            <w:webHidden/>
          </w:rPr>
          <w:fldChar w:fldCharType="begin"/>
        </w:r>
        <w:r w:rsidR="00554D8B">
          <w:rPr>
            <w:noProof/>
            <w:webHidden/>
          </w:rPr>
          <w:instrText xml:space="preserve"> PAGEREF _Toc144484866 \h </w:instrText>
        </w:r>
        <w:r w:rsidR="00554D8B">
          <w:rPr>
            <w:noProof/>
            <w:webHidden/>
          </w:rPr>
        </w:r>
        <w:r w:rsidR="00554D8B">
          <w:rPr>
            <w:noProof/>
            <w:webHidden/>
          </w:rPr>
          <w:fldChar w:fldCharType="separate"/>
        </w:r>
        <w:r w:rsidR="00851919">
          <w:rPr>
            <w:noProof/>
            <w:webHidden/>
          </w:rPr>
          <w:t>65</w:t>
        </w:r>
        <w:r w:rsidR="00554D8B">
          <w:rPr>
            <w:noProof/>
            <w:webHidden/>
          </w:rPr>
          <w:fldChar w:fldCharType="end"/>
        </w:r>
      </w:hyperlink>
    </w:p>
    <w:p w14:paraId="6601B45A" w14:textId="6D5F1094"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7" w:history="1">
        <w:r w:rsidR="00554D8B" w:rsidRPr="00917C6E">
          <w:rPr>
            <w:rStyle w:val="Hyperlink"/>
            <w:noProof/>
          </w:rPr>
          <w:t>Hình 3.34 Thêm sản phẩm bằng kết quả tìm kiếm</w:t>
        </w:r>
        <w:r w:rsidR="00554D8B">
          <w:rPr>
            <w:noProof/>
            <w:webHidden/>
          </w:rPr>
          <w:tab/>
        </w:r>
        <w:r w:rsidR="00554D8B">
          <w:rPr>
            <w:noProof/>
            <w:webHidden/>
          </w:rPr>
          <w:fldChar w:fldCharType="begin"/>
        </w:r>
        <w:r w:rsidR="00554D8B">
          <w:rPr>
            <w:noProof/>
            <w:webHidden/>
          </w:rPr>
          <w:instrText xml:space="preserve"> PAGEREF _Toc144484867 \h </w:instrText>
        </w:r>
        <w:r w:rsidR="00554D8B">
          <w:rPr>
            <w:noProof/>
            <w:webHidden/>
          </w:rPr>
        </w:r>
        <w:r w:rsidR="00554D8B">
          <w:rPr>
            <w:noProof/>
            <w:webHidden/>
          </w:rPr>
          <w:fldChar w:fldCharType="separate"/>
        </w:r>
        <w:r w:rsidR="00851919">
          <w:rPr>
            <w:noProof/>
            <w:webHidden/>
          </w:rPr>
          <w:t>66</w:t>
        </w:r>
        <w:r w:rsidR="00554D8B">
          <w:rPr>
            <w:noProof/>
            <w:webHidden/>
          </w:rPr>
          <w:fldChar w:fldCharType="end"/>
        </w:r>
      </w:hyperlink>
    </w:p>
    <w:p w14:paraId="6A70D056" w14:textId="2CFE5192"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8" w:history="1">
        <w:r w:rsidR="00554D8B" w:rsidRPr="00917C6E">
          <w:rPr>
            <w:rStyle w:val="Hyperlink"/>
            <w:noProof/>
          </w:rPr>
          <w:t>Hình 3.35 Chọn vào sản phẩm muốn thêm</w:t>
        </w:r>
        <w:r w:rsidR="00554D8B">
          <w:rPr>
            <w:noProof/>
            <w:webHidden/>
          </w:rPr>
          <w:tab/>
        </w:r>
        <w:r w:rsidR="00554D8B">
          <w:rPr>
            <w:noProof/>
            <w:webHidden/>
          </w:rPr>
          <w:fldChar w:fldCharType="begin"/>
        </w:r>
        <w:r w:rsidR="00554D8B">
          <w:rPr>
            <w:noProof/>
            <w:webHidden/>
          </w:rPr>
          <w:instrText xml:space="preserve"> PAGEREF _Toc144484868 \h </w:instrText>
        </w:r>
        <w:r w:rsidR="00554D8B">
          <w:rPr>
            <w:noProof/>
            <w:webHidden/>
          </w:rPr>
        </w:r>
        <w:r w:rsidR="00554D8B">
          <w:rPr>
            <w:noProof/>
            <w:webHidden/>
          </w:rPr>
          <w:fldChar w:fldCharType="separate"/>
        </w:r>
        <w:r w:rsidR="00851919">
          <w:rPr>
            <w:noProof/>
            <w:webHidden/>
          </w:rPr>
          <w:t>66</w:t>
        </w:r>
        <w:r w:rsidR="00554D8B">
          <w:rPr>
            <w:noProof/>
            <w:webHidden/>
          </w:rPr>
          <w:fldChar w:fldCharType="end"/>
        </w:r>
      </w:hyperlink>
    </w:p>
    <w:p w14:paraId="04F565D0" w14:textId="20BACD3E"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69" w:history="1">
        <w:r w:rsidR="00554D8B" w:rsidRPr="00917C6E">
          <w:rPr>
            <w:rStyle w:val="Hyperlink"/>
            <w:noProof/>
          </w:rPr>
          <w:t>Hình 3.36 Đơn đặt hàng sau khi thêm sản phẩm</w:t>
        </w:r>
        <w:r w:rsidR="00554D8B">
          <w:rPr>
            <w:noProof/>
            <w:webHidden/>
          </w:rPr>
          <w:tab/>
        </w:r>
        <w:r w:rsidR="00554D8B">
          <w:rPr>
            <w:noProof/>
            <w:webHidden/>
          </w:rPr>
          <w:fldChar w:fldCharType="begin"/>
        </w:r>
        <w:r w:rsidR="00554D8B">
          <w:rPr>
            <w:noProof/>
            <w:webHidden/>
          </w:rPr>
          <w:instrText xml:space="preserve"> PAGEREF _Toc144484869 \h </w:instrText>
        </w:r>
        <w:r w:rsidR="00554D8B">
          <w:rPr>
            <w:noProof/>
            <w:webHidden/>
          </w:rPr>
        </w:r>
        <w:r w:rsidR="00554D8B">
          <w:rPr>
            <w:noProof/>
            <w:webHidden/>
          </w:rPr>
          <w:fldChar w:fldCharType="separate"/>
        </w:r>
        <w:r w:rsidR="00851919">
          <w:rPr>
            <w:noProof/>
            <w:webHidden/>
          </w:rPr>
          <w:t>67</w:t>
        </w:r>
        <w:r w:rsidR="00554D8B">
          <w:rPr>
            <w:noProof/>
            <w:webHidden/>
          </w:rPr>
          <w:fldChar w:fldCharType="end"/>
        </w:r>
      </w:hyperlink>
    </w:p>
    <w:p w14:paraId="554F859F" w14:textId="4848A410"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0" w:history="1">
        <w:r w:rsidR="00554D8B" w:rsidRPr="00917C6E">
          <w:rPr>
            <w:rStyle w:val="Hyperlink"/>
            <w:noProof/>
          </w:rPr>
          <w:t>Hình 3.37 Giảm số lượng sản phẩm 1 đơn vị</w:t>
        </w:r>
        <w:r w:rsidR="00554D8B">
          <w:rPr>
            <w:noProof/>
            <w:webHidden/>
          </w:rPr>
          <w:tab/>
        </w:r>
        <w:r w:rsidR="00554D8B">
          <w:rPr>
            <w:noProof/>
            <w:webHidden/>
          </w:rPr>
          <w:fldChar w:fldCharType="begin"/>
        </w:r>
        <w:r w:rsidR="00554D8B">
          <w:rPr>
            <w:noProof/>
            <w:webHidden/>
          </w:rPr>
          <w:instrText xml:space="preserve"> PAGEREF _Toc144484870 \h </w:instrText>
        </w:r>
        <w:r w:rsidR="00554D8B">
          <w:rPr>
            <w:noProof/>
            <w:webHidden/>
          </w:rPr>
        </w:r>
        <w:r w:rsidR="00554D8B">
          <w:rPr>
            <w:noProof/>
            <w:webHidden/>
          </w:rPr>
          <w:fldChar w:fldCharType="separate"/>
        </w:r>
        <w:r w:rsidR="00851919">
          <w:rPr>
            <w:noProof/>
            <w:webHidden/>
          </w:rPr>
          <w:t>67</w:t>
        </w:r>
        <w:r w:rsidR="00554D8B">
          <w:rPr>
            <w:noProof/>
            <w:webHidden/>
          </w:rPr>
          <w:fldChar w:fldCharType="end"/>
        </w:r>
      </w:hyperlink>
    </w:p>
    <w:p w14:paraId="66C61347" w14:textId="72A1EE44"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1" w:history="1">
        <w:r w:rsidR="00554D8B" w:rsidRPr="00917C6E">
          <w:rPr>
            <w:rStyle w:val="Hyperlink"/>
            <w:noProof/>
          </w:rPr>
          <w:t>Hình 3.38 Xóa sản phẩm ra khỏi đơn đặt hàng</w:t>
        </w:r>
        <w:r w:rsidR="00554D8B">
          <w:rPr>
            <w:noProof/>
            <w:webHidden/>
          </w:rPr>
          <w:tab/>
        </w:r>
        <w:r w:rsidR="00554D8B">
          <w:rPr>
            <w:noProof/>
            <w:webHidden/>
          </w:rPr>
          <w:fldChar w:fldCharType="begin"/>
        </w:r>
        <w:r w:rsidR="00554D8B">
          <w:rPr>
            <w:noProof/>
            <w:webHidden/>
          </w:rPr>
          <w:instrText xml:space="preserve"> PAGEREF _Toc144484871 \h </w:instrText>
        </w:r>
        <w:r w:rsidR="00554D8B">
          <w:rPr>
            <w:noProof/>
            <w:webHidden/>
          </w:rPr>
        </w:r>
        <w:r w:rsidR="00554D8B">
          <w:rPr>
            <w:noProof/>
            <w:webHidden/>
          </w:rPr>
          <w:fldChar w:fldCharType="separate"/>
        </w:r>
        <w:r w:rsidR="00851919">
          <w:rPr>
            <w:noProof/>
            <w:webHidden/>
          </w:rPr>
          <w:t>68</w:t>
        </w:r>
        <w:r w:rsidR="00554D8B">
          <w:rPr>
            <w:noProof/>
            <w:webHidden/>
          </w:rPr>
          <w:fldChar w:fldCharType="end"/>
        </w:r>
      </w:hyperlink>
    </w:p>
    <w:p w14:paraId="57DE87EC" w14:textId="027C30B5"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2" w:history="1">
        <w:r w:rsidR="00554D8B" w:rsidRPr="00917C6E">
          <w:rPr>
            <w:rStyle w:val="Hyperlink"/>
            <w:noProof/>
          </w:rPr>
          <w:t>Hình 3.39 Đơn đặt hàng sau khi xóa hết sản phẩm</w:t>
        </w:r>
        <w:r w:rsidR="00554D8B">
          <w:rPr>
            <w:noProof/>
            <w:webHidden/>
          </w:rPr>
          <w:tab/>
        </w:r>
        <w:r w:rsidR="00554D8B">
          <w:rPr>
            <w:noProof/>
            <w:webHidden/>
          </w:rPr>
          <w:fldChar w:fldCharType="begin"/>
        </w:r>
        <w:r w:rsidR="00554D8B">
          <w:rPr>
            <w:noProof/>
            <w:webHidden/>
          </w:rPr>
          <w:instrText xml:space="preserve"> PAGEREF _Toc144484872 \h </w:instrText>
        </w:r>
        <w:r w:rsidR="00554D8B">
          <w:rPr>
            <w:noProof/>
            <w:webHidden/>
          </w:rPr>
        </w:r>
        <w:r w:rsidR="00554D8B">
          <w:rPr>
            <w:noProof/>
            <w:webHidden/>
          </w:rPr>
          <w:fldChar w:fldCharType="separate"/>
        </w:r>
        <w:r w:rsidR="00851919">
          <w:rPr>
            <w:noProof/>
            <w:webHidden/>
          </w:rPr>
          <w:t>68</w:t>
        </w:r>
        <w:r w:rsidR="00554D8B">
          <w:rPr>
            <w:noProof/>
            <w:webHidden/>
          </w:rPr>
          <w:fldChar w:fldCharType="end"/>
        </w:r>
      </w:hyperlink>
    </w:p>
    <w:p w14:paraId="0F114F9D" w14:textId="53137427"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3" w:history="1">
        <w:r w:rsidR="00554D8B" w:rsidRPr="00917C6E">
          <w:rPr>
            <w:rStyle w:val="Hyperlink"/>
            <w:noProof/>
          </w:rPr>
          <w:t>Hình 3.40 Chọn phương thức thanh toán tiền mặt</w:t>
        </w:r>
        <w:r w:rsidR="00554D8B">
          <w:rPr>
            <w:noProof/>
            <w:webHidden/>
          </w:rPr>
          <w:tab/>
        </w:r>
        <w:r w:rsidR="00554D8B">
          <w:rPr>
            <w:noProof/>
            <w:webHidden/>
          </w:rPr>
          <w:fldChar w:fldCharType="begin"/>
        </w:r>
        <w:r w:rsidR="00554D8B">
          <w:rPr>
            <w:noProof/>
            <w:webHidden/>
          </w:rPr>
          <w:instrText xml:space="preserve"> PAGEREF _Toc144484873 \h </w:instrText>
        </w:r>
        <w:r w:rsidR="00554D8B">
          <w:rPr>
            <w:noProof/>
            <w:webHidden/>
          </w:rPr>
        </w:r>
        <w:r w:rsidR="00554D8B">
          <w:rPr>
            <w:noProof/>
            <w:webHidden/>
          </w:rPr>
          <w:fldChar w:fldCharType="separate"/>
        </w:r>
        <w:r w:rsidR="00851919">
          <w:rPr>
            <w:noProof/>
            <w:webHidden/>
          </w:rPr>
          <w:t>69</w:t>
        </w:r>
        <w:r w:rsidR="00554D8B">
          <w:rPr>
            <w:noProof/>
            <w:webHidden/>
          </w:rPr>
          <w:fldChar w:fldCharType="end"/>
        </w:r>
      </w:hyperlink>
    </w:p>
    <w:p w14:paraId="2627FC93" w14:textId="5B8C8C9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4" w:history="1">
        <w:r w:rsidR="00554D8B" w:rsidRPr="00917C6E">
          <w:rPr>
            <w:rStyle w:val="Hyperlink"/>
            <w:noProof/>
          </w:rPr>
          <w:t>Hình 3.41 Modal nhập số tiền</w:t>
        </w:r>
        <w:r w:rsidR="00554D8B">
          <w:rPr>
            <w:noProof/>
            <w:webHidden/>
          </w:rPr>
          <w:tab/>
        </w:r>
        <w:r w:rsidR="00554D8B">
          <w:rPr>
            <w:noProof/>
            <w:webHidden/>
          </w:rPr>
          <w:fldChar w:fldCharType="begin"/>
        </w:r>
        <w:r w:rsidR="00554D8B">
          <w:rPr>
            <w:noProof/>
            <w:webHidden/>
          </w:rPr>
          <w:instrText xml:space="preserve"> PAGEREF _Toc144484874 \h </w:instrText>
        </w:r>
        <w:r w:rsidR="00554D8B">
          <w:rPr>
            <w:noProof/>
            <w:webHidden/>
          </w:rPr>
        </w:r>
        <w:r w:rsidR="00554D8B">
          <w:rPr>
            <w:noProof/>
            <w:webHidden/>
          </w:rPr>
          <w:fldChar w:fldCharType="separate"/>
        </w:r>
        <w:r w:rsidR="00851919">
          <w:rPr>
            <w:noProof/>
            <w:webHidden/>
          </w:rPr>
          <w:t>69</w:t>
        </w:r>
        <w:r w:rsidR="00554D8B">
          <w:rPr>
            <w:noProof/>
            <w:webHidden/>
          </w:rPr>
          <w:fldChar w:fldCharType="end"/>
        </w:r>
      </w:hyperlink>
    </w:p>
    <w:p w14:paraId="67115244" w14:textId="012E3262"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5" w:history="1">
        <w:r w:rsidR="00554D8B" w:rsidRPr="00917C6E">
          <w:rPr>
            <w:rStyle w:val="Hyperlink"/>
            <w:noProof/>
          </w:rPr>
          <w:t>Hình 3.42 Thông báo không đủ tiền cần thanh toán</w:t>
        </w:r>
        <w:r w:rsidR="00554D8B">
          <w:rPr>
            <w:noProof/>
            <w:webHidden/>
          </w:rPr>
          <w:tab/>
        </w:r>
        <w:r w:rsidR="00554D8B">
          <w:rPr>
            <w:noProof/>
            <w:webHidden/>
          </w:rPr>
          <w:fldChar w:fldCharType="begin"/>
        </w:r>
        <w:r w:rsidR="00554D8B">
          <w:rPr>
            <w:noProof/>
            <w:webHidden/>
          </w:rPr>
          <w:instrText xml:space="preserve"> PAGEREF _Toc144484875 \h </w:instrText>
        </w:r>
        <w:r w:rsidR="00554D8B">
          <w:rPr>
            <w:noProof/>
            <w:webHidden/>
          </w:rPr>
        </w:r>
        <w:r w:rsidR="00554D8B">
          <w:rPr>
            <w:noProof/>
            <w:webHidden/>
          </w:rPr>
          <w:fldChar w:fldCharType="separate"/>
        </w:r>
        <w:r w:rsidR="00851919">
          <w:rPr>
            <w:noProof/>
            <w:webHidden/>
          </w:rPr>
          <w:t>70</w:t>
        </w:r>
        <w:r w:rsidR="00554D8B">
          <w:rPr>
            <w:noProof/>
            <w:webHidden/>
          </w:rPr>
          <w:fldChar w:fldCharType="end"/>
        </w:r>
      </w:hyperlink>
    </w:p>
    <w:p w14:paraId="1E8DE3C1" w14:textId="57A26F71"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6" w:history="1">
        <w:r w:rsidR="00554D8B" w:rsidRPr="00917C6E">
          <w:rPr>
            <w:rStyle w:val="Hyperlink"/>
            <w:noProof/>
          </w:rPr>
          <w:t>Hình 3.43 Hỏi in đơn hàng ra file PDF</w:t>
        </w:r>
        <w:r w:rsidR="00554D8B">
          <w:rPr>
            <w:noProof/>
            <w:webHidden/>
          </w:rPr>
          <w:tab/>
        </w:r>
        <w:r w:rsidR="00554D8B">
          <w:rPr>
            <w:noProof/>
            <w:webHidden/>
          </w:rPr>
          <w:fldChar w:fldCharType="begin"/>
        </w:r>
        <w:r w:rsidR="00554D8B">
          <w:rPr>
            <w:noProof/>
            <w:webHidden/>
          </w:rPr>
          <w:instrText xml:space="preserve"> PAGEREF _Toc144484876 \h </w:instrText>
        </w:r>
        <w:r w:rsidR="00554D8B">
          <w:rPr>
            <w:noProof/>
            <w:webHidden/>
          </w:rPr>
        </w:r>
        <w:r w:rsidR="00554D8B">
          <w:rPr>
            <w:noProof/>
            <w:webHidden/>
          </w:rPr>
          <w:fldChar w:fldCharType="separate"/>
        </w:r>
        <w:r w:rsidR="00851919">
          <w:rPr>
            <w:noProof/>
            <w:webHidden/>
          </w:rPr>
          <w:t>70</w:t>
        </w:r>
        <w:r w:rsidR="00554D8B">
          <w:rPr>
            <w:noProof/>
            <w:webHidden/>
          </w:rPr>
          <w:fldChar w:fldCharType="end"/>
        </w:r>
      </w:hyperlink>
    </w:p>
    <w:p w14:paraId="44672FEA" w14:textId="6EB38E66"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7" w:history="1">
        <w:r w:rsidR="00554D8B" w:rsidRPr="00917C6E">
          <w:rPr>
            <w:rStyle w:val="Hyperlink"/>
            <w:noProof/>
          </w:rPr>
          <w:t>Hình 3.44 Modal mã QR code</w:t>
        </w:r>
        <w:r w:rsidR="00554D8B">
          <w:rPr>
            <w:noProof/>
            <w:webHidden/>
          </w:rPr>
          <w:tab/>
        </w:r>
        <w:r w:rsidR="00554D8B">
          <w:rPr>
            <w:noProof/>
            <w:webHidden/>
          </w:rPr>
          <w:fldChar w:fldCharType="begin"/>
        </w:r>
        <w:r w:rsidR="00554D8B">
          <w:rPr>
            <w:noProof/>
            <w:webHidden/>
          </w:rPr>
          <w:instrText xml:space="preserve"> PAGEREF _Toc144484877 \h </w:instrText>
        </w:r>
        <w:r w:rsidR="00554D8B">
          <w:rPr>
            <w:noProof/>
            <w:webHidden/>
          </w:rPr>
        </w:r>
        <w:r w:rsidR="00554D8B">
          <w:rPr>
            <w:noProof/>
            <w:webHidden/>
          </w:rPr>
          <w:fldChar w:fldCharType="separate"/>
        </w:r>
        <w:r w:rsidR="00851919">
          <w:rPr>
            <w:noProof/>
            <w:webHidden/>
          </w:rPr>
          <w:t>71</w:t>
        </w:r>
        <w:r w:rsidR="00554D8B">
          <w:rPr>
            <w:noProof/>
            <w:webHidden/>
          </w:rPr>
          <w:fldChar w:fldCharType="end"/>
        </w:r>
      </w:hyperlink>
    </w:p>
    <w:p w14:paraId="45A604D1" w14:textId="12F864D4"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8" w:history="1">
        <w:r w:rsidR="00554D8B" w:rsidRPr="00917C6E">
          <w:rPr>
            <w:rStyle w:val="Hyperlink"/>
            <w:noProof/>
          </w:rPr>
          <w:t>Hình 3.45 Trang thanh toán thành công</w:t>
        </w:r>
        <w:r w:rsidR="00554D8B">
          <w:rPr>
            <w:noProof/>
            <w:webHidden/>
          </w:rPr>
          <w:tab/>
        </w:r>
        <w:r w:rsidR="00554D8B">
          <w:rPr>
            <w:noProof/>
            <w:webHidden/>
          </w:rPr>
          <w:fldChar w:fldCharType="begin"/>
        </w:r>
        <w:r w:rsidR="00554D8B">
          <w:rPr>
            <w:noProof/>
            <w:webHidden/>
          </w:rPr>
          <w:instrText xml:space="preserve"> PAGEREF _Toc144484878 \h </w:instrText>
        </w:r>
        <w:r w:rsidR="00554D8B">
          <w:rPr>
            <w:noProof/>
            <w:webHidden/>
          </w:rPr>
        </w:r>
        <w:r w:rsidR="00554D8B">
          <w:rPr>
            <w:noProof/>
            <w:webHidden/>
          </w:rPr>
          <w:fldChar w:fldCharType="separate"/>
        </w:r>
        <w:r w:rsidR="00851919">
          <w:rPr>
            <w:noProof/>
            <w:webHidden/>
          </w:rPr>
          <w:t>71</w:t>
        </w:r>
        <w:r w:rsidR="00554D8B">
          <w:rPr>
            <w:noProof/>
            <w:webHidden/>
          </w:rPr>
          <w:fldChar w:fldCharType="end"/>
        </w:r>
      </w:hyperlink>
    </w:p>
    <w:p w14:paraId="0D13937B" w14:textId="78EBB8AE"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79" w:history="1">
        <w:r w:rsidR="00554D8B" w:rsidRPr="00917C6E">
          <w:rPr>
            <w:rStyle w:val="Hyperlink"/>
            <w:noProof/>
          </w:rPr>
          <w:t>Hình 3.46 Giao diện xem Lịch sử hóa đơn</w:t>
        </w:r>
        <w:r w:rsidR="00554D8B">
          <w:rPr>
            <w:noProof/>
            <w:webHidden/>
          </w:rPr>
          <w:tab/>
        </w:r>
        <w:r w:rsidR="00554D8B">
          <w:rPr>
            <w:noProof/>
            <w:webHidden/>
          </w:rPr>
          <w:fldChar w:fldCharType="begin"/>
        </w:r>
        <w:r w:rsidR="00554D8B">
          <w:rPr>
            <w:noProof/>
            <w:webHidden/>
          </w:rPr>
          <w:instrText xml:space="preserve"> PAGEREF _Toc144484879 \h </w:instrText>
        </w:r>
        <w:r w:rsidR="00554D8B">
          <w:rPr>
            <w:noProof/>
            <w:webHidden/>
          </w:rPr>
        </w:r>
        <w:r w:rsidR="00554D8B">
          <w:rPr>
            <w:noProof/>
            <w:webHidden/>
          </w:rPr>
          <w:fldChar w:fldCharType="separate"/>
        </w:r>
        <w:r w:rsidR="00851919">
          <w:rPr>
            <w:noProof/>
            <w:webHidden/>
          </w:rPr>
          <w:t>72</w:t>
        </w:r>
        <w:r w:rsidR="00554D8B">
          <w:rPr>
            <w:noProof/>
            <w:webHidden/>
          </w:rPr>
          <w:fldChar w:fldCharType="end"/>
        </w:r>
      </w:hyperlink>
    </w:p>
    <w:p w14:paraId="430D8916" w14:textId="0584CDD4"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0" w:history="1">
        <w:r w:rsidR="00554D8B" w:rsidRPr="00917C6E">
          <w:rPr>
            <w:rStyle w:val="Hyperlink"/>
            <w:noProof/>
          </w:rPr>
          <w:t>Hình 3.47 Giao diện chọn thời gian</w:t>
        </w:r>
        <w:r w:rsidR="00554D8B">
          <w:rPr>
            <w:noProof/>
            <w:webHidden/>
          </w:rPr>
          <w:tab/>
        </w:r>
        <w:r w:rsidR="00554D8B">
          <w:rPr>
            <w:noProof/>
            <w:webHidden/>
          </w:rPr>
          <w:fldChar w:fldCharType="begin"/>
        </w:r>
        <w:r w:rsidR="00554D8B">
          <w:rPr>
            <w:noProof/>
            <w:webHidden/>
          </w:rPr>
          <w:instrText xml:space="preserve"> PAGEREF _Toc144484880 \h </w:instrText>
        </w:r>
        <w:r w:rsidR="00554D8B">
          <w:rPr>
            <w:noProof/>
            <w:webHidden/>
          </w:rPr>
        </w:r>
        <w:r w:rsidR="00554D8B">
          <w:rPr>
            <w:noProof/>
            <w:webHidden/>
          </w:rPr>
          <w:fldChar w:fldCharType="separate"/>
        </w:r>
        <w:r w:rsidR="00851919">
          <w:rPr>
            <w:noProof/>
            <w:webHidden/>
          </w:rPr>
          <w:t>72</w:t>
        </w:r>
        <w:r w:rsidR="00554D8B">
          <w:rPr>
            <w:noProof/>
            <w:webHidden/>
          </w:rPr>
          <w:fldChar w:fldCharType="end"/>
        </w:r>
      </w:hyperlink>
    </w:p>
    <w:p w14:paraId="7950DBB1" w14:textId="65BE3713"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1" w:history="1">
        <w:r w:rsidR="00554D8B" w:rsidRPr="00917C6E">
          <w:rPr>
            <w:rStyle w:val="Hyperlink"/>
            <w:noProof/>
          </w:rPr>
          <w:t>Hình 3.48 Bảng lựa chọn của hóa đơn</w:t>
        </w:r>
        <w:r w:rsidR="00554D8B">
          <w:rPr>
            <w:noProof/>
            <w:webHidden/>
          </w:rPr>
          <w:tab/>
        </w:r>
        <w:r w:rsidR="00554D8B">
          <w:rPr>
            <w:noProof/>
            <w:webHidden/>
          </w:rPr>
          <w:fldChar w:fldCharType="begin"/>
        </w:r>
        <w:r w:rsidR="00554D8B">
          <w:rPr>
            <w:noProof/>
            <w:webHidden/>
          </w:rPr>
          <w:instrText xml:space="preserve"> PAGEREF _Toc144484881 \h </w:instrText>
        </w:r>
        <w:r w:rsidR="00554D8B">
          <w:rPr>
            <w:noProof/>
            <w:webHidden/>
          </w:rPr>
        </w:r>
        <w:r w:rsidR="00554D8B">
          <w:rPr>
            <w:noProof/>
            <w:webHidden/>
          </w:rPr>
          <w:fldChar w:fldCharType="separate"/>
        </w:r>
        <w:r w:rsidR="00851919">
          <w:rPr>
            <w:noProof/>
            <w:webHidden/>
          </w:rPr>
          <w:t>73</w:t>
        </w:r>
        <w:r w:rsidR="00554D8B">
          <w:rPr>
            <w:noProof/>
            <w:webHidden/>
          </w:rPr>
          <w:fldChar w:fldCharType="end"/>
        </w:r>
      </w:hyperlink>
    </w:p>
    <w:p w14:paraId="2E09192D" w14:textId="22C38F94"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2" w:history="1">
        <w:r w:rsidR="00554D8B" w:rsidRPr="00917C6E">
          <w:rPr>
            <w:rStyle w:val="Hyperlink"/>
            <w:noProof/>
          </w:rPr>
          <w:t>Hình 3.49 Chi tiết hóa đơn</w:t>
        </w:r>
        <w:r w:rsidR="00554D8B">
          <w:rPr>
            <w:noProof/>
            <w:webHidden/>
          </w:rPr>
          <w:tab/>
        </w:r>
        <w:r w:rsidR="00554D8B">
          <w:rPr>
            <w:noProof/>
            <w:webHidden/>
          </w:rPr>
          <w:fldChar w:fldCharType="begin"/>
        </w:r>
        <w:r w:rsidR="00554D8B">
          <w:rPr>
            <w:noProof/>
            <w:webHidden/>
          </w:rPr>
          <w:instrText xml:space="preserve"> PAGEREF _Toc144484882 \h </w:instrText>
        </w:r>
        <w:r w:rsidR="00554D8B">
          <w:rPr>
            <w:noProof/>
            <w:webHidden/>
          </w:rPr>
        </w:r>
        <w:r w:rsidR="00554D8B">
          <w:rPr>
            <w:noProof/>
            <w:webHidden/>
          </w:rPr>
          <w:fldChar w:fldCharType="separate"/>
        </w:r>
        <w:r w:rsidR="00851919">
          <w:rPr>
            <w:noProof/>
            <w:webHidden/>
          </w:rPr>
          <w:t>73</w:t>
        </w:r>
        <w:r w:rsidR="00554D8B">
          <w:rPr>
            <w:noProof/>
            <w:webHidden/>
          </w:rPr>
          <w:fldChar w:fldCharType="end"/>
        </w:r>
      </w:hyperlink>
    </w:p>
    <w:p w14:paraId="2E17A133" w14:textId="05485208"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3" w:history="1">
        <w:r w:rsidR="00554D8B" w:rsidRPr="00917C6E">
          <w:rPr>
            <w:rStyle w:val="Hyperlink"/>
            <w:noProof/>
          </w:rPr>
          <w:t>Hình 3.50 Modal xác nhận xóa hóa đơn</w:t>
        </w:r>
        <w:r w:rsidR="00554D8B">
          <w:rPr>
            <w:noProof/>
            <w:webHidden/>
          </w:rPr>
          <w:tab/>
        </w:r>
        <w:r w:rsidR="00554D8B">
          <w:rPr>
            <w:noProof/>
            <w:webHidden/>
          </w:rPr>
          <w:fldChar w:fldCharType="begin"/>
        </w:r>
        <w:r w:rsidR="00554D8B">
          <w:rPr>
            <w:noProof/>
            <w:webHidden/>
          </w:rPr>
          <w:instrText xml:space="preserve"> PAGEREF _Toc144484883 \h </w:instrText>
        </w:r>
        <w:r w:rsidR="00554D8B">
          <w:rPr>
            <w:noProof/>
            <w:webHidden/>
          </w:rPr>
        </w:r>
        <w:r w:rsidR="00554D8B">
          <w:rPr>
            <w:noProof/>
            <w:webHidden/>
          </w:rPr>
          <w:fldChar w:fldCharType="separate"/>
        </w:r>
        <w:r w:rsidR="00851919">
          <w:rPr>
            <w:noProof/>
            <w:webHidden/>
          </w:rPr>
          <w:t>74</w:t>
        </w:r>
        <w:r w:rsidR="00554D8B">
          <w:rPr>
            <w:noProof/>
            <w:webHidden/>
          </w:rPr>
          <w:fldChar w:fldCharType="end"/>
        </w:r>
      </w:hyperlink>
    </w:p>
    <w:p w14:paraId="5B8FF0CD" w14:textId="358AA933"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4" w:history="1">
        <w:r w:rsidR="00554D8B" w:rsidRPr="00917C6E">
          <w:rPr>
            <w:rStyle w:val="Hyperlink"/>
            <w:noProof/>
          </w:rPr>
          <w:t>Hình 3.51 Giao diện Thống kê</w:t>
        </w:r>
        <w:r w:rsidR="00554D8B">
          <w:rPr>
            <w:noProof/>
            <w:webHidden/>
          </w:rPr>
          <w:tab/>
        </w:r>
        <w:r w:rsidR="00554D8B">
          <w:rPr>
            <w:noProof/>
            <w:webHidden/>
          </w:rPr>
          <w:fldChar w:fldCharType="begin"/>
        </w:r>
        <w:r w:rsidR="00554D8B">
          <w:rPr>
            <w:noProof/>
            <w:webHidden/>
          </w:rPr>
          <w:instrText xml:space="preserve"> PAGEREF _Toc144484884 \h </w:instrText>
        </w:r>
        <w:r w:rsidR="00554D8B">
          <w:rPr>
            <w:noProof/>
            <w:webHidden/>
          </w:rPr>
        </w:r>
        <w:r w:rsidR="00554D8B">
          <w:rPr>
            <w:noProof/>
            <w:webHidden/>
          </w:rPr>
          <w:fldChar w:fldCharType="separate"/>
        </w:r>
        <w:r w:rsidR="00851919">
          <w:rPr>
            <w:noProof/>
            <w:webHidden/>
          </w:rPr>
          <w:t>74</w:t>
        </w:r>
        <w:r w:rsidR="00554D8B">
          <w:rPr>
            <w:noProof/>
            <w:webHidden/>
          </w:rPr>
          <w:fldChar w:fldCharType="end"/>
        </w:r>
      </w:hyperlink>
    </w:p>
    <w:p w14:paraId="3C15C90E" w14:textId="7B184800"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5" w:history="1">
        <w:r w:rsidR="00554D8B" w:rsidRPr="00917C6E">
          <w:rPr>
            <w:rStyle w:val="Hyperlink"/>
            <w:noProof/>
          </w:rPr>
          <w:t>Hình 3.52 Thống kê doanh thu và phần trăm tăng trưởng</w:t>
        </w:r>
        <w:r w:rsidR="00554D8B">
          <w:rPr>
            <w:noProof/>
            <w:webHidden/>
          </w:rPr>
          <w:tab/>
        </w:r>
        <w:r w:rsidR="00554D8B">
          <w:rPr>
            <w:noProof/>
            <w:webHidden/>
          </w:rPr>
          <w:fldChar w:fldCharType="begin"/>
        </w:r>
        <w:r w:rsidR="00554D8B">
          <w:rPr>
            <w:noProof/>
            <w:webHidden/>
          </w:rPr>
          <w:instrText xml:space="preserve"> PAGEREF _Toc144484885 \h </w:instrText>
        </w:r>
        <w:r w:rsidR="00554D8B">
          <w:rPr>
            <w:noProof/>
            <w:webHidden/>
          </w:rPr>
        </w:r>
        <w:r w:rsidR="00554D8B">
          <w:rPr>
            <w:noProof/>
            <w:webHidden/>
          </w:rPr>
          <w:fldChar w:fldCharType="separate"/>
        </w:r>
        <w:r w:rsidR="00851919">
          <w:rPr>
            <w:noProof/>
            <w:webHidden/>
          </w:rPr>
          <w:t>75</w:t>
        </w:r>
        <w:r w:rsidR="00554D8B">
          <w:rPr>
            <w:noProof/>
            <w:webHidden/>
          </w:rPr>
          <w:fldChar w:fldCharType="end"/>
        </w:r>
      </w:hyperlink>
    </w:p>
    <w:p w14:paraId="2ACEFD19" w14:textId="25CFDE31"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6" w:history="1">
        <w:r w:rsidR="00554D8B" w:rsidRPr="00917C6E">
          <w:rPr>
            <w:rStyle w:val="Hyperlink"/>
            <w:noProof/>
          </w:rPr>
          <w:t>Hình 3.53 Thống kê số lượng sản phẩm được bán và phần trăm tăng trưởng</w:t>
        </w:r>
        <w:r w:rsidR="00554D8B">
          <w:rPr>
            <w:noProof/>
            <w:webHidden/>
          </w:rPr>
          <w:tab/>
        </w:r>
        <w:r w:rsidR="00554D8B">
          <w:rPr>
            <w:noProof/>
            <w:webHidden/>
          </w:rPr>
          <w:fldChar w:fldCharType="begin"/>
        </w:r>
        <w:r w:rsidR="00554D8B">
          <w:rPr>
            <w:noProof/>
            <w:webHidden/>
          </w:rPr>
          <w:instrText xml:space="preserve"> PAGEREF _Toc144484886 \h </w:instrText>
        </w:r>
        <w:r w:rsidR="00554D8B">
          <w:rPr>
            <w:noProof/>
            <w:webHidden/>
          </w:rPr>
        </w:r>
        <w:r w:rsidR="00554D8B">
          <w:rPr>
            <w:noProof/>
            <w:webHidden/>
          </w:rPr>
          <w:fldChar w:fldCharType="separate"/>
        </w:r>
        <w:r w:rsidR="00851919">
          <w:rPr>
            <w:noProof/>
            <w:webHidden/>
          </w:rPr>
          <w:t>75</w:t>
        </w:r>
        <w:r w:rsidR="00554D8B">
          <w:rPr>
            <w:noProof/>
            <w:webHidden/>
          </w:rPr>
          <w:fldChar w:fldCharType="end"/>
        </w:r>
      </w:hyperlink>
    </w:p>
    <w:p w14:paraId="61D067D8" w14:textId="3713A053"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7" w:history="1">
        <w:r w:rsidR="00554D8B" w:rsidRPr="00917C6E">
          <w:rPr>
            <w:rStyle w:val="Hyperlink"/>
            <w:noProof/>
          </w:rPr>
          <w:t>Hình 3.54: Thống kê số lượng hóa đơn và phần trăm tăng trưởng</w:t>
        </w:r>
        <w:r w:rsidR="00554D8B">
          <w:rPr>
            <w:noProof/>
            <w:webHidden/>
          </w:rPr>
          <w:tab/>
        </w:r>
        <w:r w:rsidR="00554D8B">
          <w:rPr>
            <w:noProof/>
            <w:webHidden/>
          </w:rPr>
          <w:fldChar w:fldCharType="begin"/>
        </w:r>
        <w:r w:rsidR="00554D8B">
          <w:rPr>
            <w:noProof/>
            <w:webHidden/>
          </w:rPr>
          <w:instrText xml:space="preserve"> PAGEREF _Toc144484887 \h </w:instrText>
        </w:r>
        <w:r w:rsidR="00554D8B">
          <w:rPr>
            <w:noProof/>
            <w:webHidden/>
          </w:rPr>
        </w:r>
        <w:r w:rsidR="00554D8B">
          <w:rPr>
            <w:noProof/>
            <w:webHidden/>
          </w:rPr>
          <w:fldChar w:fldCharType="separate"/>
        </w:r>
        <w:r w:rsidR="00851919">
          <w:rPr>
            <w:noProof/>
            <w:webHidden/>
          </w:rPr>
          <w:t>75</w:t>
        </w:r>
        <w:r w:rsidR="00554D8B">
          <w:rPr>
            <w:noProof/>
            <w:webHidden/>
          </w:rPr>
          <w:fldChar w:fldCharType="end"/>
        </w:r>
      </w:hyperlink>
    </w:p>
    <w:p w14:paraId="132CB96A" w14:textId="4D9EDF84"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8" w:history="1">
        <w:r w:rsidR="00554D8B" w:rsidRPr="00917C6E">
          <w:rPr>
            <w:rStyle w:val="Hyperlink"/>
            <w:noProof/>
          </w:rPr>
          <w:t>Hình 3.55 Thống kê tiền và phần trăm tăng trưởng</w:t>
        </w:r>
        <w:r w:rsidR="00554D8B">
          <w:rPr>
            <w:noProof/>
            <w:webHidden/>
          </w:rPr>
          <w:tab/>
        </w:r>
        <w:r w:rsidR="00554D8B">
          <w:rPr>
            <w:noProof/>
            <w:webHidden/>
          </w:rPr>
          <w:fldChar w:fldCharType="begin"/>
        </w:r>
        <w:r w:rsidR="00554D8B">
          <w:rPr>
            <w:noProof/>
            <w:webHidden/>
          </w:rPr>
          <w:instrText xml:space="preserve"> PAGEREF _Toc144484888 \h </w:instrText>
        </w:r>
        <w:r w:rsidR="00554D8B">
          <w:rPr>
            <w:noProof/>
            <w:webHidden/>
          </w:rPr>
        </w:r>
        <w:r w:rsidR="00554D8B">
          <w:rPr>
            <w:noProof/>
            <w:webHidden/>
          </w:rPr>
          <w:fldChar w:fldCharType="separate"/>
        </w:r>
        <w:r w:rsidR="00851919">
          <w:rPr>
            <w:noProof/>
            <w:webHidden/>
          </w:rPr>
          <w:t>76</w:t>
        </w:r>
        <w:r w:rsidR="00554D8B">
          <w:rPr>
            <w:noProof/>
            <w:webHidden/>
          </w:rPr>
          <w:fldChar w:fldCharType="end"/>
        </w:r>
      </w:hyperlink>
    </w:p>
    <w:p w14:paraId="35D1D939" w14:textId="6D963708"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89" w:history="1">
        <w:r w:rsidR="00554D8B" w:rsidRPr="00917C6E">
          <w:rPr>
            <w:rStyle w:val="Hyperlink"/>
            <w:noProof/>
          </w:rPr>
          <w:t>Hình 3.56 Thống kê theo ngày trong khoảng được chọn</w:t>
        </w:r>
        <w:r w:rsidR="00554D8B">
          <w:rPr>
            <w:noProof/>
            <w:webHidden/>
          </w:rPr>
          <w:tab/>
        </w:r>
        <w:r w:rsidR="00554D8B">
          <w:rPr>
            <w:noProof/>
            <w:webHidden/>
          </w:rPr>
          <w:fldChar w:fldCharType="begin"/>
        </w:r>
        <w:r w:rsidR="00554D8B">
          <w:rPr>
            <w:noProof/>
            <w:webHidden/>
          </w:rPr>
          <w:instrText xml:space="preserve"> PAGEREF _Toc144484889 \h </w:instrText>
        </w:r>
        <w:r w:rsidR="00554D8B">
          <w:rPr>
            <w:noProof/>
            <w:webHidden/>
          </w:rPr>
        </w:r>
        <w:r w:rsidR="00554D8B">
          <w:rPr>
            <w:noProof/>
            <w:webHidden/>
          </w:rPr>
          <w:fldChar w:fldCharType="separate"/>
        </w:r>
        <w:r w:rsidR="00851919">
          <w:rPr>
            <w:noProof/>
            <w:webHidden/>
          </w:rPr>
          <w:t>76</w:t>
        </w:r>
        <w:r w:rsidR="00554D8B">
          <w:rPr>
            <w:noProof/>
            <w:webHidden/>
          </w:rPr>
          <w:fldChar w:fldCharType="end"/>
        </w:r>
      </w:hyperlink>
    </w:p>
    <w:p w14:paraId="4E871EA5" w14:textId="05C4F502"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90" w:history="1">
        <w:r w:rsidR="00554D8B" w:rsidRPr="00917C6E">
          <w:rPr>
            <w:rStyle w:val="Hyperlink"/>
            <w:noProof/>
          </w:rPr>
          <w:t>Hình 3.57 Bảng thời gian để chọn khoảng muốn xem thống kê</w:t>
        </w:r>
        <w:r w:rsidR="00554D8B">
          <w:rPr>
            <w:noProof/>
            <w:webHidden/>
          </w:rPr>
          <w:tab/>
        </w:r>
        <w:r w:rsidR="00554D8B">
          <w:rPr>
            <w:noProof/>
            <w:webHidden/>
          </w:rPr>
          <w:fldChar w:fldCharType="begin"/>
        </w:r>
        <w:r w:rsidR="00554D8B">
          <w:rPr>
            <w:noProof/>
            <w:webHidden/>
          </w:rPr>
          <w:instrText xml:space="preserve"> PAGEREF _Toc144484890 \h </w:instrText>
        </w:r>
        <w:r w:rsidR="00554D8B">
          <w:rPr>
            <w:noProof/>
            <w:webHidden/>
          </w:rPr>
        </w:r>
        <w:r w:rsidR="00554D8B">
          <w:rPr>
            <w:noProof/>
            <w:webHidden/>
          </w:rPr>
          <w:fldChar w:fldCharType="separate"/>
        </w:r>
        <w:r w:rsidR="00851919">
          <w:rPr>
            <w:noProof/>
            <w:webHidden/>
          </w:rPr>
          <w:t>76</w:t>
        </w:r>
        <w:r w:rsidR="00554D8B">
          <w:rPr>
            <w:noProof/>
            <w:webHidden/>
          </w:rPr>
          <w:fldChar w:fldCharType="end"/>
        </w:r>
      </w:hyperlink>
    </w:p>
    <w:p w14:paraId="30AF8FF6" w14:textId="18D453BF"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91" w:history="1">
        <w:r w:rsidR="00554D8B" w:rsidRPr="00917C6E">
          <w:rPr>
            <w:rStyle w:val="Hyperlink"/>
            <w:noProof/>
          </w:rPr>
          <w:t>Hình 3.58 Xem sản phẩm hết hàng</w:t>
        </w:r>
        <w:r w:rsidR="00554D8B">
          <w:rPr>
            <w:noProof/>
            <w:webHidden/>
          </w:rPr>
          <w:tab/>
        </w:r>
        <w:r w:rsidR="00554D8B">
          <w:rPr>
            <w:noProof/>
            <w:webHidden/>
          </w:rPr>
          <w:fldChar w:fldCharType="begin"/>
        </w:r>
        <w:r w:rsidR="00554D8B">
          <w:rPr>
            <w:noProof/>
            <w:webHidden/>
          </w:rPr>
          <w:instrText xml:space="preserve"> PAGEREF _Toc144484891 \h </w:instrText>
        </w:r>
        <w:r w:rsidR="00554D8B">
          <w:rPr>
            <w:noProof/>
            <w:webHidden/>
          </w:rPr>
        </w:r>
        <w:r w:rsidR="00554D8B">
          <w:rPr>
            <w:noProof/>
            <w:webHidden/>
          </w:rPr>
          <w:fldChar w:fldCharType="separate"/>
        </w:r>
        <w:r w:rsidR="00851919">
          <w:rPr>
            <w:noProof/>
            <w:webHidden/>
          </w:rPr>
          <w:t>77</w:t>
        </w:r>
        <w:r w:rsidR="00554D8B">
          <w:rPr>
            <w:noProof/>
            <w:webHidden/>
          </w:rPr>
          <w:fldChar w:fldCharType="end"/>
        </w:r>
      </w:hyperlink>
    </w:p>
    <w:p w14:paraId="5A32990C" w14:textId="493EDA9C"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92" w:history="1">
        <w:r w:rsidR="00554D8B" w:rsidRPr="00917C6E">
          <w:rPr>
            <w:rStyle w:val="Hyperlink"/>
            <w:noProof/>
          </w:rPr>
          <w:t>Hình 3.59 Xem tất cả sản phẩm hết hàng và sắp hết</w:t>
        </w:r>
        <w:r w:rsidR="00554D8B">
          <w:rPr>
            <w:noProof/>
            <w:webHidden/>
          </w:rPr>
          <w:tab/>
        </w:r>
        <w:r w:rsidR="00554D8B">
          <w:rPr>
            <w:noProof/>
            <w:webHidden/>
          </w:rPr>
          <w:fldChar w:fldCharType="begin"/>
        </w:r>
        <w:r w:rsidR="00554D8B">
          <w:rPr>
            <w:noProof/>
            <w:webHidden/>
          </w:rPr>
          <w:instrText xml:space="preserve"> PAGEREF _Toc144484892 \h </w:instrText>
        </w:r>
        <w:r w:rsidR="00554D8B">
          <w:rPr>
            <w:noProof/>
            <w:webHidden/>
          </w:rPr>
        </w:r>
        <w:r w:rsidR="00554D8B">
          <w:rPr>
            <w:noProof/>
            <w:webHidden/>
          </w:rPr>
          <w:fldChar w:fldCharType="separate"/>
        </w:r>
        <w:r w:rsidR="00851919">
          <w:rPr>
            <w:noProof/>
            <w:webHidden/>
          </w:rPr>
          <w:t>77</w:t>
        </w:r>
        <w:r w:rsidR="00554D8B">
          <w:rPr>
            <w:noProof/>
            <w:webHidden/>
          </w:rPr>
          <w:fldChar w:fldCharType="end"/>
        </w:r>
      </w:hyperlink>
    </w:p>
    <w:p w14:paraId="6226428A" w14:textId="69755523"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93" w:history="1">
        <w:r w:rsidR="00554D8B" w:rsidRPr="00917C6E">
          <w:rPr>
            <w:rStyle w:val="Hyperlink"/>
            <w:noProof/>
          </w:rPr>
          <w:t>Hình 3.60 Xem sản phẩm xu hướng</w:t>
        </w:r>
        <w:r w:rsidR="00554D8B">
          <w:rPr>
            <w:noProof/>
            <w:webHidden/>
          </w:rPr>
          <w:tab/>
        </w:r>
        <w:r w:rsidR="00554D8B">
          <w:rPr>
            <w:noProof/>
            <w:webHidden/>
          </w:rPr>
          <w:fldChar w:fldCharType="begin"/>
        </w:r>
        <w:r w:rsidR="00554D8B">
          <w:rPr>
            <w:noProof/>
            <w:webHidden/>
          </w:rPr>
          <w:instrText xml:space="preserve"> PAGEREF _Toc144484893 \h </w:instrText>
        </w:r>
        <w:r w:rsidR="00554D8B">
          <w:rPr>
            <w:noProof/>
            <w:webHidden/>
          </w:rPr>
        </w:r>
        <w:r w:rsidR="00554D8B">
          <w:rPr>
            <w:noProof/>
            <w:webHidden/>
          </w:rPr>
          <w:fldChar w:fldCharType="separate"/>
        </w:r>
        <w:r w:rsidR="00851919">
          <w:rPr>
            <w:noProof/>
            <w:webHidden/>
          </w:rPr>
          <w:t>78</w:t>
        </w:r>
        <w:r w:rsidR="00554D8B">
          <w:rPr>
            <w:noProof/>
            <w:webHidden/>
          </w:rPr>
          <w:fldChar w:fldCharType="end"/>
        </w:r>
      </w:hyperlink>
    </w:p>
    <w:p w14:paraId="70D39886" w14:textId="79CEFB1D"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94" w:history="1">
        <w:r w:rsidR="00554D8B" w:rsidRPr="00917C6E">
          <w:rPr>
            <w:rStyle w:val="Hyperlink"/>
            <w:noProof/>
          </w:rPr>
          <w:t>Hình 3.61 Xem tất cả sản phẩm xu hướng</w:t>
        </w:r>
        <w:r w:rsidR="00554D8B">
          <w:rPr>
            <w:noProof/>
            <w:webHidden/>
          </w:rPr>
          <w:tab/>
        </w:r>
        <w:r w:rsidR="00554D8B">
          <w:rPr>
            <w:noProof/>
            <w:webHidden/>
          </w:rPr>
          <w:fldChar w:fldCharType="begin"/>
        </w:r>
        <w:r w:rsidR="00554D8B">
          <w:rPr>
            <w:noProof/>
            <w:webHidden/>
          </w:rPr>
          <w:instrText xml:space="preserve"> PAGEREF _Toc144484894 \h </w:instrText>
        </w:r>
        <w:r w:rsidR="00554D8B">
          <w:rPr>
            <w:noProof/>
            <w:webHidden/>
          </w:rPr>
        </w:r>
        <w:r w:rsidR="00554D8B">
          <w:rPr>
            <w:noProof/>
            <w:webHidden/>
          </w:rPr>
          <w:fldChar w:fldCharType="separate"/>
        </w:r>
        <w:r w:rsidR="00851919">
          <w:rPr>
            <w:noProof/>
            <w:webHidden/>
          </w:rPr>
          <w:t>78</w:t>
        </w:r>
        <w:r w:rsidR="00554D8B">
          <w:rPr>
            <w:noProof/>
            <w:webHidden/>
          </w:rPr>
          <w:fldChar w:fldCharType="end"/>
        </w:r>
      </w:hyperlink>
    </w:p>
    <w:p w14:paraId="5E8BB3BE" w14:textId="008F3835" w:rsidR="00250A37" w:rsidRDefault="00291721" w:rsidP="00505085">
      <w:pPr>
        <w:tabs>
          <w:tab w:val="center" w:pos="6379"/>
        </w:tabs>
        <w:spacing w:after="200" w:line="360" w:lineRule="auto"/>
        <w:rPr>
          <w:noProof/>
          <w:sz w:val="26"/>
          <w:szCs w:val="26"/>
          <w:lang w:val="vi-VN"/>
        </w:rPr>
      </w:pPr>
      <w:r w:rsidRPr="00E46644">
        <w:rPr>
          <w:noProof/>
          <w:sz w:val="26"/>
          <w:szCs w:val="26"/>
          <w:lang w:val="vi-VN"/>
        </w:rPr>
        <w:fldChar w:fldCharType="end"/>
      </w:r>
    </w:p>
    <w:p w14:paraId="09D3E6B3" w14:textId="77777777" w:rsidR="00250A37" w:rsidRDefault="00250A37">
      <w:pPr>
        <w:spacing w:after="200" w:line="276" w:lineRule="auto"/>
        <w:rPr>
          <w:noProof/>
          <w:sz w:val="26"/>
          <w:szCs w:val="26"/>
          <w:lang w:val="vi-VN"/>
        </w:rPr>
      </w:pPr>
      <w:r>
        <w:rPr>
          <w:noProof/>
          <w:sz w:val="26"/>
          <w:szCs w:val="26"/>
          <w:lang w:val="vi-VN"/>
        </w:rPr>
        <w:br w:type="page"/>
      </w:r>
    </w:p>
    <w:p w14:paraId="21460ED0" w14:textId="1E59064C" w:rsidR="00250A37" w:rsidRPr="000D0076" w:rsidRDefault="00250A37" w:rsidP="00250A37">
      <w:pPr>
        <w:rPr>
          <w:b/>
          <w:noProof/>
          <w:sz w:val="28"/>
        </w:rPr>
      </w:pPr>
      <w:r w:rsidRPr="00E46644">
        <w:rPr>
          <w:b/>
          <w:noProof/>
          <w:sz w:val="28"/>
          <w:lang w:val="vi-VN"/>
        </w:rPr>
        <w:lastRenderedPageBreak/>
        <w:t xml:space="preserve">DANH MỤC </w:t>
      </w:r>
      <w:r w:rsidR="000D0076">
        <w:rPr>
          <w:b/>
          <w:noProof/>
          <w:sz w:val="28"/>
        </w:rPr>
        <w:t>BẢNG</w:t>
      </w:r>
    </w:p>
    <w:p w14:paraId="0AE4FA94" w14:textId="3BDC6975" w:rsidR="00554D8B" w:rsidRDefault="005C21E2">
      <w:pPr>
        <w:pStyle w:val="TableofFigures"/>
        <w:tabs>
          <w:tab w:val="right" w:leader="dot" w:pos="8777"/>
        </w:tabs>
        <w:rPr>
          <w:rFonts w:asciiTheme="minorHAnsi" w:eastAsiaTheme="minorEastAsia" w:hAnsiTheme="minorHAnsi" w:cstheme="minorBidi"/>
          <w:noProof/>
          <w:kern w:val="2"/>
          <w:sz w:val="22"/>
          <w:szCs w:val="22"/>
          <w14:ligatures w14:val="standardContextual"/>
        </w:rPr>
      </w:pPr>
      <w:r>
        <w:rPr>
          <w:noProof/>
          <w:szCs w:val="26"/>
          <w:lang w:val="vi-VN"/>
        </w:rPr>
        <w:fldChar w:fldCharType="begin"/>
      </w:r>
      <w:r>
        <w:rPr>
          <w:noProof/>
          <w:szCs w:val="26"/>
          <w:lang w:val="vi-VN"/>
        </w:rPr>
        <w:instrText xml:space="preserve"> TOC \h \z \c "Bảng" </w:instrText>
      </w:r>
      <w:r>
        <w:rPr>
          <w:noProof/>
          <w:szCs w:val="26"/>
          <w:lang w:val="vi-VN"/>
        </w:rPr>
        <w:fldChar w:fldCharType="separate"/>
      </w:r>
      <w:hyperlink w:anchor="_Toc144484895" w:history="1">
        <w:r w:rsidR="00554D8B" w:rsidRPr="00CF55B5">
          <w:rPr>
            <w:rStyle w:val="Hyperlink"/>
            <w:noProof/>
          </w:rPr>
          <w:t>Bảng 2.1 Thuộc tính User</w:t>
        </w:r>
        <w:r w:rsidR="00554D8B">
          <w:rPr>
            <w:noProof/>
            <w:webHidden/>
          </w:rPr>
          <w:tab/>
        </w:r>
        <w:r w:rsidR="00554D8B">
          <w:rPr>
            <w:noProof/>
            <w:webHidden/>
          </w:rPr>
          <w:fldChar w:fldCharType="begin"/>
        </w:r>
        <w:r w:rsidR="00554D8B">
          <w:rPr>
            <w:noProof/>
            <w:webHidden/>
          </w:rPr>
          <w:instrText xml:space="preserve"> PAGEREF _Toc144484895 \h </w:instrText>
        </w:r>
        <w:r w:rsidR="00554D8B">
          <w:rPr>
            <w:noProof/>
            <w:webHidden/>
          </w:rPr>
        </w:r>
        <w:r w:rsidR="00554D8B">
          <w:rPr>
            <w:noProof/>
            <w:webHidden/>
          </w:rPr>
          <w:fldChar w:fldCharType="separate"/>
        </w:r>
        <w:r w:rsidR="00851919">
          <w:rPr>
            <w:noProof/>
            <w:webHidden/>
          </w:rPr>
          <w:t>31</w:t>
        </w:r>
        <w:r w:rsidR="00554D8B">
          <w:rPr>
            <w:noProof/>
            <w:webHidden/>
          </w:rPr>
          <w:fldChar w:fldCharType="end"/>
        </w:r>
      </w:hyperlink>
    </w:p>
    <w:p w14:paraId="0D6DAEC0" w14:textId="09935D83"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96" w:history="1">
        <w:r w:rsidR="00554D8B" w:rsidRPr="00CF55B5">
          <w:rPr>
            <w:rStyle w:val="Hyperlink"/>
            <w:noProof/>
          </w:rPr>
          <w:t>Bảng 2.2 Thuộc tính ImageUser</w:t>
        </w:r>
        <w:r w:rsidR="00554D8B">
          <w:rPr>
            <w:noProof/>
            <w:webHidden/>
          </w:rPr>
          <w:tab/>
        </w:r>
        <w:r w:rsidR="00554D8B">
          <w:rPr>
            <w:noProof/>
            <w:webHidden/>
          </w:rPr>
          <w:fldChar w:fldCharType="begin"/>
        </w:r>
        <w:r w:rsidR="00554D8B">
          <w:rPr>
            <w:noProof/>
            <w:webHidden/>
          </w:rPr>
          <w:instrText xml:space="preserve"> PAGEREF _Toc144484896 \h </w:instrText>
        </w:r>
        <w:r w:rsidR="00554D8B">
          <w:rPr>
            <w:noProof/>
            <w:webHidden/>
          </w:rPr>
        </w:r>
        <w:r w:rsidR="00554D8B">
          <w:rPr>
            <w:noProof/>
            <w:webHidden/>
          </w:rPr>
          <w:fldChar w:fldCharType="separate"/>
        </w:r>
        <w:r w:rsidR="00851919">
          <w:rPr>
            <w:noProof/>
            <w:webHidden/>
          </w:rPr>
          <w:t>32</w:t>
        </w:r>
        <w:r w:rsidR="00554D8B">
          <w:rPr>
            <w:noProof/>
            <w:webHidden/>
          </w:rPr>
          <w:fldChar w:fldCharType="end"/>
        </w:r>
      </w:hyperlink>
    </w:p>
    <w:p w14:paraId="43D5AAF4" w14:textId="7833480A"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97" w:history="1">
        <w:r w:rsidR="00554D8B" w:rsidRPr="00CF55B5">
          <w:rPr>
            <w:rStyle w:val="Hyperlink"/>
            <w:noProof/>
          </w:rPr>
          <w:t>Bảng 2.3 Thuộc tính Product</w:t>
        </w:r>
        <w:r w:rsidR="00554D8B">
          <w:rPr>
            <w:noProof/>
            <w:webHidden/>
          </w:rPr>
          <w:tab/>
        </w:r>
        <w:r w:rsidR="00554D8B">
          <w:rPr>
            <w:noProof/>
            <w:webHidden/>
          </w:rPr>
          <w:fldChar w:fldCharType="begin"/>
        </w:r>
        <w:r w:rsidR="00554D8B">
          <w:rPr>
            <w:noProof/>
            <w:webHidden/>
          </w:rPr>
          <w:instrText xml:space="preserve"> PAGEREF _Toc144484897 \h </w:instrText>
        </w:r>
        <w:r w:rsidR="00554D8B">
          <w:rPr>
            <w:noProof/>
            <w:webHidden/>
          </w:rPr>
        </w:r>
        <w:r w:rsidR="00554D8B">
          <w:rPr>
            <w:noProof/>
            <w:webHidden/>
          </w:rPr>
          <w:fldChar w:fldCharType="separate"/>
        </w:r>
        <w:r w:rsidR="00851919">
          <w:rPr>
            <w:noProof/>
            <w:webHidden/>
          </w:rPr>
          <w:t>32</w:t>
        </w:r>
        <w:r w:rsidR="00554D8B">
          <w:rPr>
            <w:noProof/>
            <w:webHidden/>
          </w:rPr>
          <w:fldChar w:fldCharType="end"/>
        </w:r>
      </w:hyperlink>
    </w:p>
    <w:p w14:paraId="770C3D1C" w14:textId="0A1B557A"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98" w:history="1">
        <w:r w:rsidR="00554D8B" w:rsidRPr="00CF55B5">
          <w:rPr>
            <w:rStyle w:val="Hyperlink"/>
            <w:noProof/>
          </w:rPr>
          <w:t>Bảng 2.4 Thuộc tính ImageProduct</w:t>
        </w:r>
        <w:r w:rsidR="00554D8B">
          <w:rPr>
            <w:noProof/>
            <w:webHidden/>
          </w:rPr>
          <w:tab/>
        </w:r>
        <w:r w:rsidR="00554D8B">
          <w:rPr>
            <w:noProof/>
            <w:webHidden/>
          </w:rPr>
          <w:fldChar w:fldCharType="begin"/>
        </w:r>
        <w:r w:rsidR="00554D8B">
          <w:rPr>
            <w:noProof/>
            <w:webHidden/>
          </w:rPr>
          <w:instrText xml:space="preserve"> PAGEREF _Toc144484898 \h </w:instrText>
        </w:r>
        <w:r w:rsidR="00554D8B">
          <w:rPr>
            <w:noProof/>
            <w:webHidden/>
          </w:rPr>
        </w:r>
        <w:r w:rsidR="00554D8B">
          <w:rPr>
            <w:noProof/>
            <w:webHidden/>
          </w:rPr>
          <w:fldChar w:fldCharType="separate"/>
        </w:r>
        <w:r w:rsidR="00851919">
          <w:rPr>
            <w:noProof/>
            <w:webHidden/>
          </w:rPr>
          <w:t>32</w:t>
        </w:r>
        <w:r w:rsidR="00554D8B">
          <w:rPr>
            <w:noProof/>
            <w:webHidden/>
          </w:rPr>
          <w:fldChar w:fldCharType="end"/>
        </w:r>
      </w:hyperlink>
    </w:p>
    <w:p w14:paraId="2B915FA6" w14:textId="16BA31B9"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899" w:history="1">
        <w:r w:rsidR="00554D8B" w:rsidRPr="00CF55B5">
          <w:rPr>
            <w:rStyle w:val="Hyperlink"/>
            <w:noProof/>
          </w:rPr>
          <w:t>Bảng 2.5 Thuộc tính Order</w:t>
        </w:r>
        <w:r w:rsidR="00554D8B">
          <w:rPr>
            <w:noProof/>
            <w:webHidden/>
          </w:rPr>
          <w:tab/>
        </w:r>
        <w:r w:rsidR="00554D8B">
          <w:rPr>
            <w:noProof/>
            <w:webHidden/>
          </w:rPr>
          <w:fldChar w:fldCharType="begin"/>
        </w:r>
        <w:r w:rsidR="00554D8B">
          <w:rPr>
            <w:noProof/>
            <w:webHidden/>
          </w:rPr>
          <w:instrText xml:space="preserve"> PAGEREF _Toc144484899 \h </w:instrText>
        </w:r>
        <w:r w:rsidR="00554D8B">
          <w:rPr>
            <w:noProof/>
            <w:webHidden/>
          </w:rPr>
        </w:r>
        <w:r w:rsidR="00554D8B">
          <w:rPr>
            <w:noProof/>
            <w:webHidden/>
          </w:rPr>
          <w:fldChar w:fldCharType="separate"/>
        </w:r>
        <w:r w:rsidR="00851919">
          <w:rPr>
            <w:noProof/>
            <w:webHidden/>
          </w:rPr>
          <w:t>32</w:t>
        </w:r>
        <w:r w:rsidR="00554D8B">
          <w:rPr>
            <w:noProof/>
            <w:webHidden/>
          </w:rPr>
          <w:fldChar w:fldCharType="end"/>
        </w:r>
      </w:hyperlink>
    </w:p>
    <w:p w14:paraId="030F1C2E" w14:textId="59AE388B" w:rsidR="00554D8B" w:rsidRDefault="00E71E96">
      <w:pPr>
        <w:pStyle w:val="TableofFigures"/>
        <w:tabs>
          <w:tab w:val="right" w:leader="dot" w:pos="8777"/>
        </w:tabs>
        <w:rPr>
          <w:rFonts w:asciiTheme="minorHAnsi" w:eastAsiaTheme="minorEastAsia" w:hAnsiTheme="minorHAnsi" w:cstheme="minorBidi"/>
          <w:noProof/>
          <w:kern w:val="2"/>
          <w:sz w:val="22"/>
          <w:szCs w:val="22"/>
          <w14:ligatures w14:val="standardContextual"/>
        </w:rPr>
      </w:pPr>
      <w:hyperlink w:anchor="_Toc144484900" w:history="1">
        <w:r w:rsidR="00554D8B" w:rsidRPr="00CF55B5">
          <w:rPr>
            <w:rStyle w:val="Hyperlink"/>
            <w:noProof/>
          </w:rPr>
          <w:t>Bảng 2.6 Thuộc tính Item</w:t>
        </w:r>
        <w:r w:rsidR="00554D8B">
          <w:rPr>
            <w:noProof/>
            <w:webHidden/>
          </w:rPr>
          <w:tab/>
        </w:r>
        <w:r w:rsidR="00554D8B">
          <w:rPr>
            <w:noProof/>
            <w:webHidden/>
          </w:rPr>
          <w:fldChar w:fldCharType="begin"/>
        </w:r>
        <w:r w:rsidR="00554D8B">
          <w:rPr>
            <w:noProof/>
            <w:webHidden/>
          </w:rPr>
          <w:instrText xml:space="preserve"> PAGEREF _Toc144484900 \h </w:instrText>
        </w:r>
        <w:r w:rsidR="00554D8B">
          <w:rPr>
            <w:noProof/>
            <w:webHidden/>
          </w:rPr>
        </w:r>
        <w:r w:rsidR="00554D8B">
          <w:rPr>
            <w:noProof/>
            <w:webHidden/>
          </w:rPr>
          <w:fldChar w:fldCharType="separate"/>
        </w:r>
        <w:r w:rsidR="00851919">
          <w:rPr>
            <w:noProof/>
            <w:webHidden/>
          </w:rPr>
          <w:t>33</w:t>
        </w:r>
        <w:r w:rsidR="00554D8B">
          <w:rPr>
            <w:noProof/>
            <w:webHidden/>
          </w:rPr>
          <w:fldChar w:fldCharType="end"/>
        </w:r>
      </w:hyperlink>
    </w:p>
    <w:p w14:paraId="48F181D0" w14:textId="75B8BF04" w:rsidR="007B1A23" w:rsidRPr="00E46644" w:rsidRDefault="005C21E2" w:rsidP="00505085">
      <w:pPr>
        <w:tabs>
          <w:tab w:val="center" w:pos="6379"/>
        </w:tabs>
        <w:spacing w:after="200" w:line="360" w:lineRule="auto"/>
        <w:rPr>
          <w:noProof/>
          <w:sz w:val="26"/>
          <w:szCs w:val="26"/>
          <w:lang w:val="vi-VN"/>
        </w:rPr>
      </w:pPr>
      <w:r>
        <w:rPr>
          <w:noProof/>
          <w:sz w:val="26"/>
          <w:szCs w:val="26"/>
          <w:lang w:val="vi-VN"/>
        </w:rPr>
        <w:fldChar w:fldCharType="end"/>
      </w:r>
      <w:r w:rsidR="007B1A23" w:rsidRPr="00E46644">
        <w:rPr>
          <w:noProof/>
          <w:sz w:val="26"/>
          <w:szCs w:val="26"/>
          <w:lang w:val="vi-VN"/>
        </w:rPr>
        <w:br w:type="page"/>
      </w:r>
    </w:p>
    <w:p w14:paraId="785AE566" w14:textId="512FB647" w:rsidR="008200F5" w:rsidRDefault="008200F5" w:rsidP="00C320D5">
      <w:pPr>
        <w:pStyle w:val="Heading1"/>
        <w:rPr>
          <w:noProof/>
          <w:lang w:val="vi-VN"/>
        </w:rPr>
        <w:sectPr w:rsidR="008200F5" w:rsidSect="00B667A6">
          <w:headerReference w:type="default" r:id="rId10"/>
          <w:type w:val="continuous"/>
          <w:pgSz w:w="11906" w:h="16838" w:code="9"/>
          <w:pgMar w:top="1985" w:right="1134" w:bottom="1701" w:left="1985" w:header="720" w:footer="720" w:gutter="0"/>
          <w:pgNumType w:fmt="lowerRoman" w:start="1"/>
          <w:cols w:space="720"/>
          <w:docGrid w:linePitch="360"/>
        </w:sectPr>
      </w:pPr>
      <w:bookmarkStart w:id="11" w:name="_Toc387692910"/>
    </w:p>
    <w:p w14:paraId="740DE9D1" w14:textId="77777777" w:rsidR="007B1A23" w:rsidRPr="00E46644" w:rsidRDefault="00CD13EC" w:rsidP="00C320D5">
      <w:pPr>
        <w:pStyle w:val="Heading1"/>
        <w:rPr>
          <w:noProof/>
          <w:lang w:val="vi-VN"/>
        </w:rPr>
      </w:pPr>
      <w:bookmarkStart w:id="12" w:name="_Toc144484697"/>
      <w:r w:rsidRPr="00E46644">
        <w:rPr>
          <w:noProof/>
          <w:lang w:val="vi-VN"/>
        </w:rPr>
        <w:lastRenderedPageBreak/>
        <w:t>MỞ ĐẦU</w:t>
      </w:r>
      <w:bookmarkEnd w:id="11"/>
      <w:bookmarkEnd w:id="12"/>
    </w:p>
    <w:p w14:paraId="521C33B7" w14:textId="35A1FFC4" w:rsidR="005A3007" w:rsidRDefault="005A3007" w:rsidP="005A3007">
      <w:pPr>
        <w:pStyle w:val="Heading2"/>
      </w:pPr>
      <w:bookmarkStart w:id="13" w:name="_Toc142814219"/>
      <w:bookmarkStart w:id="14" w:name="_Toc144484698"/>
      <w:r>
        <w:t>Lý do chọn đề tài</w:t>
      </w:r>
      <w:bookmarkEnd w:id="13"/>
      <w:bookmarkEnd w:id="14"/>
    </w:p>
    <w:p w14:paraId="475FBF68" w14:textId="77777777" w:rsidR="005A3007" w:rsidRPr="005A3007" w:rsidRDefault="005A3007" w:rsidP="005A3007">
      <w:pPr>
        <w:pStyle w:val="Nidungvnbn"/>
      </w:pPr>
      <w:bookmarkStart w:id="15" w:name="_Toc387692912"/>
      <w:r w:rsidRPr="005A3007">
        <w:t>Web POS (Point of Sale) là một giải pháp quản lý bán hàng dựa trên nền tảng web, cho phép xử lý các giao dịch bán hàng trực tuyến thông qua trình duyệt web. Khách hàng có thể thanh toán trực tuyến và doanh nghiệp, cửa hàng có thể quản lý việc bán hàng của mình một cách dễ dàng và thuận tiện hơn.</w:t>
      </w:r>
    </w:p>
    <w:p w14:paraId="3F3EC4C2" w14:textId="77777777" w:rsidR="005A3007" w:rsidRPr="005A3007" w:rsidRDefault="005A3007" w:rsidP="005A3007">
      <w:pPr>
        <w:pStyle w:val="Nidungvnbn"/>
      </w:pPr>
      <w:r w:rsidRPr="005A3007">
        <w:t>Nó mang lại một giải pháp quản lý bán hàng hiệu quả, nhiều lợi ích về tính tiện lợi, linh hoạt, bảo mật và tiết kiệm chi phí.</w:t>
      </w:r>
    </w:p>
    <w:p w14:paraId="0948AAE0" w14:textId="6E0A86DE" w:rsidR="00A54053" w:rsidRPr="00A54053" w:rsidRDefault="005A3007" w:rsidP="00A54053">
      <w:pPr>
        <w:pStyle w:val="Heading2"/>
        <w:rPr>
          <w:noProof/>
          <w:lang w:val="vi-VN"/>
        </w:rPr>
      </w:pPr>
      <w:bookmarkStart w:id="16" w:name="_Toc144484699"/>
      <w:bookmarkEnd w:id="15"/>
      <w:r>
        <w:rPr>
          <w:noProof/>
        </w:rPr>
        <w:t>Mục tiêu thực hiện đề tài</w:t>
      </w:r>
      <w:bookmarkEnd w:id="16"/>
    </w:p>
    <w:p w14:paraId="780163C2" w14:textId="601B102E" w:rsidR="00940B02" w:rsidRPr="00940B02" w:rsidRDefault="00940B02" w:rsidP="00940B02">
      <w:pPr>
        <w:pStyle w:val="Nidungvnbn"/>
      </w:pPr>
      <w:r w:rsidRPr="00940B02">
        <w:t>Xây dựng một hệ thống quản lý bán hàng trực tuyến toàn diện, bao gồm các tính năng quản lý sản phẩm, đặt hàng, thanh toán, quản lý kho hàng và báo cáo doanh thu.</w:t>
      </w:r>
    </w:p>
    <w:p w14:paraId="685CF7FE" w14:textId="3B2C6E29" w:rsidR="00940B02" w:rsidRPr="00940B02" w:rsidRDefault="00940B02" w:rsidP="00940B02">
      <w:pPr>
        <w:pStyle w:val="Nidungvnbn"/>
      </w:pPr>
      <w:r w:rsidRPr="00940B02">
        <w:t>Hệ thống có khả năng bảo vệ thông tin khách hàng và thông tin giao dịch. Điều này có thể đạt được bằng cách sử dụng các giải pháp bảo mật tiên tiến như mã hóa SSL, xác thực người dùng, quản lý quyền truy cậ</w:t>
      </w:r>
      <w:r w:rsidR="00EF4A87">
        <w:t>p.</w:t>
      </w:r>
    </w:p>
    <w:p w14:paraId="51A2C87A" w14:textId="77777777" w:rsidR="00940B02" w:rsidRDefault="00940B02" w:rsidP="00940B02">
      <w:pPr>
        <w:pStyle w:val="Nidungvnbn"/>
      </w:pPr>
      <w:r w:rsidRPr="00940B02">
        <w:t>Web POS có tính năng dễ sử dụng, thân thiện với người dùng, linh hoạt, cho phép quản lý và truy cập dữ liệu từ mọi nơi, mọi lúc thông qua kết nối Internet, giúp quản lý và điều hành hoạt động bán hàng một cách linh hoạt và hiệu quả.</w:t>
      </w:r>
    </w:p>
    <w:p w14:paraId="73D300D1" w14:textId="3F2B59C4" w:rsidR="009D16F5" w:rsidRDefault="009D16F5" w:rsidP="009D16F5">
      <w:pPr>
        <w:pStyle w:val="Heading2"/>
      </w:pPr>
      <w:bookmarkStart w:id="17" w:name="_Toc144484700"/>
      <w:r>
        <w:t>Đối tượng và phạm vi nghiên cứu</w:t>
      </w:r>
      <w:bookmarkEnd w:id="17"/>
    </w:p>
    <w:p w14:paraId="4404CC21" w14:textId="77777777" w:rsidR="004F67F5" w:rsidRPr="004F67F5" w:rsidRDefault="004F67F5" w:rsidP="004F67F5">
      <w:pPr>
        <w:pStyle w:val="Nidungvnbn"/>
      </w:pPr>
      <w:r w:rsidRPr="004F67F5">
        <w:t>Đối tượng là các doanh nghiệp, cửa hàng, shop bán lẻ, bán hàng trực tuyến, những người đang sử dụng POS để quản lý và thực hiện các giao dịch bán hàng.</w:t>
      </w:r>
    </w:p>
    <w:p w14:paraId="0717F0E6" w14:textId="77777777" w:rsidR="004F67F5" w:rsidRPr="004F67F5" w:rsidRDefault="004F67F5" w:rsidP="004F67F5">
      <w:pPr>
        <w:pStyle w:val="Nidungvnbn"/>
      </w:pPr>
      <w:r w:rsidRPr="004F67F5">
        <w:t>Phạm vi:</w:t>
      </w:r>
    </w:p>
    <w:p w14:paraId="3C81520A" w14:textId="30299251" w:rsidR="004F67F5" w:rsidRPr="004F67F5" w:rsidRDefault="004F67F5" w:rsidP="00496B47">
      <w:pPr>
        <w:pStyle w:val="Nidungvnbn"/>
        <w:numPr>
          <w:ilvl w:val="0"/>
          <w:numId w:val="2"/>
        </w:numPr>
      </w:pPr>
      <w:r w:rsidRPr="004F67F5">
        <w:t xml:space="preserve">Tìm </w:t>
      </w:r>
      <w:r w:rsidR="009B284E">
        <w:t>hiểu</w:t>
      </w:r>
      <w:r w:rsidRPr="004F67F5">
        <w:t xml:space="preserve"> nghiên cứu về các tính năng và chức năng mà một hệ thống web POS có thể mang lại.</w:t>
      </w:r>
    </w:p>
    <w:p w14:paraId="48352319" w14:textId="77777777" w:rsidR="004F67F5" w:rsidRPr="004F67F5" w:rsidRDefault="004F67F5" w:rsidP="00496B47">
      <w:pPr>
        <w:pStyle w:val="Nidungvnbn"/>
        <w:numPr>
          <w:ilvl w:val="0"/>
          <w:numId w:val="2"/>
        </w:numPr>
      </w:pPr>
      <w:r w:rsidRPr="004F67F5">
        <w:t>Thiết kế và xây dựng hệ thống đáp ứng các nhu cầu của doanh nghiệp, cửa hàng, shop bán lẻ, bán hàng trực tuyến.</w:t>
      </w:r>
    </w:p>
    <w:p w14:paraId="39904B47" w14:textId="77777777" w:rsidR="004F67F5" w:rsidRPr="004F67F5" w:rsidRDefault="004F67F5" w:rsidP="00496B47">
      <w:pPr>
        <w:pStyle w:val="Nidungvnbn"/>
        <w:numPr>
          <w:ilvl w:val="0"/>
          <w:numId w:val="2"/>
        </w:numPr>
      </w:pPr>
      <w:r w:rsidRPr="004F67F5">
        <w:t>Phát triển, hiện thực các chức năng của web POS.</w:t>
      </w:r>
    </w:p>
    <w:p w14:paraId="6FA4AA6C" w14:textId="77777777" w:rsidR="004F67F5" w:rsidRDefault="004F67F5" w:rsidP="00496B47">
      <w:pPr>
        <w:pStyle w:val="Nidungvnbn"/>
        <w:numPr>
          <w:ilvl w:val="0"/>
          <w:numId w:val="2"/>
        </w:numPr>
      </w:pPr>
      <w:r w:rsidRPr="004F67F5">
        <w:lastRenderedPageBreak/>
        <w:t>Đánh giá và so sánh hiệu quả của web POS với hệ thống POS khác</w:t>
      </w:r>
      <w:r>
        <w:t>.</w:t>
      </w:r>
    </w:p>
    <w:p w14:paraId="509AC795" w14:textId="5B6FDE8A" w:rsidR="00A31B6A" w:rsidRDefault="00A31B6A" w:rsidP="00A31B6A">
      <w:pPr>
        <w:pStyle w:val="Heading2"/>
      </w:pPr>
      <w:bookmarkStart w:id="18" w:name="_Toc144484701"/>
      <w:r>
        <w:t>Phương pháp nghiên cứu</w:t>
      </w:r>
      <w:bookmarkEnd w:id="18"/>
    </w:p>
    <w:p w14:paraId="094E0407" w14:textId="77777777" w:rsidR="006E5B03" w:rsidRPr="006E5B03" w:rsidRDefault="006E5B03" w:rsidP="006E5B03">
      <w:pPr>
        <w:pStyle w:val="Nidungvnbn"/>
      </w:pPr>
      <w:r w:rsidRPr="006E5B03">
        <w:t>Tìm hiểu về tình hình sử dụng POS trên thị trường hiện nay, các tính năng và chức năng phổ biến của POS, các loại POS phổ biến và xu hướng phát triển của POS trên nền tảng web.</w:t>
      </w:r>
    </w:p>
    <w:p w14:paraId="10FD4614" w14:textId="77777777" w:rsidR="006E5B03" w:rsidRPr="006E5B03" w:rsidRDefault="006E5B03" w:rsidP="006E5B03">
      <w:pPr>
        <w:pStyle w:val="Nidungvnbn"/>
      </w:pPr>
      <w:r w:rsidRPr="006E5B03">
        <w:t>Phân tích nhu cầu sử dụng web POS của doanh nghiệp, cửa hàng, shop bán lẻ, bán hàng trực tuyến, các vấn đề mà họ gặp phải khi không sử dụng hoặc sử dụng hệ thống POS khác.</w:t>
      </w:r>
    </w:p>
    <w:p w14:paraId="5F763652" w14:textId="77777777" w:rsidR="006E5B03" w:rsidRPr="006E5B03" w:rsidRDefault="006E5B03" w:rsidP="006E5B03">
      <w:pPr>
        <w:pStyle w:val="Nidungvnbn"/>
      </w:pPr>
      <w:r w:rsidRPr="006E5B03">
        <w:t>Tìm hiểu các công nghệ được sử dụng để phát triển hệ thống Web POS.</w:t>
      </w:r>
    </w:p>
    <w:p w14:paraId="296E58B6" w14:textId="77ADEA6E" w:rsidR="006E5B03" w:rsidRPr="006E5B03" w:rsidRDefault="006E5B03" w:rsidP="006E5B03">
      <w:pPr>
        <w:pStyle w:val="Nidungvnbn"/>
      </w:pPr>
      <w:r w:rsidRPr="006E5B03">
        <w:t>Thiết kế và phát triển hệ thống dựa trên những gì đã tìm hiểu, phân tích</w:t>
      </w:r>
      <w:r>
        <w:t>.</w:t>
      </w:r>
    </w:p>
    <w:p w14:paraId="77E58FEE" w14:textId="19532A15" w:rsidR="00A31B6A" w:rsidRDefault="00A31B6A" w:rsidP="00A31B6A">
      <w:pPr>
        <w:pStyle w:val="Heading2"/>
      </w:pPr>
      <w:bookmarkStart w:id="19" w:name="_Toc144484702"/>
      <w:r>
        <w:t>Ý nghĩa thực tiễn của đề tài</w:t>
      </w:r>
      <w:bookmarkEnd w:id="19"/>
    </w:p>
    <w:p w14:paraId="56B81AA3" w14:textId="77777777" w:rsidR="00F00AC2" w:rsidRPr="00F00AC2" w:rsidRDefault="00F00AC2" w:rsidP="00F00AC2">
      <w:pPr>
        <w:pStyle w:val="Nidungvnbn"/>
      </w:pPr>
      <w:r w:rsidRPr="00F00AC2">
        <w:t>Hệ thống Web POS giúp quản lý hoạt động kinh doanh một cách chính xác và hiệu quả hơn.</w:t>
      </w:r>
    </w:p>
    <w:p w14:paraId="6FE2C617" w14:textId="77777777" w:rsidR="00F00AC2" w:rsidRPr="00F00AC2" w:rsidRDefault="00F00AC2" w:rsidP="00F00AC2">
      <w:pPr>
        <w:pStyle w:val="Nidungvnbn"/>
      </w:pPr>
      <w:r w:rsidRPr="00F00AC2">
        <w:t>Giúp tổng hợp thông tin về doanh số, quản lý hàng tồn kho, đặt hàng giúp có cái nhìn tổng quan về hoạt động kinh doanh.</w:t>
      </w:r>
    </w:p>
    <w:p w14:paraId="69D64941" w14:textId="77777777" w:rsidR="00F00AC2" w:rsidRPr="00F00AC2" w:rsidRDefault="00F00AC2" w:rsidP="00F00AC2">
      <w:pPr>
        <w:pStyle w:val="Nidungvnbn"/>
      </w:pPr>
      <w:r w:rsidRPr="00F00AC2">
        <w:t>Tiết kiệm chi phí, hệ thống giúp tiết kiệm chi phí khi chỉ cần trình duyệt và kết nối mạng mà không cần phải lắp đặt các thiết bị khác.</w:t>
      </w:r>
    </w:p>
    <w:p w14:paraId="1D6A4594" w14:textId="3EF05CF6" w:rsidR="0061440A" w:rsidRDefault="00F00AC2" w:rsidP="0061440A">
      <w:pPr>
        <w:pStyle w:val="Nidungvnbn"/>
      </w:pPr>
      <w:r w:rsidRPr="00F00AC2">
        <w:t>Tiết kiệm thời gian, chi phí khi doanh số được tổng hợp, tính toán tự động, các thông tin được lưu trữ giúp giảm thiểu sai sót và mất mát thông tin.</w:t>
      </w:r>
    </w:p>
    <w:p w14:paraId="595F7AA1" w14:textId="05332F32" w:rsidR="00867C2D" w:rsidRPr="0061440A" w:rsidRDefault="0061440A" w:rsidP="0061440A">
      <w:pPr>
        <w:spacing w:after="200" w:line="276" w:lineRule="auto"/>
        <w:rPr>
          <w:sz w:val="26"/>
          <w:szCs w:val="26"/>
        </w:rPr>
      </w:pPr>
      <w:r>
        <w:br w:type="page"/>
      </w:r>
    </w:p>
    <w:p w14:paraId="10FBFF82" w14:textId="6E239687" w:rsidR="00453AB1" w:rsidRPr="00E46644" w:rsidRDefault="00453AB1" w:rsidP="00C320D5">
      <w:pPr>
        <w:pStyle w:val="Heading1"/>
        <w:rPr>
          <w:noProof/>
          <w:lang w:val="vi-VN"/>
        </w:rPr>
      </w:pPr>
      <w:bookmarkStart w:id="20" w:name="_Toc387692920"/>
      <w:bookmarkStart w:id="21" w:name="_Toc144484703"/>
      <w:r w:rsidRPr="00E46644">
        <w:rPr>
          <w:noProof/>
          <w:lang w:val="vi-VN"/>
        </w:rPr>
        <w:lastRenderedPageBreak/>
        <w:t>CƠ SỞ LÝ THUYẾT</w:t>
      </w:r>
      <w:bookmarkEnd w:id="20"/>
      <w:bookmarkEnd w:id="21"/>
    </w:p>
    <w:p w14:paraId="5C5FE893" w14:textId="2DE2D165" w:rsidR="005F0C55" w:rsidRPr="005F0C55" w:rsidRDefault="005F0C55" w:rsidP="005F0C55">
      <w:pPr>
        <w:pStyle w:val="Nidungvnbn"/>
      </w:pPr>
      <w:bookmarkStart w:id="22" w:name="_Toc387692922"/>
      <w:r w:rsidRPr="005F0C55">
        <w:t xml:space="preserve">Hệ thống POS dùng để quản lý sản phẩm cũng như hàng tồn kho và quản lý nhân viên nên đòi hỏi hệ thống phải vận hành đồng nhất để đảm bảo có thể hoạt động mà ít sai </w:t>
      </w:r>
      <w:r w:rsidR="009B284E">
        <w:t>sót</w:t>
      </w:r>
      <w:r w:rsidRPr="005F0C55">
        <w:t xml:space="preserve"> nhất có thể. Nên nhóm xem xét và đề xuất MERN Stack làm giải pháp để xây </w:t>
      </w:r>
      <w:r w:rsidR="009B284E">
        <w:t>dựng</w:t>
      </w:r>
      <w:r w:rsidRPr="005F0C55">
        <w:t xml:space="preserve"> hệ thống POS này.</w:t>
      </w:r>
    </w:p>
    <w:p w14:paraId="3FE7D96B" w14:textId="06B4F0F8" w:rsidR="00207DC2" w:rsidRPr="00E46644" w:rsidRDefault="005F0C55" w:rsidP="00C320D5">
      <w:pPr>
        <w:pStyle w:val="Heading2"/>
        <w:rPr>
          <w:noProof/>
          <w:lang w:val="vi-VN"/>
        </w:rPr>
      </w:pPr>
      <w:bookmarkStart w:id="23" w:name="_Toc144484704"/>
      <w:bookmarkEnd w:id="22"/>
      <w:r>
        <w:rPr>
          <w:noProof/>
        </w:rPr>
        <w:t>MERN Stack</w:t>
      </w:r>
      <w:bookmarkEnd w:id="23"/>
    </w:p>
    <w:p w14:paraId="49B268D6" w14:textId="77F7DBBF" w:rsidR="00294974" w:rsidRDefault="00294974" w:rsidP="00294974">
      <w:pPr>
        <w:pStyle w:val="Nidungvnbn"/>
      </w:pPr>
      <w:bookmarkStart w:id="24" w:name="_Toc387692923"/>
      <w:r w:rsidRPr="00294974">
        <w:t>MERN stack là một tập hợp các công nghệ phổ biến thường được sử dụng cùng nhau để xây dựng, phát triển các ứng dụng web. Mỗi chữ cái trong MERN là viết tắt đại diện cho một công nghệ cụ thể</w:t>
      </w:r>
      <w:r w:rsidR="00CB6DD0">
        <w:t>:</w:t>
      </w:r>
    </w:p>
    <w:p w14:paraId="796C5FE8" w14:textId="77777777" w:rsidR="00CB6DD0" w:rsidRPr="00CB6DD0" w:rsidRDefault="00CB6DD0" w:rsidP="00496B47">
      <w:pPr>
        <w:pStyle w:val="Nidungvnbn"/>
        <w:numPr>
          <w:ilvl w:val="0"/>
          <w:numId w:val="3"/>
        </w:numPr>
      </w:pPr>
      <w:r w:rsidRPr="00CB6DD0">
        <w:t>M – MongoDB: là một Hệ thống cơ sở dữ liệu NoSQL phổ biến, lưu trữ dữ liệu dưới dạng BSON (Binary JSON). MongoDB nổi tiếng với khả năng mở rộng, linh hoạt, xử lý lượng dữ liệu lớn và dễ sử dụng khiến nó trở thành lựa chọn phổ biến cho các ứng dụng web.</w:t>
      </w:r>
    </w:p>
    <w:p w14:paraId="4DA84C81" w14:textId="77777777" w:rsidR="00CB6DD0" w:rsidRPr="00CB6DD0" w:rsidRDefault="00CB6DD0" w:rsidP="00496B47">
      <w:pPr>
        <w:pStyle w:val="Nidungvnbn"/>
        <w:numPr>
          <w:ilvl w:val="0"/>
          <w:numId w:val="3"/>
        </w:numPr>
      </w:pPr>
      <w:r w:rsidRPr="00CB6DD0">
        <w:t>E – Express.js: Một framework nhẹ cho ứng dụng web trong môi trường Node.js. Express.js giúp đơn giản hóa quá trình xây dựng ứng dụng web và API bằng cách cung cấp một tập hợp các tính năng và công cụ để xử lý các tuyến đường, yêu cầu và phản hồi.</w:t>
      </w:r>
    </w:p>
    <w:p w14:paraId="4C8BC934" w14:textId="77777777" w:rsidR="00CB6DD0" w:rsidRPr="00CB6DD0" w:rsidRDefault="00CB6DD0" w:rsidP="00496B47">
      <w:pPr>
        <w:pStyle w:val="Nidungvnbn"/>
        <w:numPr>
          <w:ilvl w:val="0"/>
          <w:numId w:val="3"/>
        </w:numPr>
      </w:pPr>
      <w:r w:rsidRPr="00CB6DD0">
        <w:t>R – React: Một thư viện JavaScript để xây dựng giao diện người dùng. React cho phép nhà phát triển tạo thành các thành phần giao diện người dùng có thể tái sử dụng và quản lý trạng thái của ứng dụng một cách hiệu quả. Nó tuân thủ kiến trúc dựa trên thành phần và sử dụng DOM ảo (virtual DOM) để tăng hiệu suất hiển thị.</w:t>
      </w:r>
    </w:p>
    <w:p w14:paraId="20D07D87" w14:textId="18D80270" w:rsidR="00CB6DD0" w:rsidRDefault="00CB6DD0" w:rsidP="00496B47">
      <w:pPr>
        <w:pStyle w:val="Nidungvnbn"/>
        <w:numPr>
          <w:ilvl w:val="0"/>
          <w:numId w:val="3"/>
        </w:numPr>
      </w:pPr>
      <w:r w:rsidRPr="00CB6DD0">
        <w:t>N – Node.js: Một môi trường chạy JavaScript. Node.js cho phép thực thi mã JavaScript bên ngoài trình duyệt web, từ đó hỗ trợ việc viết mã phía máy chủ và xây dựng ứng dụng mạng có khả năng mở rộng. Nó cung cấp mô hình I/O không chặn và dựa trên sự kiện giúp tăng hiệu suất và phù hợp cho ứng dụng thời gian thực.</w:t>
      </w:r>
    </w:p>
    <w:p w14:paraId="3ACFBC53" w14:textId="77777777" w:rsidR="00856A1F" w:rsidRDefault="00856A1F" w:rsidP="00856A1F">
      <w:pPr>
        <w:pStyle w:val="Nidungvnbn"/>
      </w:pPr>
      <w:r w:rsidRPr="00856A1F">
        <w:lastRenderedPageBreak/>
        <w:t>Cùng với nhau, các công nghệ này tạo thành MERN stack, cung cấp giải pháp toàn diện để phát triển các ứng dụng web toàn ngăn xếp MongoDB đóng vai trò là cơ sở dữ liệu, Express.js xử lý phần mềm trung gian và định tuyến phía máy chủ, React đảm nhận giao diện người dùng phía máy khách và Node.js hỗ trợ logic phía máy chủ. Sự kết hợp này mang lại trải nghiệm phát triển liền mạch và hiệu quả để xây dựng các ứng dụng web hiện đại.</w:t>
      </w:r>
      <w:bookmarkEnd w:id="24"/>
    </w:p>
    <w:p w14:paraId="423C512C" w14:textId="77777777" w:rsidR="00626C5F" w:rsidRDefault="00626C5F" w:rsidP="00626C5F">
      <w:pPr>
        <w:pStyle w:val="Nidungbng"/>
        <w:keepNext/>
      </w:pPr>
      <w:r>
        <w:drawing>
          <wp:inline distT="0" distB="0" distL="0" distR="0" wp14:anchorId="450E1065" wp14:editId="3D3BDEA6">
            <wp:extent cx="5486400" cy="3200400"/>
            <wp:effectExtent l="76200" t="0" r="95250" b="0"/>
            <wp:docPr id="153778415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899494E" w14:textId="37654248" w:rsidR="00626C5F" w:rsidRDefault="00626C5F" w:rsidP="000D0076">
      <w:pPr>
        <w:pStyle w:val="Caption"/>
        <w:spacing w:before="120"/>
      </w:pPr>
      <w:bookmarkStart w:id="25" w:name="_Toc144484787"/>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t>.</w:t>
      </w:r>
      <w:r w:rsidR="00E71E96">
        <w:fldChar w:fldCharType="begin"/>
      </w:r>
      <w:r w:rsidR="00E71E96">
        <w:instrText xml:space="preserve"> SEQ Hình \* ARABIC \s 1 </w:instrText>
      </w:r>
      <w:r w:rsidR="00E71E96">
        <w:fldChar w:fldCharType="separate"/>
      </w:r>
      <w:r w:rsidR="00851919">
        <w:rPr>
          <w:noProof/>
        </w:rPr>
        <w:t>1</w:t>
      </w:r>
      <w:r w:rsidR="00E71E96">
        <w:rPr>
          <w:noProof/>
        </w:rPr>
        <w:fldChar w:fldCharType="end"/>
      </w:r>
      <w:r>
        <w:t xml:space="preserve"> MERN Stack</w:t>
      </w:r>
      <w:bookmarkEnd w:id="25"/>
    </w:p>
    <w:p w14:paraId="23586F94" w14:textId="668D10B7" w:rsidR="00856A1F" w:rsidRDefault="00856A1F" w:rsidP="00856A1F">
      <w:pPr>
        <w:pStyle w:val="Heading3"/>
        <w:rPr>
          <w:noProof/>
        </w:rPr>
      </w:pPr>
      <w:bookmarkStart w:id="26" w:name="_Toc144484705"/>
      <w:r>
        <w:rPr>
          <w:noProof/>
        </w:rPr>
        <w:t>Mongo DataBase Atlas</w:t>
      </w:r>
      <w:bookmarkEnd w:id="26"/>
    </w:p>
    <w:p w14:paraId="1A8D9E67" w14:textId="45DA48DA" w:rsidR="008843A4" w:rsidRDefault="008843A4" w:rsidP="008843A4">
      <w:pPr>
        <w:pStyle w:val="Nidungvnbn"/>
      </w:pPr>
      <w:r>
        <w:t xml:space="preserve">MongoDB Atlas là một dịch vụ đám mây của MongoDB, cung cấp một cách để triển khai, quản lý và mở rộng cơ sở dữ liệu MongoDB dễ dàng. Atlas cho phép lưu trữ dữ liệu MongoDB trên cơ sở hạ tầng đám mây của MongoDB, giúp tiết kiệm thời gian và công sức trong việc xây dựng và quản lý hệ thống cơ sở dữ liệu. MongoDB Atlas giúp: </w:t>
      </w:r>
    </w:p>
    <w:p w14:paraId="47E3FA50" w14:textId="77777777" w:rsidR="008843A4" w:rsidRPr="008843A4" w:rsidRDefault="008843A4" w:rsidP="00496B47">
      <w:pPr>
        <w:pStyle w:val="Nidungvnbn"/>
        <w:numPr>
          <w:ilvl w:val="0"/>
          <w:numId w:val="4"/>
        </w:numPr>
      </w:pPr>
      <w:r w:rsidRPr="008843A4">
        <w:t>Triển khai nhanh chóng: Tạo và triển khai các cụm cơ sở dữ liệu MongoDB chỉ trong vài cú nhấp chuột, không cần quan tâm đến việc cài đặt và cấu hình cơ sở dữ liệu trên máy chủ riêng.</w:t>
      </w:r>
    </w:p>
    <w:p w14:paraId="1006A921" w14:textId="77777777" w:rsidR="008843A4" w:rsidRPr="008843A4" w:rsidRDefault="008843A4" w:rsidP="00496B47">
      <w:pPr>
        <w:pStyle w:val="Nidungvnbn"/>
        <w:numPr>
          <w:ilvl w:val="0"/>
          <w:numId w:val="4"/>
        </w:numPr>
      </w:pPr>
      <w:r w:rsidRPr="008843A4">
        <w:lastRenderedPageBreak/>
        <w:t>Mở rộng linh hoạt: Atlas cho phép bạn dễ dàng mở rộng cụm cơ sở dữ liệu MongoDB của mình khi nhu cầu tăng lên, bằng cách thêm các nút và vùng địa lý vào hệ thống.</w:t>
      </w:r>
    </w:p>
    <w:p w14:paraId="6A931733" w14:textId="77777777" w:rsidR="008843A4" w:rsidRPr="008843A4" w:rsidRDefault="008843A4" w:rsidP="00496B47">
      <w:pPr>
        <w:pStyle w:val="Nidungvnbn"/>
        <w:numPr>
          <w:ilvl w:val="0"/>
          <w:numId w:val="4"/>
        </w:numPr>
      </w:pPr>
      <w:r w:rsidRPr="008843A4">
        <w:t>Bảo mật và quản lý dữ liệu: MongoDB Atlas cung cấp các tính năng bảo mật mạnh mẽ như quản lý quyền truy cập, mã hóa dữ liệu và giám sát. Bạn cũng có thể dễ dàng sao lưu và khôi phục dữ liệu của mình.</w:t>
      </w:r>
    </w:p>
    <w:p w14:paraId="17CCDBB1" w14:textId="7FCC19CB" w:rsidR="008843A4" w:rsidRPr="008843A4" w:rsidRDefault="008843A4" w:rsidP="00496B47">
      <w:pPr>
        <w:pStyle w:val="Nidungvnbn"/>
        <w:numPr>
          <w:ilvl w:val="0"/>
          <w:numId w:val="4"/>
        </w:numPr>
      </w:pPr>
      <w:r w:rsidRPr="008843A4">
        <w:t>Tích hợp công cụ phát triển: Atlas tích hợp tốt với các công cụ phát triển phổ biến như MongoDB Compass, MongoDB Stitch và nhiều công cụ khác, giúp bạn quản lý và tương tác với cơ sở dữ liệu dễ dàng hơn.</w:t>
      </w:r>
    </w:p>
    <w:p w14:paraId="5276CFA4" w14:textId="1B63B7F8" w:rsidR="00856A1F" w:rsidRDefault="00856A1F" w:rsidP="00856A1F">
      <w:pPr>
        <w:pStyle w:val="Heading3"/>
      </w:pPr>
      <w:bookmarkStart w:id="27" w:name="_Toc144484706"/>
      <w:r>
        <w:t>Express JS</w:t>
      </w:r>
      <w:bookmarkEnd w:id="27"/>
    </w:p>
    <w:p w14:paraId="1ECE58B0" w14:textId="77777777" w:rsidR="008843A4" w:rsidRPr="008843A4" w:rsidRDefault="008843A4" w:rsidP="008843A4">
      <w:pPr>
        <w:pStyle w:val="Nidungvnbn"/>
      </w:pPr>
      <w:r w:rsidRPr="008843A4">
        <w:t>Express.js là một framework ứng dụng web mạnh mẽ cho Node.js, được sử dụng để xây dựng các ứng dụng web và API. Nó cung cấp một cách đơn giản và linh hoạt để xử lý các yêu cầu và phản hồi HTTP, quản lý các định tuyến (routing), middleware và các chức năng khác liên quan đến phía máy chủ.</w:t>
      </w:r>
    </w:p>
    <w:p w14:paraId="6D2D0844" w14:textId="72E6BD3D" w:rsidR="008843A4" w:rsidRPr="008843A4" w:rsidRDefault="008843A4" w:rsidP="008843A4">
      <w:pPr>
        <w:pStyle w:val="Nidungvnbn"/>
      </w:pPr>
      <w:r w:rsidRPr="008843A4">
        <w:t>Các điểm chỉnh của Express.js</w:t>
      </w:r>
      <w:r>
        <w:t xml:space="preserve">: </w:t>
      </w:r>
    </w:p>
    <w:p w14:paraId="0CE2D437" w14:textId="77777777" w:rsidR="008843A4" w:rsidRPr="0033124C" w:rsidRDefault="008843A4" w:rsidP="00496B47">
      <w:pPr>
        <w:pStyle w:val="Nidungvnbn"/>
        <w:numPr>
          <w:ilvl w:val="0"/>
          <w:numId w:val="5"/>
        </w:numPr>
      </w:pPr>
      <w:r w:rsidRPr="0033124C">
        <w:t>Định tuyến (Routing): Express.js cung cấp một cách dễ dàng để xác định các tuyến đường (routes) và xử lý các yêu cầu HTTP tương ứng, cho phép bạn định nghĩa các tuyến (routes) cho ứng dụng của mình. Bằng cách sử dụng phương thức HTTP (GET, POST, PUT, DELETE...) và các mẫu tuyến đường, bạn có thể định nghĩa các tuyến và xử lý các yêu cầu tương ứng.</w:t>
      </w:r>
    </w:p>
    <w:p w14:paraId="74F3FA8C" w14:textId="77777777" w:rsidR="008843A4" w:rsidRPr="0033124C" w:rsidRDefault="008843A4" w:rsidP="00496B47">
      <w:pPr>
        <w:pStyle w:val="Nidungvnbn"/>
        <w:numPr>
          <w:ilvl w:val="0"/>
          <w:numId w:val="5"/>
        </w:numPr>
      </w:pPr>
      <w:r w:rsidRPr="0033124C">
        <w:t>Middleware: Express.js sử dụng mô hình middleware cho phép thực hiện các tác vụ trung gian, xử lý các yêu cầu và phản hồi trước, sau và trong quá trình xử lý tuyến đường. Middleware có thể thực hiện các thao tác như xác thực, ghi nhật ký, nén dữ liệu và xử lý lỗi. Điều này giúp tách biệt logic xử lý và tái sử dụng mã nguồn.</w:t>
      </w:r>
    </w:p>
    <w:p w14:paraId="4EDFD262" w14:textId="77777777" w:rsidR="008843A4" w:rsidRPr="0033124C" w:rsidRDefault="008843A4" w:rsidP="00496B47">
      <w:pPr>
        <w:pStyle w:val="Nidungvnbn"/>
        <w:numPr>
          <w:ilvl w:val="0"/>
          <w:numId w:val="5"/>
        </w:numPr>
      </w:pPr>
      <w:r w:rsidRPr="0033124C">
        <w:lastRenderedPageBreak/>
        <w:t>Phản hồi (Response) và Mẫu (Template): Express.js cho phép trả về phản hồi HTTP với các loại dữ liệu khác nhau như JSON, HTML, văn bản đơn giản và nhiều hơn nữa. Express.js còn hỗ trợ sử dụng các template engine để tạo và hiển thị các trang HTML động bằng cách tích hợp các thư viện như EJS, Pug (trước đây là Jade) hoặc Handlebars.</w:t>
      </w:r>
    </w:p>
    <w:p w14:paraId="6DF0C464" w14:textId="062FE2B4" w:rsidR="008843A4" w:rsidRPr="008843A4" w:rsidRDefault="008843A4" w:rsidP="00496B47">
      <w:pPr>
        <w:pStyle w:val="Nidungvnbn"/>
        <w:numPr>
          <w:ilvl w:val="0"/>
          <w:numId w:val="5"/>
        </w:numPr>
      </w:pPr>
      <w:r w:rsidRPr="0033124C">
        <w:t>Các tính năng bổ sung: Ngoài ra, Express.js cung cấp nhiều tính năng hữu ích khác như xử lý cookie, xử lý tĩnh (serving static files), quản lý phiên (session management), phân tích dữ liệu gửi lên (body parsing), và hơn thế nữa. Express.js tích hợp tốt với các module và thư viện khác trong cộng đồng Node.js, ta có thể sử dụng các middleware và thư viện bên thứ ba để mở rộng chức năng của ứng dụng.</w:t>
      </w:r>
    </w:p>
    <w:p w14:paraId="5021D437" w14:textId="5B957664" w:rsidR="00856A1F" w:rsidRDefault="00856A1F" w:rsidP="00856A1F">
      <w:pPr>
        <w:pStyle w:val="Heading3"/>
        <w:rPr>
          <w:noProof/>
        </w:rPr>
      </w:pPr>
      <w:bookmarkStart w:id="28" w:name="_Toc144484707"/>
      <w:r>
        <w:rPr>
          <w:noProof/>
        </w:rPr>
        <w:t>React JS</w:t>
      </w:r>
      <w:bookmarkEnd w:id="28"/>
    </w:p>
    <w:p w14:paraId="4B996AA3" w14:textId="77777777" w:rsidR="004E12C8" w:rsidRPr="004E12C8" w:rsidRDefault="004E12C8" w:rsidP="004E12C8">
      <w:pPr>
        <w:pStyle w:val="Nidungvnbn"/>
      </w:pPr>
      <w:r w:rsidRPr="004E12C8">
        <w:t>React là một thư viện JavaScript phổ biến được sử dụng để xây dựng giao diện người dùng (UI) cho các ứng dụng web. Nó tập trung vào việc xây dựng các thành phần giao diện tái sử dụng và quản lý trạng thái của ứng dụng một cách hiệu quả. Được phát triển bởi Facebook và được cung cấp miễn phí cho cộng đồng phát triển. React cũng đã trở thành một trong những công nghệ phổ biến nhất trong lĩnh vực phát triển front-end.</w:t>
      </w:r>
    </w:p>
    <w:p w14:paraId="579CD112" w14:textId="77777777" w:rsidR="004E12C8" w:rsidRDefault="004E12C8" w:rsidP="004E12C8">
      <w:pPr>
        <w:pStyle w:val="Nidungvnbn"/>
      </w:pPr>
      <w:r w:rsidRPr="004E12C8">
        <w:t>Một số điểm chính của React:</w:t>
      </w:r>
    </w:p>
    <w:p w14:paraId="5D7DD5EA" w14:textId="77777777" w:rsidR="004E12C8" w:rsidRPr="004E12C8" w:rsidRDefault="004E12C8" w:rsidP="00496B47">
      <w:pPr>
        <w:pStyle w:val="Nidungvnbn"/>
        <w:numPr>
          <w:ilvl w:val="0"/>
          <w:numId w:val="6"/>
        </w:numPr>
      </w:pPr>
      <w:r w:rsidRPr="004E12C8">
        <w:t>Component-Based: React sử dụng mô hình kiến trúc dựa trên thành phần (component-based). Có thể tạo ra các thành phần độc lập, tái sử dụng và tương tác với nhau để xây dựng giao diện người dùng phong phú.</w:t>
      </w:r>
    </w:p>
    <w:p w14:paraId="3F844E9F" w14:textId="77777777" w:rsidR="004E12C8" w:rsidRPr="004E12C8" w:rsidRDefault="004E12C8" w:rsidP="00496B47">
      <w:pPr>
        <w:pStyle w:val="Nidungvnbn"/>
        <w:numPr>
          <w:ilvl w:val="0"/>
          <w:numId w:val="6"/>
        </w:numPr>
      </w:pPr>
      <w:r w:rsidRPr="004E12C8">
        <w:t>Virtual DOM: React sử dụng một cơ chế gọi là Virtual DOM (DOM ảo) để tối ưu hiệu suất hiển thị. Thay vì cập nhật trực tiếp DOM thật, React sẽ tạo ra một bản sao ảo của DOM và chỉ cập nhật những phần thay đổi. Sau đó, React sẽ tự động cập nhật DOM thật để phản ánh các thay đổi này.</w:t>
      </w:r>
    </w:p>
    <w:p w14:paraId="51C8F0B8" w14:textId="77777777" w:rsidR="004E12C8" w:rsidRPr="004E12C8" w:rsidRDefault="004E12C8" w:rsidP="00496B47">
      <w:pPr>
        <w:pStyle w:val="Nidungvnbn"/>
        <w:numPr>
          <w:ilvl w:val="0"/>
          <w:numId w:val="6"/>
        </w:numPr>
      </w:pPr>
      <w:r w:rsidRPr="004E12C8">
        <w:lastRenderedPageBreak/>
        <w:t>One-Way Data Binding: React áp dụng nguyên tắc "one-way data binding" (ràng buộc dữ liệu một chiều). Dữ liệu trong React chỉ di chuyển theo một hướng từ các phần tử cha xuống các phần tử con. Điều này giúp đơn giản hóa việc quản lý trạng thái và theo dõi luồng dữ liệu trong ứng dụng.</w:t>
      </w:r>
    </w:p>
    <w:p w14:paraId="5F6C2901" w14:textId="3E75397E" w:rsidR="00BB2C77" w:rsidRPr="00BB2C77" w:rsidRDefault="004E12C8" w:rsidP="00496B47">
      <w:pPr>
        <w:pStyle w:val="Nidungvnbn"/>
        <w:numPr>
          <w:ilvl w:val="0"/>
          <w:numId w:val="6"/>
        </w:numPr>
      </w:pPr>
      <w:r w:rsidRPr="004E12C8">
        <w:t>Ecosystem và Hỗ trợ cộng đồng: React có một cộng đồng lớn và phong phú, cung cấp nhiều thư viện và công cụ hỗ trợ. Các thư viện phổ biến như Redux, React Router và Axios giúp mở rộng chức năng của React và hỗ trợ trong việc quản lý trạng thái, định tuyến và giao tiếp với máy chủ.</w:t>
      </w:r>
    </w:p>
    <w:p w14:paraId="6C0BCE51" w14:textId="0FEBB73E" w:rsidR="00144407" w:rsidRDefault="00144407" w:rsidP="00BB2C77">
      <w:pPr>
        <w:pStyle w:val="Heading3"/>
      </w:pPr>
      <w:bookmarkStart w:id="29" w:name="_Toc144484708"/>
      <w:r>
        <w:t>Node JS</w:t>
      </w:r>
      <w:bookmarkEnd w:id="29"/>
    </w:p>
    <w:p w14:paraId="7FC54A74" w14:textId="4A12C3FE" w:rsidR="00BB2C77" w:rsidRDefault="00BB2C77" w:rsidP="00BB2C77">
      <w:pPr>
        <w:pStyle w:val="Nidungvnbn"/>
      </w:pPr>
      <w:r>
        <w:t>Node.js là một môi trường chạy mã JavaScript phía máy chủ (server-side) được xây dựng trên nền tảng Chrome's V8 JavaScript engine. Nó cho phép thực thi mã JavaScript phía máy chủ, không chỉ trong trình duyệt web. Node.js giúp xây dựng các ứng dụng mạng có khả năng mở rộng và xử lý các tác vụ I/O không đồng bộ.</w:t>
      </w:r>
    </w:p>
    <w:p w14:paraId="4A65E058" w14:textId="77777777" w:rsidR="00BB2C77" w:rsidRPr="00BB2C77" w:rsidRDefault="00BB2C77" w:rsidP="00BB2C77">
      <w:pPr>
        <w:pStyle w:val="Nidungvnbn"/>
      </w:pPr>
      <w:r w:rsidRPr="00BB2C77">
        <w:t>Một số điểm chính:</w:t>
      </w:r>
    </w:p>
    <w:p w14:paraId="415C6610" w14:textId="77777777" w:rsidR="00BB2C77" w:rsidRPr="00BB2C77" w:rsidRDefault="00BB2C77" w:rsidP="00496B47">
      <w:pPr>
        <w:pStyle w:val="Nidungvnbn"/>
        <w:numPr>
          <w:ilvl w:val="0"/>
          <w:numId w:val="7"/>
        </w:numPr>
      </w:pPr>
      <w:r w:rsidRPr="00BB2C77">
        <w:t>Non-blocking I/O và Event-driven: Node.js sử dụng mô hình I/O không chặn (non-blocking I/O) và dựa trên sự kiện (event-driven), cho phép xử lý đồng thời nhiều yêu cầu mà không phải chờ đợi kết quả trả về. Điều này giúp tăng hiệu suất và khả năng mở rộng của ứng dụng</w:t>
      </w:r>
    </w:p>
    <w:p w14:paraId="10C44257" w14:textId="77777777" w:rsidR="00BB2C77" w:rsidRPr="00BB2C77" w:rsidRDefault="00BB2C77" w:rsidP="00496B47">
      <w:pPr>
        <w:pStyle w:val="Nidungvnbn"/>
        <w:numPr>
          <w:ilvl w:val="0"/>
          <w:numId w:val="7"/>
        </w:numPr>
      </w:pPr>
      <w:r w:rsidRPr="00BB2C77">
        <w:t>JavaScript Runtime: Node.js cung cấp một môi trường chạy mã JavaScript bên ngoài trình duyệt web. Điều này cho phép bạn viết mã JavaScript để thực thi các tác vụ phía máy chủ, chẳng hạn như xử lý yêu cầu HTTP, truy xuất cơ sở dữ liệu, tạo máy chủ và nhiều công việc khác.</w:t>
      </w:r>
    </w:p>
    <w:p w14:paraId="5431C4DE" w14:textId="77777777" w:rsidR="00BB2C77" w:rsidRPr="00BB2C77" w:rsidRDefault="00BB2C77" w:rsidP="00496B47">
      <w:pPr>
        <w:pStyle w:val="Nidungvnbn"/>
        <w:numPr>
          <w:ilvl w:val="0"/>
          <w:numId w:val="7"/>
        </w:numPr>
      </w:pPr>
      <w:r w:rsidRPr="00BB2C77">
        <w:t>Mô-đun hóa: Node.js hỗ trợ hệ thống mô-đun CommonJS và gói quản lý npm, cho phép tái sử dụng mã nguồn, quản lý các phụ thuộc và chia sẻ các gói mã nguồn mở đã được xây dựng bởi cộng đồng.</w:t>
      </w:r>
    </w:p>
    <w:p w14:paraId="433C6A42" w14:textId="19D0B798" w:rsidR="00BB2C77" w:rsidRPr="00BB2C77" w:rsidRDefault="00BB2C77" w:rsidP="00496B47">
      <w:pPr>
        <w:pStyle w:val="Nidungvnbn"/>
        <w:numPr>
          <w:ilvl w:val="0"/>
          <w:numId w:val="7"/>
        </w:numPr>
      </w:pPr>
      <w:r w:rsidRPr="00BB2C77">
        <w:lastRenderedPageBreak/>
        <w:t>Công cụ phát triển: Node.js đi kèm với npm (Node Package Manager), là một công cụ quản lý gói phổ biến cho JavaScript. Npm cho phép bạn tìm, cài đặt và quản lý các thư viện và module của bên thứ ba một cách dễ dàng. Điều này mở ra một hệ sinh thái lớn và phong phú của các module và công cụ phát triển hỗ trợ.</w:t>
      </w:r>
    </w:p>
    <w:p w14:paraId="211D7D57" w14:textId="60E181FD" w:rsidR="002B3897" w:rsidRDefault="00144407" w:rsidP="002B3897">
      <w:pPr>
        <w:pStyle w:val="Heading3"/>
      </w:pPr>
      <w:bookmarkStart w:id="30" w:name="_Toc144484709"/>
      <w:r>
        <w:t>API Service</w:t>
      </w:r>
      <w:bookmarkEnd w:id="30"/>
    </w:p>
    <w:p w14:paraId="133FE39A" w14:textId="6D87298A" w:rsidR="008D2170" w:rsidRPr="008D2170" w:rsidRDefault="002B3897" w:rsidP="00831133">
      <w:pPr>
        <w:pStyle w:val="Nidungvnbn"/>
      </w:pPr>
      <w:r>
        <w:t>API service (Dịch vụ API) là một phần trong kiến trúc phần mềm được cung cấp như một dịch vụ cho phép các ứng dụng khác truy cập và sử dụng các chức năng, dữ liệu hoặc tài nguyên của nó thông qua giao thức mạng như HTTP. API service cung cấp một giao diện lập trình ứng dụng (API) cho phép các ứng dụng giao tiếp và tương tác với nhau một cách chuẩn mực và đáng tin cậy.</w:t>
      </w:r>
    </w:p>
    <w:p w14:paraId="2C521609" w14:textId="7DD04448" w:rsidR="00814D75" w:rsidRDefault="002B3897" w:rsidP="00814D75">
      <w:pPr>
        <w:pStyle w:val="Nidungvnbn"/>
      </w:pPr>
      <w:r w:rsidRPr="002B3897">
        <w:t>Một số điểm chính:</w:t>
      </w:r>
    </w:p>
    <w:p w14:paraId="24391606" w14:textId="49FDE54A" w:rsidR="002B3897" w:rsidRPr="002B3897" w:rsidRDefault="002B3897" w:rsidP="00496B47">
      <w:pPr>
        <w:pStyle w:val="Nidungvnbn"/>
        <w:numPr>
          <w:ilvl w:val="0"/>
          <w:numId w:val="9"/>
        </w:numPr>
      </w:pPr>
      <w:r w:rsidRPr="002B3897">
        <w:t>Cung cấp APIs: API service cung cấp các APIs cho phép các ứng dụng và dịch vụ khác tương tác với nó. APIs định nghĩa các giao thức và quy tắc để truy cập vào chức năng, dữ liệu hoặc tài nguyên của API service. Các APIs này thường được truy cập thông qua giao thức mạng như HTTP và trả về dữ liệu dưới dạng JSON, XML hoặc các định dạng khác.</w:t>
      </w:r>
    </w:p>
    <w:p w14:paraId="3D0EA91D" w14:textId="77777777" w:rsidR="002B3897" w:rsidRPr="002B3897" w:rsidRDefault="002B3897" w:rsidP="00496B47">
      <w:pPr>
        <w:pStyle w:val="Nidungvnbn"/>
        <w:numPr>
          <w:ilvl w:val="0"/>
          <w:numId w:val="8"/>
        </w:numPr>
      </w:pPr>
      <w:r w:rsidRPr="002B3897">
        <w:t>Quản lý tài nguyên: API service quản lý và kiểm soát các tài nguyên hệ thống cần thiết để cung cấp các APIs. Điều này bao gồm quản lý tài nguyên lưu trữ, cơ sở dữ liệu, xử lý logic và các thành phần hệ thống khác mà API service cần để thực hiện chức năng.</w:t>
      </w:r>
    </w:p>
    <w:p w14:paraId="6C48C897" w14:textId="1DADAD03" w:rsidR="00FF0F6E" w:rsidRDefault="002B3897" w:rsidP="00496B47">
      <w:pPr>
        <w:pStyle w:val="Nidungvnbn"/>
        <w:numPr>
          <w:ilvl w:val="0"/>
          <w:numId w:val="8"/>
        </w:numPr>
      </w:pPr>
      <w:r w:rsidRPr="002B3897">
        <w:t>Bảo mật và xác thực: API service cung cấp các cơ chế bảo mật và xác thực để đảm bảo rằng chỉ những ứng dụng hoặc thiết bị được ủy quyền mới có thể truy cập và sử dụng dịch vụ. Điều này bao gồm việc sử dụng mã thông báo (token), xác thực OAuth, SSL/TLS, các phương pháp mã hóa và các biện pháp bảo mật khác</w:t>
      </w:r>
      <w:r>
        <w:t>.</w:t>
      </w:r>
    </w:p>
    <w:p w14:paraId="4D38F8CD" w14:textId="302768EF" w:rsidR="00104FF9" w:rsidRPr="00FF0F6E" w:rsidRDefault="00FF0F6E" w:rsidP="00FF0F6E">
      <w:pPr>
        <w:spacing w:after="200" w:line="276" w:lineRule="auto"/>
        <w:rPr>
          <w:sz w:val="26"/>
          <w:szCs w:val="26"/>
        </w:rPr>
      </w:pPr>
      <w:r>
        <w:br w:type="page"/>
      </w:r>
    </w:p>
    <w:p w14:paraId="560E473D" w14:textId="77777777" w:rsidR="00FF0F6E" w:rsidRPr="00FF0F6E" w:rsidRDefault="00FF0F6E" w:rsidP="00FF0F6E">
      <w:pPr>
        <w:pStyle w:val="Heading3"/>
        <w:rPr>
          <w:sz w:val="26"/>
        </w:rPr>
      </w:pPr>
      <w:bookmarkStart w:id="31" w:name="_Toc144484710"/>
      <w:r>
        <w:lastRenderedPageBreak/>
        <w:t>Sơ đồ kiến trúc hệ thống.</w:t>
      </w:r>
      <w:bookmarkEnd w:id="31"/>
    </w:p>
    <w:p w14:paraId="5943C429" w14:textId="1099042E" w:rsidR="003618C9" w:rsidRDefault="00357FC8" w:rsidP="003618C9">
      <w:pPr>
        <w:jc w:val="center"/>
      </w:pPr>
      <w:r>
        <w:rPr>
          <w:noProof/>
        </w:rPr>
        <w:drawing>
          <wp:inline distT="0" distB="0" distL="0" distR="0" wp14:anchorId="5941FFD3" wp14:editId="4DBD5F72">
            <wp:extent cx="5579745" cy="46393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entruc.png"/>
                    <pic:cNvPicPr/>
                  </pic:nvPicPr>
                  <pic:blipFill>
                    <a:blip r:embed="rId16">
                      <a:extLst>
                        <a:ext uri="{28A0092B-C50C-407E-A947-70E740481C1C}">
                          <a14:useLocalDpi xmlns:a14="http://schemas.microsoft.com/office/drawing/2010/main" val="0"/>
                        </a:ext>
                      </a:extLst>
                    </a:blip>
                    <a:stretch>
                      <a:fillRect/>
                    </a:stretch>
                  </pic:blipFill>
                  <pic:spPr>
                    <a:xfrm>
                      <a:off x="0" y="0"/>
                      <a:ext cx="5579745" cy="4639310"/>
                    </a:xfrm>
                    <a:prstGeom prst="rect">
                      <a:avLst/>
                    </a:prstGeom>
                  </pic:spPr>
                </pic:pic>
              </a:graphicData>
            </a:graphic>
          </wp:inline>
        </w:drawing>
      </w:r>
    </w:p>
    <w:p w14:paraId="1B6B56FE" w14:textId="21C7E296" w:rsidR="00FF0F6E" w:rsidRDefault="003618C9" w:rsidP="000D0076">
      <w:pPr>
        <w:pStyle w:val="Caption"/>
        <w:spacing w:before="120"/>
      </w:pPr>
      <w:bookmarkStart w:id="32" w:name="_Toc144484788"/>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w:t>
      </w:r>
      <w:r w:rsidR="00E71E96">
        <w:rPr>
          <w:noProof/>
        </w:rPr>
        <w:fldChar w:fldCharType="end"/>
      </w:r>
      <w:r>
        <w:t xml:space="preserve"> Sơ đồ kiến trúc hệ thống</w:t>
      </w:r>
      <w:bookmarkEnd w:id="32"/>
    </w:p>
    <w:p w14:paraId="3597438A" w14:textId="77777777" w:rsidR="00FF0F6E" w:rsidRDefault="00FF0F6E" w:rsidP="00FF0F6E">
      <w:pPr>
        <w:pStyle w:val="Nidungvnbn"/>
      </w:pPr>
      <w:r>
        <w:t xml:space="preserve">Hệ thống là sự kết hợp của Front-End và Back-End riêng biệt. Và cách để các bộ phần này giao tiếp với nhau là trao đổi qua API Service. </w:t>
      </w:r>
    </w:p>
    <w:p w14:paraId="0706DBC1" w14:textId="77777777" w:rsidR="00FF0F6E" w:rsidRDefault="00FF0F6E" w:rsidP="00FF0F6E">
      <w:pPr>
        <w:pStyle w:val="Nidungvnbn"/>
      </w:pPr>
      <w:r>
        <w:t xml:space="preserve"> Front-End được xây dựng từ framework ReactJs và triển khai server ở Netlify và có Socket hỗ trợ các chức năng realtime.</w:t>
      </w:r>
    </w:p>
    <w:p w14:paraId="36F1965E" w14:textId="2D292DB1" w:rsidR="00104FF9" w:rsidRDefault="00FF0F6E" w:rsidP="00FF0F6E">
      <w:pPr>
        <w:pStyle w:val="Nidungvnbn"/>
      </w:pPr>
      <w:r>
        <w:t xml:space="preserve"> Back-End được xây dựng từ NodeJs và framework ExpressJs , dữ liệu được lưu trữ ở MongoDB và có sự hỗ trợ từ Cloudinary để lưu trữ hình ảnh ở server. Và toàn bộ Back-End được triển khai ở server Vercel.</w:t>
      </w:r>
      <w:r w:rsidR="00104FF9">
        <w:br w:type="page"/>
      </w:r>
    </w:p>
    <w:p w14:paraId="6017209B" w14:textId="77777777" w:rsidR="00BD085B" w:rsidRDefault="00104FF9" w:rsidP="00104FF9">
      <w:pPr>
        <w:pStyle w:val="Heading2"/>
      </w:pPr>
      <w:bookmarkStart w:id="33" w:name="_Toc144484711"/>
      <w:r>
        <w:lastRenderedPageBreak/>
        <w:t>Sơ đồ Use Case Tổng quát</w:t>
      </w:r>
      <w:bookmarkEnd w:id="33"/>
    </w:p>
    <w:p w14:paraId="72825760" w14:textId="77777777" w:rsidR="00BD085B" w:rsidRDefault="00BD085B" w:rsidP="00BD085B">
      <w:pPr>
        <w:keepNext/>
        <w:jc w:val="center"/>
      </w:pPr>
      <w:r>
        <w:rPr>
          <w:noProof/>
          <w:color w:val="000000"/>
          <w:sz w:val="26"/>
          <w:szCs w:val="26"/>
        </w:rPr>
        <w:drawing>
          <wp:inline distT="0" distB="0" distL="0" distR="0" wp14:anchorId="138365A6" wp14:editId="56FF5CAA">
            <wp:extent cx="5511800" cy="7512050"/>
            <wp:effectExtent l="0" t="0" r="0" b="0"/>
            <wp:docPr id="2087301765" name="image29.png"/>
            <wp:cNvGraphicFramePr/>
            <a:graphic xmlns:a="http://schemas.openxmlformats.org/drawingml/2006/main">
              <a:graphicData uri="http://schemas.openxmlformats.org/drawingml/2006/picture">
                <pic:pic xmlns:pic="http://schemas.openxmlformats.org/drawingml/2006/picture">
                  <pic:nvPicPr>
                    <pic:cNvPr id="2087301765" name="image29.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541766" cy="7552891"/>
                    </a:xfrm>
                    <a:prstGeom prst="rect">
                      <a:avLst/>
                    </a:prstGeom>
                    <a:ln/>
                  </pic:spPr>
                </pic:pic>
              </a:graphicData>
            </a:graphic>
          </wp:inline>
        </w:drawing>
      </w:r>
    </w:p>
    <w:p w14:paraId="3EA94D64" w14:textId="3DC387C6" w:rsidR="005F1537" w:rsidRDefault="00BD085B" w:rsidP="000D0076">
      <w:pPr>
        <w:pStyle w:val="Caption"/>
        <w:spacing w:before="120"/>
      </w:pPr>
      <w:bookmarkStart w:id="34" w:name="_Toc144484789"/>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w:t>
      </w:r>
      <w:r w:rsidR="00E71E96">
        <w:rPr>
          <w:noProof/>
        </w:rPr>
        <w:fldChar w:fldCharType="end"/>
      </w:r>
      <w:r w:rsidR="003D2AF6">
        <w:t xml:space="preserve"> Sơ đồ Use Case Tổng quát</w:t>
      </w:r>
      <w:bookmarkEnd w:id="34"/>
    </w:p>
    <w:p w14:paraId="5E799A6A" w14:textId="4A1D4E27" w:rsidR="00952C05" w:rsidRDefault="00410FCB" w:rsidP="00831133">
      <w:pPr>
        <w:pStyle w:val="Heading2"/>
      </w:pPr>
      <w:bookmarkStart w:id="35" w:name="_Toc144484712"/>
      <w:r>
        <w:lastRenderedPageBreak/>
        <w:t>Sơ đồ hoạt động</w:t>
      </w:r>
      <w:bookmarkEnd w:id="35"/>
    </w:p>
    <w:p w14:paraId="7ED41CA0" w14:textId="3EC47CA1" w:rsidR="00864574" w:rsidRDefault="00864574" w:rsidP="00864574">
      <w:pPr>
        <w:pStyle w:val="Heading3"/>
      </w:pPr>
      <w:bookmarkStart w:id="36" w:name="_Toc144484713"/>
      <w:r>
        <w:t>Sơ đồ hoạt động Xem thông tin cá nhân</w:t>
      </w:r>
      <w:bookmarkEnd w:id="36"/>
    </w:p>
    <w:p w14:paraId="274015DF" w14:textId="77777777" w:rsidR="00864574" w:rsidRDefault="00864574" w:rsidP="00864574">
      <w:pPr>
        <w:keepNext/>
        <w:jc w:val="center"/>
      </w:pPr>
      <w:r>
        <w:rPr>
          <w:noProof/>
          <w:color w:val="000000"/>
          <w:sz w:val="26"/>
          <w:szCs w:val="26"/>
        </w:rPr>
        <w:drawing>
          <wp:inline distT="0" distB="0" distL="0" distR="0" wp14:anchorId="7ED36A5B" wp14:editId="6591D237">
            <wp:extent cx="5791835" cy="3767455"/>
            <wp:effectExtent l="0" t="0" r="0" b="4445"/>
            <wp:docPr id="20873017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5791835" cy="3767455"/>
                    </a:xfrm>
                    <a:prstGeom prst="rect">
                      <a:avLst/>
                    </a:prstGeom>
                    <a:ln/>
                  </pic:spPr>
                </pic:pic>
              </a:graphicData>
            </a:graphic>
          </wp:inline>
        </w:drawing>
      </w:r>
    </w:p>
    <w:p w14:paraId="08330ACF" w14:textId="70C4C2E3" w:rsidR="00864574" w:rsidRDefault="00864574" w:rsidP="000D0076">
      <w:pPr>
        <w:pStyle w:val="Caption"/>
        <w:spacing w:before="120"/>
        <w:rPr>
          <w:color w:val="000000"/>
        </w:rPr>
      </w:pPr>
      <w:bookmarkStart w:id="37" w:name="_Toc144484790"/>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w:t>
      </w:r>
      <w:r w:rsidR="00E71E96">
        <w:rPr>
          <w:noProof/>
        </w:rPr>
        <w:fldChar w:fldCharType="end"/>
      </w:r>
      <w:r>
        <w:t xml:space="preserve"> </w:t>
      </w:r>
      <w:r>
        <w:rPr>
          <w:color w:val="000000"/>
        </w:rPr>
        <w:t>Sơ đồ hoạt động Xem thông tin cá nhân</w:t>
      </w:r>
      <w:bookmarkEnd w:id="37"/>
    </w:p>
    <w:p w14:paraId="4DEF6E45" w14:textId="2ECFAB23" w:rsidR="003A2B14" w:rsidRDefault="003A2B14" w:rsidP="00383DCE">
      <w:pPr>
        <w:pStyle w:val="Nidungvnbn"/>
      </w:pPr>
      <w:r>
        <w:t>Để xem thông tin cá nhân thì người dùng trước tiên phải đăng nhập vào hệ thống trang web.</w:t>
      </w:r>
    </w:p>
    <w:p w14:paraId="0037860F" w14:textId="77777777" w:rsidR="003A2B14" w:rsidRDefault="00383DCE" w:rsidP="00383DCE">
      <w:pPr>
        <w:pStyle w:val="Nidungvnbn"/>
      </w:pPr>
      <w:r>
        <w:t>Trên hệ thống người dùng chọn “Hồ sơ” hệ thống sẽ hiển thị giao diện hồ sơ,</w:t>
      </w:r>
      <w:r w:rsidR="003A2B14">
        <w:t xml:space="preserve"> sau đó</w:t>
      </w:r>
      <w:r>
        <w:t xml:space="preserve"> chọn “Thông tin cá nhân”</w:t>
      </w:r>
      <w:r w:rsidR="003A2B14">
        <w:t xml:space="preserve"> </w:t>
      </w:r>
      <w:r>
        <w:t xml:space="preserve">hệ thống hiển thị thông tin cá nhân của tài khoản </w:t>
      </w:r>
      <w:r w:rsidR="003A2B14">
        <w:t>đang đăng nhập của người dùng</w:t>
      </w:r>
      <w:r>
        <w:t xml:space="preserve"> người dùng</w:t>
      </w:r>
      <w:r w:rsidR="003A2B14">
        <w:t>.</w:t>
      </w:r>
    </w:p>
    <w:p w14:paraId="452FD060" w14:textId="2BCD4734" w:rsidR="009011BE" w:rsidRDefault="00383DCE" w:rsidP="00383DCE">
      <w:pPr>
        <w:pStyle w:val="Nidungvnbn"/>
      </w:pPr>
      <w:r>
        <w:t xml:space="preserve"> </w:t>
      </w:r>
      <w:r w:rsidR="003A2B14">
        <w:t>T</w:t>
      </w:r>
      <w:r>
        <w:t>hông thường giao diện “Thông tin cá nhân” sẽ</w:t>
      </w:r>
      <w:r w:rsidR="00A92599">
        <w:t xml:space="preserve"> được</w:t>
      </w:r>
      <w:r>
        <w:t xml:space="preserve"> mặc định hiển thị khi người dùng chọn vào “Hồ sơ”.</w:t>
      </w:r>
    </w:p>
    <w:p w14:paraId="09AFFC7B" w14:textId="77777777" w:rsidR="009011BE" w:rsidRDefault="009011BE" w:rsidP="00831133">
      <w:pPr>
        <w:spacing w:before="30" w:after="200" w:line="276" w:lineRule="auto"/>
        <w:rPr>
          <w:sz w:val="26"/>
          <w:szCs w:val="26"/>
        </w:rPr>
      </w:pPr>
      <w:r>
        <w:br w:type="page"/>
      </w:r>
    </w:p>
    <w:p w14:paraId="6EBDC428" w14:textId="1B1977E9" w:rsidR="00383DCE" w:rsidRDefault="009011BE" w:rsidP="009011BE">
      <w:pPr>
        <w:pStyle w:val="Heading3"/>
      </w:pPr>
      <w:bookmarkStart w:id="38" w:name="_Toc144484714"/>
      <w:r>
        <w:lastRenderedPageBreak/>
        <w:t>Sơ đồ hoạt động Chỉnh sửa thông tin cá nhân</w:t>
      </w:r>
      <w:bookmarkEnd w:id="38"/>
    </w:p>
    <w:p w14:paraId="202A2E86" w14:textId="77777777" w:rsidR="009011BE" w:rsidRDefault="009011BE" w:rsidP="009011BE">
      <w:pPr>
        <w:keepNext/>
        <w:jc w:val="center"/>
      </w:pPr>
      <w:r>
        <w:rPr>
          <w:noProof/>
          <w:color w:val="000000"/>
          <w:sz w:val="26"/>
          <w:szCs w:val="26"/>
        </w:rPr>
        <w:drawing>
          <wp:inline distT="0" distB="0" distL="0" distR="0" wp14:anchorId="159C3F0D" wp14:editId="5ACD7FA4">
            <wp:extent cx="5791835" cy="5232400"/>
            <wp:effectExtent l="0" t="0" r="0" b="6350"/>
            <wp:docPr id="20873017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791835" cy="5232400"/>
                    </a:xfrm>
                    <a:prstGeom prst="rect">
                      <a:avLst/>
                    </a:prstGeom>
                    <a:ln/>
                  </pic:spPr>
                </pic:pic>
              </a:graphicData>
            </a:graphic>
          </wp:inline>
        </w:drawing>
      </w:r>
    </w:p>
    <w:p w14:paraId="510A8BF7" w14:textId="5EF2371E" w:rsidR="009011BE" w:rsidRDefault="009011BE" w:rsidP="000D0076">
      <w:pPr>
        <w:pStyle w:val="Caption"/>
        <w:spacing w:before="120"/>
        <w:rPr>
          <w:color w:val="000000"/>
        </w:rPr>
      </w:pPr>
      <w:bookmarkStart w:id="39" w:name="_Toc144484791"/>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w:t>
      </w:r>
      <w:r w:rsidR="00E71E96">
        <w:rPr>
          <w:noProof/>
        </w:rPr>
        <w:fldChar w:fldCharType="end"/>
      </w:r>
      <w:r>
        <w:t xml:space="preserve"> </w:t>
      </w:r>
      <w:r>
        <w:rPr>
          <w:color w:val="000000"/>
        </w:rPr>
        <w:t>Sơ đồ hoạt động Chỉnh sửa thông tin cá nhân</w:t>
      </w:r>
      <w:bookmarkEnd w:id="39"/>
    </w:p>
    <w:p w14:paraId="1C7DE0ED" w14:textId="39060DF1" w:rsidR="007A54C9" w:rsidRDefault="006C64C8" w:rsidP="006C64C8">
      <w:pPr>
        <w:pStyle w:val="Nidungvnbn"/>
      </w:pPr>
      <w:r>
        <w:t>Người dùng vào trang “Hồ sơ”</w:t>
      </w:r>
      <w:r w:rsidR="004F2AE0">
        <w:t xml:space="preserve"> </w:t>
      </w:r>
      <w:r>
        <w:t>để vào gian diện “Thông tin cá nhân” chỉnh sửa và lưu thông tin mới vào hệ thống.</w:t>
      </w:r>
      <w:r w:rsidR="007A54C9">
        <w:t xml:space="preserve"> Hệ thống cập nhật lại thông tin theo những gì người dùng chỉnh sửa khi nhấn “Lưu thay đổi” hoặc sẽ khôi phục lại dữ liệu đang có trong hệ thống so với thay đổi khi người dùng nhấn “Hủy thay đổi”.</w:t>
      </w:r>
    </w:p>
    <w:p w14:paraId="5CB4114E" w14:textId="77777777" w:rsidR="007A54C9" w:rsidRDefault="007A54C9">
      <w:pPr>
        <w:spacing w:after="200" w:line="276" w:lineRule="auto"/>
        <w:rPr>
          <w:sz w:val="26"/>
          <w:szCs w:val="26"/>
        </w:rPr>
      </w:pPr>
      <w:r>
        <w:br w:type="page"/>
      </w:r>
    </w:p>
    <w:p w14:paraId="4BF41D44" w14:textId="7887291C" w:rsidR="006C64C8" w:rsidRDefault="007A54C9" w:rsidP="007A54C9">
      <w:pPr>
        <w:pStyle w:val="Heading3"/>
      </w:pPr>
      <w:bookmarkStart w:id="40" w:name="_Toc144484715"/>
      <w:r>
        <w:lastRenderedPageBreak/>
        <w:t>Sơ đồ hoạt động Thay đổi ảnh đại diện</w:t>
      </w:r>
      <w:bookmarkEnd w:id="40"/>
    </w:p>
    <w:p w14:paraId="732D007C" w14:textId="77777777" w:rsidR="007A54C9" w:rsidRDefault="007A54C9" w:rsidP="007A54C9">
      <w:pPr>
        <w:keepNext/>
        <w:jc w:val="center"/>
      </w:pPr>
      <w:r>
        <w:rPr>
          <w:noProof/>
          <w:color w:val="000000"/>
          <w:sz w:val="26"/>
          <w:szCs w:val="26"/>
        </w:rPr>
        <w:drawing>
          <wp:inline distT="0" distB="0" distL="0" distR="0" wp14:anchorId="7868AFE3" wp14:editId="33DDF5FC">
            <wp:extent cx="5782310" cy="6216650"/>
            <wp:effectExtent l="0" t="0" r="8890" b="0"/>
            <wp:docPr id="208730177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91307" cy="6226323"/>
                    </a:xfrm>
                    <a:prstGeom prst="rect">
                      <a:avLst/>
                    </a:prstGeom>
                    <a:ln/>
                  </pic:spPr>
                </pic:pic>
              </a:graphicData>
            </a:graphic>
          </wp:inline>
        </w:drawing>
      </w:r>
    </w:p>
    <w:p w14:paraId="1BD1DC18" w14:textId="39F3410E" w:rsidR="007A54C9" w:rsidRDefault="007A54C9" w:rsidP="000D0076">
      <w:pPr>
        <w:pStyle w:val="Caption"/>
        <w:spacing w:before="120"/>
        <w:rPr>
          <w:color w:val="000000"/>
        </w:rPr>
      </w:pPr>
      <w:bookmarkStart w:id="41" w:name="_Toc144484792"/>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6</w:t>
      </w:r>
      <w:r w:rsidR="00E71E96">
        <w:rPr>
          <w:noProof/>
        </w:rPr>
        <w:fldChar w:fldCharType="end"/>
      </w:r>
      <w:r>
        <w:t xml:space="preserve"> </w:t>
      </w:r>
      <w:r>
        <w:rPr>
          <w:color w:val="000000"/>
        </w:rPr>
        <w:t>Sơ đồ hoạt động Thay đổi ảnh đại diện</w:t>
      </w:r>
      <w:bookmarkEnd w:id="41"/>
    </w:p>
    <w:p w14:paraId="168492F0" w14:textId="767362A9" w:rsidR="001F3929" w:rsidRDefault="00210007" w:rsidP="00210007">
      <w:pPr>
        <w:pStyle w:val="Nidungvnbn"/>
      </w:pPr>
      <w:r>
        <w:t>Người dùng vào “Hồ sơ” và chọn ảnh đại diện của bản thân để thay đổi ảnh đại diện, hệ thống sẽ hiển thị giao diện thay đổi ảnh để người dùng có thể chọn ảnh, tải ảnh đại diện mà họ mong muốn.</w:t>
      </w:r>
    </w:p>
    <w:p w14:paraId="77F7BF50" w14:textId="740972B5" w:rsidR="00547F62" w:rsidRPr="001F3929" w:rsidRDefault="001F3929" w:rsidP="001F3929">
      <w:pPr>
        <w:spacing w:after="200" w:line="276" w:lineRule="auto"/>
        <w:rPr>
          <w:sz w:val="26"/>
          <w:szCs w:val="26"/>
        </w:rPr>
      </w:pPr>
      <w:r>
        <w:br w:type="page"/>
      </w:r>
    </w:p>
    <w:p w14:paraId="62F00241" w14:textId="2E44751F" w:rsidR="00547F62" w:rsidRDefault="00547F62" w:rsidP="00547F62">
      <w:pPr>
        <w:pStyle w:val="Heading3"/>
      </w:pPr>
      <w:bookmarkStart w:id="42" w:name="_Toc144484716"/>
      <w:r>
        <w:lastRenderedPageBreak/>
        <w:t>Sơ đồ hoạt động Thêm tài khoản</w:t>
      </w:r>
      <w:bookmarkEnd w:id="42"/>
    </w:p>
    <w:p w14:paraId="5DFBADAA" w14:textId="77777777" w:rsidR="00101014" w:rsidRDefault="00101014" w:rsidP="00101014">
      <w:pPr>
        <w:keepNext/>
        <w:jc w:val="center"/>
      </w:pPr>
      <w:r>
        <w:rPr>
          <w:noProof/>
          <w:color w:val="000000"/>
          <w:sz w:val="26"/>
          <w:szCs w:val="26"/>
        </w:rPr>
        <w:drawing>
          <wp:inline distT="0" distB="0" distL="0" distR="0" wp14:anchorId="142E7A66" wp14:editId="2AFA8631">
            <wp:extent cx="5939155" cy="6302415"/>
            <wp:effectExtent l="0" t="0" r="4445" b="3175"/>
            <wp:docPr id="20873017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989619" cy="6355965"/>
                    </a:xfrm>
                    <a:prstGeom prst="rect">
                      <a:avLst/>
                    </a:prstGeom>
                    <a:ln/>
                  </pic:spPr>
                </pic:pic>
              </a:graphicData>
            </a:graphic>
          </wp:inline>
        </w:drawing>
      </w:r>
    </w:p>
    <w:p w14:paraId="6B7EF3A2" w14:textId="4F9F4AF6" w:rsidR="00101014" w:rsidRDefault="00101014" w:rsidP="000D0076">
      <w:pPr>
        <w:pStyle w:val="Caption"/>
        <w:spacing w:before="120"/>
        <w:rPr>
          <w:color w:val="000000"/>
        </w:rPr>
      </w:pPr>
      <w:bookmarkStart w:id="43" w:name="_Toc144484793"/>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7</w:t>
      </w:r>
      <w:r w:rsidR="00E71E96">
        <w:rPr>
          <w:noProof/>
        </w:rPr>
        <w:fldChar w:fldCharType="end"/>
      </w:r>
      <w:r>
        <w:t xml:space="preserve"> </w:t>
      </w:r>
      <w:r>
        <w:rPr>
          <w:color w:val="000000"/>
        </w:rPr>
        <w:t>Sơ đồ hoạt động Thêm tài khoản</w:t>
      </w:r>
      <w:bookmarkEnd w:id="43"/>
    </w:p>
    <w:p w14:paraId="4ABFCB70" w14:textId="0174E585" w:rsidR="00785EE0" w:rsidRDefault="00B376CD" w:rsidP="00785EE0">
      <w:pPr>
        <w:pStyle w:val="Nidungvnbn"/>
      </w:pPr>
      <w:r>
        <w:t xml:space="preserve">Người dùng cụ thể là Quản lý và chủ cửa hàng sẽ có quyền tạo tài khoản cho nhân viên. Chọn mục “Quản lý” hệ thống sẽ hiển thị giao diện và chọn “Tài khoản” để có thể thêm tài khoản trên giao diện này. Người dùng sẽ chọn biểu </w:t>
      </w:r>
      <w:r w:rsidR="009B284E">
        <w:t>tượng</w:t>
      </w:r>
      <w:r>
        <w:t xml:space="preserve"> “+” để hệ thống hiển thị giao diện tạo mới tài khoản. Người dùng nhập các thông tin cần </w:t>
      </w:r>
      <w:r>
        <w:lastRenderedPageBreak/>
        <w:t>thiết và chọn “X” nếu không muốn tạo hoặc chọn “Tạo” để tạo mới tài khoản. Hệ thống sẽ kiểm tra thông tin và trả về thông báo tương ứng cũng như cập nhật lại hệ thống.</w:t>
      </w:r>
    </w:p>
    <w:p w14:paraId="47707C0C" w14:textId="1516E62A" w:rsidR="0007617C" w:rsidRDefault="0007617C" w:rsidP="0007617C">
      <w:pPr>
        <w:pStyle w:val="Heading3"/>
      </w:pPr>
      <w:bookmarkStart w:id="44" w:name="_Toc144484717"/>
      <w:r>
        <w:t>Sơ đồ hoạt động Xem danh sách tài khoản</w:t>
      </w:r>
      <w:bookmarkEnd w:id="44"/>
    </w:p>
    <w:p w14:paraId="401DDF42" w14:textId="77777777" w:rsidR="0007617C" w:rsidRDefault="0007617C" w:rsidP="0007617C">
      <w:pPr>
        <w:keepNext/>
        <w:jc w:val="center"/>
      </w:pPr>
      <w:r>
        <w:rPr>
          <w:noProof/>
          <w:color w:val="000000"/>
          <w:sz w:val="26"/>
          <w:szCs w:val="26"/>
        </w:rPr>
        <w:drawing>
          <wp:inline distT="0" distB="0" distL="0" distR="0" wp14:anchorId="39C79687" wp14:editId="3F9F0C76">
            <wp:extent cx="4997619" cy="3419751"/>
            <wp:effectExtent l="0" t="0" r="0" b="9525"/>
            <wp:docPr id="20873017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044559" cy="3451871"/>
                    </a:xfrm>
                    <a:prstGeom prst="rect">
                      <a:avLst/>
                    </a:prstGeom>
                    <a:ln/>
                  </pic:spPr>
                </pic:pic>
              </a:graphicData>
            </a:graphic>
          </wp:inline>
        </w:drawing>
      </w:r>
    </w:p>
    <w:p w14:paraId="275068CD" w14:textId="4B91ECB5" w:rsidR="0007617C" w:rsidRDefault="0007617C" w:rsidP="000D0076">
      <w:pPr>
        <w:pStyle w:val="Caption"/>
        <w:spacing w:before="120"/>
        <w:rPr>
          <w:color w:val="000000"/>
        </w:rPr>
      </w:pPr>
      <w:bookmarkStart w:id="45" w:name="_Toc144484794"/>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8</w:t>
      </w:r>
      <w:r w:rsidR="00E71E96">
        <w:rPr>
          <w:noProof/>
        </w:rPr>
        <w:fldChar w:fldCharType="end"/>
      </w:r>
      <w:r>
        <w:t xml:space="preserve"> </w:t>
      </w:r>
      <w:r>
        <w:rPr>
          <w:color w:val="000000"/>
        </w:rPr>
        <w:t>Sơ đồ hoạt động Xem danh sách tài khoản</w:t>
      </w:r>
      <w:bookmarkEnd w:id="45"/>
    </w:p>
    <w:p w14:paraId="53213C63" w14:textId="1D41A648" w:rsidR="00737359" w:rsidRDefault="00737359" w:rsidP="00737359">
      <w:pPr>
        <w:pStyle w:val="Nidungvnbn"/>
      </w:pPr>
      <w:r>
        <w:t>Người dùng chọn vào mục “Quản lý” và chọn tiếp vào “Tài khoản” khi đó hệ thống sẽ hiển thị danh sách tài khoản đang có trên hệ thống cho người dùng xem.</w:t>
      </w:r>
    </w:p>
    <w:p w14:paraId="481E1915" w14:textId="0EFF113A" w:rsidR="006E570F" w:rsidRDefault="00115F78" w:rsidP="00115F78">
      <w:pPr>
        <w:pStyle w:val="Heading3"/>
      </w:pPr>
      <w:bookmarkStart w:id="46" w:name="_Toc144484718"/>
      <w:r>
        <w:t>Sơ đồ hoạt động Chỉnh sửa tài khoản</w:t>
      </w:r>
      <w:bookmarkEnd w:id="46"/>
    </w:p>
    <w:p w14:paraId="03831400" w14:textId="5CF686CE" w:rsidR="00115F78" w:rsidRPr="00115F78" w:rsidRDefault="00115F78" w:rsidP="00115F78">
      <w:pPr>
        <w:pStyle w:val="Nidungvnbn"/>
      </w:pPr>
      <w:r>
        <w:t>Khi muốn chỉnh sửa thông tin tài khoản người dùng có thể vào lại mục “Quản ly” và chọn “Tài khoản”, sau đó chọn “Chỉnh sửa” ở tài khoản nào muốn sửa đổi thông tin trên danh sách tài khoản, hệ thống sẽ hiển thị giao diện chỉnh sửa tài khoản đề người dùng thao tác. Người dùng thay đổi các thông tin cần thiết và chọn “X” nếu không muốn thay đổi nữa hoặc chọn “Cập nhật” để hệ thống cập nhật thông tin và trả về thông báo tương ứng</w:t>
      </w:r>
      <w:r w:rsidR="00EC1162">
        <w:t>.</w:t>
      </w:r>
    </w:p>
    <w:p w14:paraId="102D45A0" w14:textId="77777777" w:rsidR="00115F78" w:rsidRDefault="00115F78" w:rsidP="00115F78">
      <w:pPr>
        <w:keepNext/>
        <w:jc w:val="center"/>
      </w:pPr>
      <w:r>
        <w:rPr>
          <w:noProof/>
          <w:color w:val="000000"/>
          <w:sz w:val="26"/>
          <w:szCs w:val="26"/>
        </w:rPr>
        <w:lastRenderedPageBreak/>
        <w:drawing>
          <wp:inline distT="0" distB="0" distL="0" distR="0" wp14:anchorId="6068638F" wp14:editId="4C40CF2D">
            <wp:extent cx="5621020" cy="7014258"/>
            <wp:effectExtent l="0" t="0" r="0" b="0"/>
            <wp:docPr id="20873017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621595" cy="7014976"/>
                    </a:xfrm>
                    <a:prstGeom prst="rect">
                      <a:avLst/>
                    </a:prstGeom>
                    <a:ln/>
                  </pic:spPr>
                </pic:pic>
              </a:graphicData>
            </a:graphic>
          </wp:inline>
        </w:drawing>
      </w:r>
    </w:p>
    <w:p w14:paraId="035AD7E6" w14:textId="6FAEDD98" w:rsidR="004A01D4" w:rsidRDefault="00115F78" w:rsidP="000D0076">
      <w:pPr>
        <w:pStyle w:val="Caption"/>
        <w:spacing w:before="120"/>
        <w:rPr>
          <w:color w:val="000000"/>
        </w:rPr>
      </w:pPr>
      <w:bookmarkStart w:id="47" w:name="_Toc144484795"/>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9</w:t>
      </w:r>
      <w:r w:rsidR="00E71E96">
        <w:rPr>
          <w:noProof/>
        </w:rPr>
        <w:fldChar w:fldCharType="end"/>
      </w:r>
      <w:r w:rsidRPr="00115F78">
        <w:rPr>
          <w:color w:val="000000"/>
        </w:rPr>
        <w:t xml:space="preserve"> </w:t>
      </w:r>
      <w:r>
        <w:rPr>
          <w:color w:val="000000"/>
        </w:rPr>
        <w:t>Sơ đồ hoạt động Chỉnh sửa tài khoản</w:t>
      </w:r>
      <w:bookmarkEnd w:id="47"/>
    </w:p>
    <w:p w14:paraId="705E22F5" w14:textId="085FDAA7" w:rsidR="00951778" w:rsidRPr="004A01D4" w:rsidRDefault="004A01D4" w:rsidP="004A01D4">
      <w:pPr>
        <w:spacing w:after="200" w:line="276" w:lineRule="auto"/>
        <w:rPr>
          <w:bCs/>
          <w:color w:val="000000"/>
          <w:sz w:val="26"/>
          <w:szCs w:val="26"/>
        </w:rPr>
      </w:pPr>
      <w:r>
        <w:rPr>
          <w:color w:val="000000"/>
        </w:rPr>
        <w:br w:type="page"/>
      </w:r>
    </w:p>
    <w:p w14:paraId="0653BC2E" w14:textId="53ADD0D9" w:rsidR="00547F62" w:rsidRDefault="00030345" w:rsidP="00951778">
      <w:pPr>
        <w:pStyle w:val="Heading3"/>
      </w:pPr>
      <w:bookmarkStart w:id="48" w:name="_Toc144484719"/>
      <w:r>
        <w:lastRenderedPageBreak/>
        <w:t>Sơ đồ hoạt động Xóa tài khoản</w:t>
      </w:r>
      <w:bookmarkEnd w:id="48"/>
    </w:p>
    <w:p w14:paraId="3FE82F2C" w14:textId="77777777" w:rsidR="00030345" w:rsidRDefault="00030345" w:rsidP="00030345">
      <w:pPr>
        <w:keepNext/>
        <w:jc w:val="center"/>
      </w:pPr>
      <w:bookmarkStart w:id="49" w:name="_GoBack"/>
      <w:r>
        <w:rPr>
          <w:noProof/>
          <w:color w:val="000000"/>
          <w:sz w:val="26"/>
          <w:szCs w:val="26"/>
        </w:rPr>
        <w:drawing>
          <wp:inline distT="0" distB="0" distL="0" distR="0" wp14:anchorId="0CB3864A" wp14:editId="5E389E3B">
            <wp:extent cx="5665470" cy="5654233"/>
            <wp:effectExtent l="0" t="0" r="0" b="3810"/>
            <wp:docPr id="208730177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687086" cy="5675806"/>
                    </a:xfrm>
                    <a:prstGeom prst="rect">
                      <a:avLst/>
                    </a:prstGeom>
                    <a:ln/>
                  </pic:spPr>
                </pic:pic>
              </a:graphicData>
            </a:graphic>
          </wp:inline>
        </w:drawing>
      </w:r>
    </w:p>
    <w:p w14:paraId="3D9A5CD6" w14:textId="146FFC40" w:rsidR="00030345" w:rsidRDefault="00030345" w:rsidP="000D0076">
      <w:pPr>
        <w:pStyle w:val="Caption"/>
        <w:spacing w:before="120"/>
        <w:rPr>
          <w:color w:val="000000"/>
        </w:rPr>
      </w:pPr>
      <w:bookmarkStart w:id="50" w:name="_Toc144484796"/>
      <w:bookmarkEnd w:id="49"/>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10</w:t>
      </w:r>
      <w:r w:rsidR="00E71E96">
        <w:rPr>
          <w:noProof/>
        </w:rPr>
        <w:fldChar w:fldCharType="end"/>
      </w:r>
      <w:r>
        <w:t xml:space="preserve"> </w:t>
      </w:r>
      <w:r>
        <w:rPr>
          <w:color w:val="000000"/>
        </w:rPr>
        <w:t>Sơ đồ hoạt động Xóa tài khoản</w:t>
      </w:r>
      <w:bookmarkEnd w:id="50"/>
    </w:p>
    <w:p w14:paraId="489977D6" w14:textId="38B87A40" w:rsidR="00951778" w:rsidRDefault="004359C2" w:rsidP="004359C2">
      <w:pPr>
        <w:pStyle w:val="Nidungvnbn"/>
      </w:pPr>
      <w:r>
        <w:t>Người dùng chọn mục “Quản lý” và chọn tiếp “Tài khoản” để hệ thống hiển thị danh sách tài khoản và người dùng có thể thực hiện hành đồng xóa tài khoản trên tài khoản muốn xóa tại danh sách bằng cách chọn “Xóa” và hệ thống sẽ hiển thị thông báo xác nhận để người dùng có thể “Hủy” bỏ hành động xóa hoặc xác nhận xóa tài khoản khỏi hệ thống. Hệ thống sẽ cập nhật và thông báo tương ứng với hành đ</w:t>
      </w:r>
      <w:r w:rsidR="003A2AA0">
        <w:t>ộ</w:t>
      </w:r>
      <w:r>
        <w:t>ng của người dùng.</w:t>
      </w:r>
    </w:p>
    <w:p w14:paraId="0392FB1F" w14:textId="086E34F4" w:rsidR="004359C2" w:rsidRPr="00951778" w:rsidRDefault="00951778" w:rsidP="00951778">
      <w:pPr>
        <w:spacing w:after="200" w:line="276" w:lineRule="auto"/>
        <w:rPr>
          <w:sz w:val="26"/>
          <w:szCs w:val="26"/>
        </w:rPr>
      </w:pPr>
      <w:r>
        <w:br w:type="page"/>
      </w:r>
    </w:p>
    <w:p w14:paraId="1DC81EEB" w14:textId="4B10F26D" w:rsidR="00C54AB4" w:rsidRDefault="00C54AB4" w:rsidP="00C54AB4">
      <w:pPr>
        <w:pStyle w:val="Heading3"/>
      </w:pPr>
      <w:bookmarkStart w:id="51" w:name="_Toc144484720"/>
      <w:r>
        <w:lastRenderedPageBreak/>
        <w:t>Sơ đồ hoạt động Thêm sản phẩm vào kho</w:t>
      </w:r>
      <w:bookmarkEnd w:id="51"/>
    </w:p>
    <w:p w14:paraId="6A5D834F" w14:textId="77777777" w:rsidR="00C54AB4" w:rsidRDefault="00C54AB4" w:rsidP="00C54AB4">
      <w:pPr>
        <w:keepNext/>
        <w:jc w:val="center"/>
      </w:pPr>
      <w:r>
        <w:rPr>
          <w:noProof/>
          <w:color w:val="000000"/>
          <w:sz w:val="26"/>
          <w:szCs w:val="26"/>
        </w:rPr>
        <w:drawing>
          <wp:inline distT="0" distB="0" distL="0" distR="0" wp14:anchorId="61506A2D" wp14:editId="7133C07D">
            <wp:extent cx="5164231" cy="6199949"/>
            <wp:effectExtent l="0" t="0" r="0" b="0"/>
            <wp:docPr id="208730177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213016" cy="6258518"/>
                    </a:xfrm>
                    <a:prstGeom prst="rect">
                      <a:avLst/>
                    </a:prstGeom>
                    <a:ln/>
                  </pic:spPr>
                </pic:pic>
              </a:graphicData>
            </a:graphic>
          </wp:inline>
        </w:drawing>
      </w:r>
    </w:p>
    <w:p w14:paraId="057FB7A4" w14:textId="2BEF2F62" w:rsidR="00C54AB4" w:rsidRDefault="00C54AB4" w:rsidP="000D0076">
      <w:pPr>
        <w:pStyle w:val="Caption"/>
        <w:spacing w:before="120"/>
        <w:rPr>
          <w:color w:val="000000"/>
        </w:rPr>
      </w:pPr>
      <w:bookmarkStart w:id="52" w:name="_Toc144484797"/>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11</w:t>
      </w:r>
      <w:r w:rsidR="00E71E96">
        <w:rPr>
          <w:noProof/>
        </w:rPr>
        <w:fldChar w:fldCharType="end"/>
      </w:r>
      <w:r>
        <w:t xml:space="preserve"> </w:t>
      </w:r>
      <w:r>
        <w:rPr>
          <w:color w:val="000000"/>
        </w:rPr>
        <w:t>Sơ đồ hoạt động Thêm sản phẩm vào kho</w:t>
      </w:r>
      <w:bookmarkEnd w:id="52"/>
    </w:p>
    <w:p w14:paraId="57223E63" w14:textId="1A9BE381" w:rsidR="00C54AB4" w:rsidRPr="00D114F2" w:rsidRDefault="00C54AB4" w:rsidP="00831133">
      <w:pPr>
        <w:pStyle w:val="Nidungvnbn"/>
      </w:pPr>
      <w:r>
        <w:t>Người dùng chọn “Quản lý” và chọn “Sản phẩm” để hệ thống hiển thị danh sách tất cả các sản phẩm trong kho</w:t>
      </w:r>
      <w:r w:rsidR="008B75F3">
        <w:t>. Người dùng sẽ chọn “Thêm sản phẩm mới” và nhập thông tin sản phẩm trên giao diện mà hệ thống hiển thị, sau khi nhập thông và chọn “thêm sản phẩm mới” trên giao diện thì hệ thống sẽ cập nhật các thông tin và hiển thị thông báo cho người dùng.</w:t>
      </w:r>
    </w:p>
    <w:p w14:paraId="3514347C" w14:textId="6380B9CE" w:rsidR="00477C7C" w:rsidRDefault="00477C7C" w:rsidP="00477C7C">
      <w:pPr>
        <w:pStyle w:val="Heading3"/>
      </w:pPr>
      <w:bookmarkStart w:id="53" w:name="_Toc144484721"/>
      <w:r>
        <w:lastRenderedPageBreak/>
        <w:t>Sơ đồ hoạt động Xem sản phẩm trong kho</w:t>
      </w:r>
      <w:bookmarkEnd w:id="53"/>
    </w:p>
    <w:p w14:paraId="12575F79" w14:textId="77777777" w:rsidR="00477C7C" w:rsidRDefault="00477C7C" w:rsidP="00477C7C">
      <w:pPr>
        <w:keepNext/>
      </w:pPr>
      <w:r>
        <w:rPr>
          <w:noProof/>
          <w:color w:val="000000"/>
          <w:sz w:val="26"/>
          <w:szCs w:val="26"/>
        </w:rPr>
        <w:drawing>
          <wp:inline distT="0" distB="0" distL="0" distR="0" wp14:anchorId="1A67B004" wp14:editId="3C3AFC37">
            <wp:extent cx="5791835" cy="4562475"/>
            <wp:effectExtent l="0" t="0" r="0" b="9525"/>
            <wp:docPr id="20873017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5791835" cy="4562475"/>
                    </a:xfrm>
                    <a:prstGeom prst="rect">
                      <a:avLst/>
                    </a:prstGeom>
                    <a:ln/>
                  </pic:spPr>
                </pic:pic>
              </a:graphicData>
            </a:graphic>
          </wp:inline>
        </w:drawing>
      </w:r>
    </w:p>
    <w:p w14:paraId="1642C309" w14:textId="4598C410" w:rsidR="0062644C" w:rsidRPr="00EF407A" w:rsidRDefault="00477C7C" w:rsidP="000D0076">
      <w:pPr>
        <w:pStyle w:val="Caption"/>
        <w:spacing w:before="120"/>
        <w:rPr>
          <w:color w:val="000000"/>
        </w:rPr>
      </w:pPr>
      <w:bookmarkStart w:id="54" w:name="_Toc144484798"/>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12</w:t>
      </w:r>
      <w:r w:rsidR="00E71E96">
        <w:rPr>
          <w:noProof/>
        </w:rPr>
        <w:fldChar w:fldCharType="end"/>
      </w:r>
      <w:r>
        <w:t xml:space="preserve"> </w:t>
      </w:r>
      <w:r>
        <w:rPr>
          <w:color w:val="000000"/>
        </w:rPr>
        <w:t>Sơ đồ hoạt động Xem sản phẩm trong kho</w:t>
      </w:r>
      <w:bookmarkEnd w:id="54"/>
    </w:p>
    <w:p w14:paraId="6510DF48" w14:textId="0C1BF63F" w:rsidR="00210007" w:rsidRPr="009339D1" w:rsidRDefault="0062644C" w:rsidP="0076320D">
      <w:pPr>
        <w:pStyle w:val="Nidungvnbn"/>
      </w:pPr>
      <w:r>
        <w:t>Người dùng chọn “Quản lý” và chọn “Sản phẩm” để hệ thống hiển thị danh sách tất cả các sản phẩm trong kho. Người dùng có thể lọc theo loại sản phẩm hệ thống sẽ hiển thị lên sản phẩm có loại tương ứng.</w:t>
      </w:r>
    </w:p>
    <w:p w14:paraId="039B6B1D" w14:textId="0F7E068A" w:rsidR="009339D1" w:rsidRDefault="009339D1" w:rsidP="009339D1">
      <w:pPr>
        <w:pStyle w:val="Heading3"/>
      </w:pPr>
      <w:bookmarkStart w:id="55" w:name="_Toc144484722"/>
      <w:r>
        <w:t>Sơ đồ hoạt động Chỉnh sửa sản phẩm trong kho</w:t>
      </w:r>
      <w:bookmarkEnd w:id="55"/>
    </w:p>
    <w:p w14:paraId="6CD93267" w14:textId="3BB1B403" w:rsidR="0076320D" w:rsidRPr="0076320D" w:rsidRDefault="0076320D" w:rsidP="0076320D">
      <w:pPr>
        <w:pStyle w:val="Nidungvnbn"/>
      </w:pPr>
      <w:r>
        <w:t>Để chỉnh sửa sản phẩm trong kho người dùng sẽ chọn “Quản lý” và chọn “Sản phẩm” để hệ thống hiển thị danh sách tất cả các sản phẩm trong kho, sau đó chọn “Chỉnh sửa sản phẩm” tại sản phẩm muốn chỉnh sửa. Người dùng tiếp tục thao tác chỉnh sửa thông tin trên giao diện hệ thống hiển thị và chọn hủy bỏ hoặc cập nhật thông. Hệ thống sẽ đưa ra thông báo và cập nhật thông tin theo hành động của người dùng.</w:t>
      </w:r>
    </w:p>
    <w:p w14:paraId="1E52489D" w14:textId="77777777" w:rsidR="009339D1" w:rsidRDefault="009339D1" w:rsidP="009339D1">
      <w:pPr>
        <w:keepNext/>
        <w:jc w:val="center"/>
      </w:pPr>
      <w:r>
        <w:rPr>
          <w:noProof/>
          <w:color w:val="000000"/>
          <w:sz w:val="26"/>
          <w:szCs w:val="26"/>
        </w:rPr>
        <w:lastRenderedPageBreak/>
        <w:drawing>
          <wp:inline distT="0" distB="0" distL="0" distR="0" wp14:anchorId="0BEF141E" wp14:editId="6C2C705C">
            <wp:extent cx="5323582" cy="6273478"/>
            <wp:effectExtent l="0" t="0" r="0" b="0"/>
            <wp:docPr id="208730178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330994" cy="6282212"/>
                    </a:xfrm>
                    <a:prstGeom prst="rect">
                      <a:avLst/>
                    </a:prstGeom>
                    <a:ln/>
                  </pic:spPr>
                </pic:pic>
              </a:graphicData>
            </a:graphic>
          </wp:inline>
        </w:drawing>
      </w:r>
    </w:p>
    <w:p w14:paraId="7CE76543" w14:textId="20227C4B" w:rsidR="009339D1" w:rsidRDefault="009339D1" w:rsidP="000D0076">
      <w:pPr>
        <w:pStyle w:val="Caption"/>
        <w:spacing w:before="120"/>
        <w:rPr>
          <w:color w:val="000000"/>
        </w:rPr>
      </w:pPr>
      <w:bookmarkStart w:id="56" w:name="_Toc144484799"/>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13</w:t>
      </w:r>
      <w:r w:rsidR="00E71E96">
        <w:rPr>
          <w:noProof/>
        </w:rPr>
        <w:fldChar w:fldCharType="end"/>
      </w:r>
      <w:r>
        <w:t xml:space="preserve"> </w:t>
      </w:r>
      <w:r>
        <w:rPr>
          <w:color w:val="000000"/>
        </w:rPr>
        <w:t>Sơ đồ hoạt động Chỉnh sửa sản phẩm trong kho</w:t>
      </w:r>
      <w:bookmarkEnd w:id="56"/>
    </w:p>
    <w:p w14:paraId="684C1120" w14:textId="60325E74" w:rsidR="00E46391" w:rsidRDefault="00E46391" w:rsidP="00E46391">
      <w:pPr>
        <w:pStyle w:val="Heading3"/>
      </w:pPr>
      <w:bookmarkStart w:id="57" w:name="_Toc144484723"/>
      <w:r>
        <w:t>Sơ đồ hoạt động Xóa sản phẩm trong kho</w:t>
      </w:r>
      <w:bookmarkEnd w:id="57"/>
    </w:p>
    <w:p w14:paraId="4282A2D4" w14:textId="28AD672C" w:rsidR="005E0C8D" w:rsidRPr="005E0C8D" w:rsidRDefault="005E0C8D" w:rsidP="007A37F9">
      <w:pPr>
        <w:pStyle w:val="Nidungvnbn"/>
      </w:pPr>
      <w:r>
        <w:t>Người dùng xóa sản phẩm trong kho bằng cách vào danh sách sản phẩm trong kho như các bước trên và chọn biểu tượng xóa tại sản phẩm muốn xóa. Hệ thống sẽ hiển thị thông báo xác nhận chọn “Hủy” đê bỏ hành động hoặc chọn “Xóa” để hệ thống xóa sản phẩm và cập nhật lại hệ thống.</w:t>
      </w:r>
    </w:p>
    <w:p w14:paraId="10A24F2B" w14:textId="77777777" w:rsidR="00E46391" w:rsidRDefault="00E46391" w:rsidP="00B0168F">
      <w:pPr>
        <w:jc w:val="center"/>
      </w:pPr>
      <w:r>
        <w:rPr>
          <w:noProof/>
        </w:rPr>
        <w:lastRenderedPageBreak/>
        <w:drawing>
          <wp:inline distT="0" distB="0" distL="0" distR="0" wp14:anchorId="7CB99C02" wp14:editId="5AC9142A">
            <wp:extent cx="5579505" cy="6082496"/>
            <wp:effectExtent l="0" t="0" r="2540" b="0"/>
            <wp:docPr id="208730178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581519" cy="6084691"/>
                    </a:xfrm>
                    <a:prstGeom prst="rect">
                      <a:avLst/>
                    </a:prstGeom>
                    <a:ln/>
                  </pic:spPr>
                </pic:pic>
              </a:graphicData>
            </a:graphic>
          </wp:inline>
        </w:drawing>
      </w:r>
    </w:p>
    <w:p w14:paraId="69327FF5" w14:textId="5EC3000C" w:rsidR="00B0168F" w:rsidRPr="00580EE6" w:rsidRDefault="00E46391" w:rsidP="000D0076">
      <w:pPr>
        <w:pStyle w:val="Caption"/>
        <w:spacing w:before="120"/>
      </w:pPr>
      <w:bookmarkStart w:id="58" w:name="_Toc144484800"/>
      <w:r>
        <w:t xml:space="preserve">Hình </w:t>
      </w:r>
      <w:r w:rsidR="00E71E96">
        <w:fldChar w:fldCharType="begin"/>
      </w:r>
      <w:r w:rsidR="00E71E96">
        <w:instrText xml:space="preserve"> STYLE</w:instrText>
      </w:r>
      <w:r w:rsidR="00E71E96">
        <w:instrText xml:space="preserv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14</w:t>
      </w:r>
      <w:r w:rsidR="00E71E96">
        <w:rPr>
          <w:noProof/>
        </w:rPr>
        <w:fldChar w:fldCharType="end"/>
      </w:r>
      <w:r>
        <w:t xml:space="preserve"> Sơ đồ hoạt động Xóa sản phẩm trong kho</w:t>
      </w:r>
      <w:bookmarkEnd w:id="58"/>
    </w:p>
    <w:p w14:paraId="7942BC28" w14:textId="6D9BA2FE" w:rsidR="00190F1A" w:rsidRDefault="00190F1A" w:rsidP="00190F1A">
      <w:pPr>
        <w:pStyle w:val="Heading3"/>
      </w:pPr>
      <w:bookmarkStart w:id="59" w:name="_Toc144484724"/>
      <w:r>
        <w:t>Sơ đồ hoạt động Tìm sản phẩm</w:t>
      </w:r>
      <w:bookmarkEnd w:id="59"/>
    </w:p>
    <w:p w14:paraId="6D1E55EA" w14:textId="582FFBBA" w:rsidR="00CC4D2C" w:rsidRPr="00CC4D2C" w:rsidRDefault="00CC4D2C" w:rsidP="00CC4D2C">
      <w:pPr>
        <w:pStyle w:val="Nidungvnbn"/>
      </w:pPr>
      <w:r>
        <w:t>Sau khi đăng nhập trang web người dùng có thể nhấp vào thanh tìm kiếm và nhập tên hoặc mã sản phẩm, hệ thống sẽ hiển thị các sản phẩm có trùng ký tự hoặc mã đã nhập, nếu không có hệ thống sẽ thông báo không tìm thấy.</w:t>
      </w:r>
    </w:p>
    <w:p w14:paraId="338940D5" w14:textId="77777777" w:rsidR="00190F1A" w:rsidRDefault="00190F1A" w:rsidP="00190F1A">
      <w:pPr>
        <w:keepNext/>
        <w:jc w:val="center"/>
      </w:pPr>
      <w:r>
        <w:rPr>
          <w:noProof/>
          <w:color w:val="000000"/>
          <w:sz w:val="26"/>
          <w:szCs w:val="26"/>
        </w:rPr>
        <w:lastRenderedPageBreak/>
        <w:drawing>
          <wp:inline distT="0" distB="0" distL="0" distR="0" wp14:anchorId="4369F8B5" wp14:editId="690EAE10">
            <wp:extent cx="5531386" cy="3826737"/>
            <wp:effectExtent l="0" t="0" r="0" b="2540"/>
            <wp:docPr id="208730178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549052" cy="3838959"/>
                    </a:xfrm>
                    <a:prstGeom prst="rect">
                      <a:avLst/>
                    </a:prstGeom>
                    <a:ln/>
                  </pic:spPr>
                </pic:pic>
              </a:graphicData>
            </a:graphic>
          </wp:inline>
        </w:drawing>
      </w:r>
    </w:p>
    <w:p w14:paraId="46FF8DBD" w14:textId="4F07A6B9" w:rsidR="00E51EC8" w:rsidRDefault="00190F1A" w:rsidP="000D0076">
      <w:pPr>
        <w:pStyle w:val="Caption"/>
        <w:spacing w:before="120"/>
        <w:rPr>
          <w:color w:val="000000"/>
        </w:rPr>
      </w:pPr>
      <w:bookmarkStart w:id="60" w:name="_Toc144484801"/>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15</w:t>
      </w:r>
      <w:r w:rsidR="00E71E96">
        <w:rPr>
          <w:noProof/>
        </w:rPr>
        <w:fldChar w:fldCharType="end"/>
      </w:r>
      <w:r>
        <w:t xml:space="preserve"> </w:t>
      </w:r>
      <w:r>
        <w:rPr>
          <w:color w:val="000000"/>
        </w:rPr>
        <w:t>Sơ đồ hoạt động Tìm sản phẩm</w:t>
      </w:r>
      <w:bookmarkEnd w:id="60"/>
    </w:p>
    <w:p w14:paraId="250E8FC5" w14:textId="6A78081B" w:rsidR="00FD2098" w:rsidRDefault="007563BA" w:rsidP="00E51EC8">
      <w:pPr>
        <w:pStyle w:val="Heading3"/>
      </w:pPr>
      <w:bookmarkStart w:id="61" w:name="_Toc144484725"/>
      <w:r>
        <w:t>Sơ đồ hoạt động Thêm sản phẩm vào đơn đặt hàng</w:t>
      </w:r>
      <w:bookmarkEnd w:id="61"/>
    </w:p>
    <w:p w14:paraId="08C6AD55" w14:textId="77777777" w:rsidR="007563BA" w:rsidRDefault="007563BA" w:rsidP="007563BA">
      <w:pPr>
        <w:keepNext/>
        <w:jc w:val="center"/>
      </w:pPr>
      <w:r>
        <w:rPr>
          <w:noProof/>
          <w:color w:val="000000"/>
          <w:sz w:val="26"/>
          <w:szCs w:val="26"/>
        </w:rPr>
        <w:drawing>
          <wp:inline distT="0" distB="0" distL="0" distR="0" wp14:anchorId="74BB1567" wp14:editId="25AADCB5">
            <wp:extent cx="5613052" cy="3414532"/>
            <wp:effectExtent l="0" t="0" r="6985" b="0"/>
            <wp:docPr id="20873017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699330" cy="3467017"/>
                    </a:xfrm>
                    <a:prstGeom prst="rect">
                      <a:avLst/>
                    </a:prstGeom>
                    <a:ln/>
                  </pic:spPr>
                </pic:pic>
              </a:graphicData>
            </a:graphic>
          </wp:inline>
        </w:drawing>
      </w:r>
    </w:p>
    <w:p w14:paraId="18321E21" w14:textId="6D192770" w:rsidR="007563BA" w:rsidRPr="007563BA" w:rsidRDefault="007563BA" w:rsidP="000D0076">
      <w:pPr>
        <w:pStyle w:val="Caption"/>
        <w:spacing w:before="120"/>
      </w:pPr>
      <w:bookmarkStart w:id="62" w:name="_Toc144484802"/>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16</w:t>
      </w:r>
      <w:r w:rsidR="00E71E96">
        <w:rPr>
          <w:noProof/>
        </w:rPr>
        <w:fldChar w:fldCharType="end"/>
      </w:r>
      <w:r>
        <w:t xml:space="preserve"> </w:t>
      </w:r>
      <w:r>
        <w:rPr>
          <w:color w:val="000000"/>
        </w:rPr>
        <w:t>Sơ đồ hoạt động Thêm sản phẩm vào đơn đặt hàng</w:t>
      </w:r>
      <w:bookmarkEnd w:id="62"/>
    </w:p>
    <w:p w14:paraId="2EA6A6D5" w14:textId="42FB6302" w:rsidR="00FD2098" w:rsidRDefault="007A3EEA" w:rsidP="007A3EEA">
      <w:pPr>
        <w:pStyle w:val="Nidungvnbn"/>
      </w:pPr>
      <w:r w:rsidRPr="007A3EEA">
        <w:lastRenderedPageBreak/>
        <w:t xml:space="preserve">Sau khi đăng nhập vào hệ thống, người dùng có thể thêm sản phẩm vào đơn hàng bằng cách chọn sản phẩm và chọn thêm vào hóa đơn, hệ thống sẽ </w:t>
      </w:r>
      <w:r w:rsidR="009B284E">
        <w:t>hiển</w:t>
      </w:r>
      <w:r w:rsidRPr="007A3EEA">
        <w:t xml:space="preserve"> thị sản phẩm tương ứng lên hóa đơn. Có thể tăng số lượng sản phẩm bằng cách nhấn thêm nhiều lần.</w:t>
      </w:r>
    </w:p>
    <w:p w14:paraId="4F6DFE82" w14:textId="1519FE8C" w:rsidR="00085E1D" w:rsidRDefault="00202477" w:rsidP="00085E1D">
      <w:pPr>
        <w:pStyle w:val="Heading3"/>
      </w:pPr>
      <w:bookmarkStart w:id="63" w:name="_Toc144484726"/>
      <w:r>
        <w:t>Sơ đồ hoạt động Quét mã sản phẩm</w:t>
      </w:r>
      <w:bookmarkEnd w:id="63"/>
    </w:p>
    <w:p w14:paraId="71074066" w14:textId="77777777" w:rsidR="002A0888" w:rsidRDefault="002A0888" w:rsidP="002A0888">
      <w:pPr>
        <w:keepNext/>
      </w:pPr>
      <w:r>
        <w:rPr>
          <w:noProof/>
        </w:rPr>
        <w:drawing>
          <wp:inline distT="0" distB="0" distL="0" distR="0" wp14:anchorId="5F429571" wp14:editId="6B9150B8">
            <wp:extent cx="5578304" cy="5225969"/>
            <wp:effectExtent l="0" t="0" r="3810" b="0"/>
            <wp:docPr id="59788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8440" name="Picture 597888440"/>
                    <pic:cNvPicPr/>
                  </pic:nvPicPr>
                  <pic:blipFill>
                    <a:blip r:embed="rId31">
                      <a:extLst>
                        <a:ext uri="{28A0092B-C50C-407E-A947-70E740481C1C}">
                          <a14:useLocalDpi xmlns:a14="http://schemas.microsoft.com/office/drawing/2010/main" val="0"/>
                        </a:ext>
                      </a:extLst>
                    </a:blip>
                    <a:stretch>
                      <a:fillRect/>
                    </a:stretch>
                  </pic:blipFill>
                  <pic:spPr>
                    <a:xfrm>
                      <a:off x="0" y="0"/>
                      <a:ext cx="5591090" cy="5237947"/>
                    </a:xfrm>
                    <a:prstGeom prst="rect">
                      <a:avLst/>
                    </a:prstGeom>
                  </pic:spPr>
                </pic:pic>
              </a:graphicData>
            </a:graphic>
          </wp:inline>
        </w:drawing>
      </w:r>
    </w:p>
    <w:p w14:paraId="3D2BF57B" w14:textId="156E5F50" w:rsidR="00202477" w:rsidRDefault="002A0888" w:rsidP="005F6D64">
      <w:pPr>
        <w:pStyle w:val="Caption"/>
        <w:spacing w:before="120"/>
      </w:pPr>
      <w:bookmarkStart w:id="64" w:name="_Toc144484803"/>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17</w:t>
      </w:r>
      <w:r w:rsidR="00E71E96">
        <w:rPr>
          <w:noProof/>
        </w:rPr>
        <w:fldChar w:fldCharType="end"/>
      </w:r>
      <w:r>
        <w:t xml:space="preserve"> Sơ đồ hoạt động Quét mã sản phẩm</w:t>
      </w:r>
      <w:bookmarkEnd w:id="64"/>
    </w:p>
    <w:p w14:paraId="2C63BE18" w14:textId="6D6DFE07" w:rsidR="002A0888" w:rsidRDefault="00D05D05" w:rsidP="002A0888">
      <w:pPr>
        <w:pStyle w:val="Nidungvnbn"/>
      </w:pPr>
      <w:r>
        <w:t xml:space="preserve">Người dùng có thể sử dụng công cụ quét mã để quét mã trên sản phẩm vật lý, sau khi quét hệ </w:t>
      </w:r>
      <w:r w:rsidR="009B284E">
        <w:t>thống</w:t>
      </w:r>
      <w:r>
        <w:t xml:space="preserve"> sẽ tự nhập mã và tìm kiếm trong hệ thống, nếu có sẽ thêm vào đơn hàng hoặc tăng số lượng nếu không tồn tại trên hệ thống sẽ có thông báo không tìm thấy sản phẩm.</w:t>
      </w:r>
    </w:p>
    <w:p w14:paraId="3B1FE3BE" w14:textId="3F5BC354" w:rsidR="003E2910" w:rsidRDefault="003E2910" w:rsidP="003E2910">
      <w:pPr>
        <w:pStyle w:val="Heading3"/>
      </w:pPr>
      <w:bookmarkStart w:id="65" w:name="_Toc144484727"/>
      <w:r>
        <w:lastRenderedPageBreak/>
        <w:t>Sơ đồ hoạt động Xóa sản phẩm khỏi đơn đặt hàng</w:t>
      </w:r>
      <w:bookmarkEnd w:id="65"/>
    </w:p>
    <w:p w14:paraId="7707D43F" w14:textId="77777777" w:rsidR="003E2910" w:rsidRDefault="003E2910" w:rsidP="003E2910">
      <w:pPr>
        <w:keepNext/>
        <w:jc w:val="center"/>
      </w:pPr>
      <w:r>
        <w:rPr>
          <w:noProof/>
        </w:rPr>
        <w:drawing>
          <wp:inline distT="0" distB="0" distL="0" distR="0" wp14:anchorId="73493A50" wp14:editId="62FF7000">
            <wp:extent cx="5579745" cy="3354326"/>
            <wp:effectExtent l="0" t="0" r="1905" b="0"/>
            <wp:docPr id="20873017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579745" cy="3354326"/>
                    </a:xfrm>
                    <a:prstGeom prst="rect">
                      <a:avLst/>
                    </a:prstGeom>
                    <a:ln/>
                  </pic:spPr>
                </pic:pic>
              </a:graphicData>
            </a:graphic>
          </wp:inline>
        </w:drawing>
      </w:r>
    </w:p>
    <w:p w14:paraId="40E74661" w14:textId="4DE9AF56" w:rsidR="003E2910" w:rsidRDefault="003E2910" w:rsidP="005F6D64">
      <w:pPr>
        <w:pStyle w:val="Caption"/>
        <w:spacing w:before="120"/>
        <w:rPr>
          <w:color w:val="000000"/>
        </w:rPr>
      </w:pPr>
      <w:bookmarkStart w:id="66" w:name="_Toc144484804"/>
      <w:r>
        <w:t xml:space="preserve">Hình </w:t>
      </w:r>
      <w:r w:rsidR="00E71E96">
        <w:fldChar w:fldCharType="begin"/>
      </w:r>
      <w:r w:rsidR="00E71E96">
        <w:instrText xml:space="preserve"> STYLEREF 1 </w:instrText>
      </w:r>
      <w:r w:rsidR="00E71E96">
        <w:instrText xml:space="preserve">\s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18</w:t>
      </w:r>
      <w:r w:rsidR="00E71E96">
        <w:rPr>
          <w:noProof/>
        </w:rPr>
        <w:fldChar w:fldCharType="end"/>
      </w:r>
      <w:r>
        <w:t xml:space="preserve"> </w:t>
      </w:r>
      <w:r>
        <w:rPr>
          <w:color w:val="000000"/>
        </w:rPr>
        <w:t>Sơ đồ hoạt động Xóa sản phẩm khỏi đơn đặt hàng</w:t>
      </w:r>
      <w:bookmarkEnd w:id="66"/>
    </w:p>
    <w:p w14:paraId="7DD857A9" w14:textId="45525ACB" w:rsidR="00890895" w:rsidRDefault="00890895" w:rsidP="00890895">
      <w:pPr>
        <w:pStyle w:val="Nidungvnbn"/>
      </w:pPr>
      <w:r>
        <w:t>Để xóa sản phẩm trên hóa đơn thì trước đó người dùng phải thêm các sản phẩm vào hóa đơn. Khi có sản phẩm trên hóa đơn người dùng có thể chọn biểu tượng xóa tại sản phẩm người dùng muốn xóa trên hóa đơn, hệ thống sẽ kiểm tra số lượng mà sản phẩm đó có trên hóa đơn nêu sản phẩm có số lượng trên hóa đơn từ 2 trở lên hệ thống sẽ giảm số lượng của sản phẩm đó đi 1 đơn vị và nếu chỉ có số lượng là 1 hệ thống sẽ xóa sản phẩm đó khỏi hóa đơn.</w:t>
      </w:r>
    </w:p>
    <w:p w14:paraId="79447CBC" w14:textId="6A35F655" w:rsidR="00D63DA4" w:rsidRDefault="00D63DA4" w:rsidP="00D63DA4">
      <w:pPr>
        <w:pStyle w:val="Heading3"/>
      </w:pPr>
      <w:bookmarkStart w:id="67" w:name="_Toc144484728"/>
      <w:r>
        <w:t>Sơ đồ hoạt động Thanh toán</w:t>
      </w:r>
      <w:bookmarkEnd w:id="67"/>
    </w:p>
    <w:p w14:paraId="5217578B" w14:textId="22EBD08F" w:rsidR="001E2C45" w:rsidRPr="001E2C45" w:rsidRDefault="001E2C45" w:rsidP="001E2C45">
      <w:pPr>
        <w:pStyle w:val="Nidungvnbn"/>
      </w:pPr>
      <w:r>
        <w:t xml:space="preserve">Người dùng chọn phương thức thanh toán là quét mã hoặc tiền mặt, sau đó chọn thanh toán. </w:t>
      </w:r>
      <w:r w:rsidR="00C87FD4">
        <w:t>C</w:t>
      </w:r>
      <w:r>
        <w:t>họn quét mã hệ thống sẽ hiển thị mã QR thanh toán để khách hàng của người dùng quét thanh toán, hệ thống kiểm tra nếu không thành công sẽ báo lỗi và hiển thị lại mã QR khi thành công sẽ tạo hóa đơn và hiển thị giao diện in hóa đơn.</w:t>
      </w:r>
      <w:r w:rsidR="00AA5FAF">
        <w:t xml:space="preserve"> </w:t>
      </w:r>
      <w:r w:rsidR="00C87FD4">
        <w:t>Chọn</w:t>
      </w:r>
      <w:r w:rsidR="00AA5FAF">
        <w:t xml:space="preserve"> tiền mặt hệ thống </w:t>
      </w:r>
      <w:r w:rsidR="00C87FD4">
        <w:t>hiện</w:t>
      </w:r>
      <w:r w:rsidR="00AA5FAF">
        <w:t xml:space="preserve"> giao diện nhập</w:t>
      </w:r>
      <w:r w:rsidR="00C87FD4">
        <w:t xml:space="preserve"> số tiền</w:t>
      </w:r>
      <w:r w:rsidR="00AA5FAF">
        <w:t>, nhập và chọn xác nhận để hệ thống kiểm tra nếu không hợp lệ sẽ thông báo lỗi và yêu cầu nhập, hợp lệ sẽ tạo hóa đơn và hiển thị giao diện in hóa đơn. Người dùng có thể chọn in hóa đơn hoặc không.</w:t>
      </w:r>
    </w:p>
    <w:p w14:paraId="04BD8889" w14:textId="77777777" w:rsidR="00D63DA4" w:rsidRDefault="00D63DA4" w:rsidP="00D63DA4">
      <w:pPr>
        <w:keepNext/>
        <w:jc w:val="center"/>
      </w:pPr>
      <w:r>
        <w:rPr>
          <w:noProof/>
          <w:color w:val="000000"/>
          <w:sz w:val="26"/>
          <w:szCs w:val="26"/>
        </w:rPr>
        <w:lastRenderedPageBreak/>
        <w:drawing>
          <wp:inline distT="0" distB="0" distL="0" distR="0" wp14:anchorId="34361D54" wp14:editId="1766F6C6">
            <wp:extent cx="5785970" cy="8055177"/>
            <wp:effectExtent l="0" t="0" r="5715" b="3175"/>
            <wp:docPr id="208730175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838123" cy="8127784"/>
                    </a:xfrm>
                    <a:prstGeom prst="rect">
                      <a:avLst/>
                    </a:prstGeom>
                    <a:ln/>
                  </pic:spPr>
                </pic:pic>
              </a:graphicData>
            </a:graphic>
          </wp:inline>
        </w:drawing>
      </w:r>
    </w:p>
    <w:p w14:paraId="6BCFFE0F" w14:textId="785652AE" w:rsidR="00D63DA4" w:rsidRDefault="00D63DA4" w:rsidP="005F6D64">
      <w:pPr>
        <w:pStyle w:val="Caption"/>
        <w:spacing w:before="120"/>
        <w:rPr>
          <w:color w:val="000000"/>
        </w:rPr>
      </w:pPr>
      <w:bookmarkStart w:id="68" w:name="_Toc144484805"/>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19</w:t>
      </w:r>
      <w:r w:rsidR="00E71E96">
        <w:rPr>
          <w:noProof/>
        </w:rPr>
        <w:fldChar w:fldCharType="end"/>
      </w:r>
      <w:r w:rsidRPr="00D63DA4">
        <w:rPr>
          <w:color w:val="000000"/>
        </w:rPr>
        <w:t xml:space="preserve"> </w:t>
      </w:r>
      <w:r>
        <w:rPr>
          <w:color w:val="000000"/>
        </w:rPr>
        <w:t>Sơ đồ hoạt động Thanh toán</w:t>
      </w:r>
      <w:bookmarkEnd w:id="68"/>
    </w:p>
    <w:p w14:paraId="54D672DC" w14:textId="09D64E6B" w:rsidR="00860472" w:rsidRDefault="00860472" w:rsidP="00860472">
      <w:pPr>
        <w:pStyle w:val="Heading3"/>
      </w:pPr>
      <w:bookmarkStart w:id="69" w:name="_Toc144484729"/>
      <w:r>
        <w:lastRenderedPageBreak/>
        <w:t>Sơ đồ hoạt động Xem lịch sử hóa đơn</w:t>
      </w:r>
      <w:bookmarkEnd w:id="69"/>
    </w:p>
    <w:p w14:paraId="1A8CDFB0" w14:textId="77777777" w:rsidR="00770D5E" w:rsidRDefault="00770D5E" w:rsidP="00770D5E">
      <w:pPr>
        <w:keepNext/>
        <w:jc w:val="center"/>
      </w:pPr>
      <w:r>
        <w:rPr>
          <w:noProof/>
          <w:color w:val="000000"/>
          <w:sz w:val="26"/>
          <w:szCs w:val="26"/>
        </w:rPr>
        <w:drawing>
          <wp:inline distT="0" distB="0" distL="0" distR="0" wp14:anchorId="731871D1" wp14:editId="368231E0">
            <wp:extent cx="5579745" cy="5869459"/>
            <wp:effectExtent l="0" t="0" r="1905" b="0"/>
            <wp:docPr id="208730175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579745" cy="5869459"/>
                    </a:xfrm>
                    <a:prstGeom prst="rect">
                      <a:avLst/>
                    </a:prstGeom>
                    <a:ln/>
                  </pic:spPr>
                </pic:pic>
              </a:graphicData>
            </a:graphic>
          </wp:inline>
        </w:drawing>
      </w:r>
    </w:p>
    <w:p w14:paraId="40C055F9" w14:textId="4CC4F41E" w:rsidR="00770D5E" w:rsidRDefault="00770D5E" w:rsidP="005F6D64">
      <w:pPr>
        <w:pStyle w:val="Caption"/>
        <w:spacing w:before="120"/>
        <w:rPr>
          <w:color w:val="000000"/>
        </w:rPr>
      </w:pPr>
      <w:bookmarkStart w:id="70" w:name="_Toc144484806"/>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20</w:t>
      </w:r>
      <w:r w:rsidR="00E71E96">
        <w:rPr>
          <w:noProof/>
        </w:rPr>
        <w:fldChar w:fldCharType="end"/>
      </w:r>
      <w:r w:rsidRPr="00770D5E">
        <w:rPr>
          <w:color w:val="000000"/>
        </w:rPr>
        <w:t xml:space="preserve"> </w:t>
      </w:r>
      <w:r>
        <w:rPr>
          <w:color w:val="000000"/>
        </w:rPr>
        <w:t>Sơ đồ hoạt động Xem lịch sử hóa đơn</w:t>
      </w:r>
      <w:bookmarkEnd w:id="70"/>
    </w:p>
    <w:p w14:paraId="105959C2" w14:textId="710398B2" w:rsidR="00AD69C2" w:rsidRDefault="00967F19" w:rsidP="00967F19">
      <w:pPr>
        <w:pStyle w:val="Nidungvnbn"/>
      </w:pPr>
      <w:r>
        <w:t>Người dùng chọn mục “Lịch sử” để xem lịch sử hóa đơn, chọn vào khung thời gian và chọn thời gian muốn xem để hệ thống lọc hóa đơn theo thời gian đó, người dùng chọn “xác nhận” và hệ thống sẽ hiển thị danh sách hóa đơn được tạo trong khoảng thời gian đã chọn cho người dùng xem.</w:t>
      </w:r>
    </w:p>
    <w:p w14:paraId="14F0B2AF" w14:textId="25EAD8AD" w:rsidR="00967F19" w:rsidRPr="00AD69C2" w:rsidRDefault="00AD69C2" w:rsidP="00AD69C2">
      <w:pPr>
        <w:spacing w:after="200" w:line="276" w:lineRule="auto"/>
        <w:rPr>
          <w:sz w:val="26"/>
          <w:szCs w:val="26"/>
        </w:rPr>
      </w:pPr>
      <w:r>
        <w:br w:type="page"/>
      </w:r>
    </w:p>
    <w:p w14:paraId="55F16D87" w14:textId="37407B27" w:rsidR="00AD69C2" w:rsidRPr="00AD69C2" w:rsidRDefault="00BD3A0E" w:rsidP="00AD69C2">
      <w:pPr>
        <w:pStyle w:val="Heading3"/>
      </w:pPr>
      <w:bookmarkStart w:id="71" w:name="_Toc144484730"/>
      <w:r>
        <w:lastRenderedPageBreak/>
        <w:t>Sơ đồ hoạt động Xem chi tiết hóa đơn trong lịch sử</w:t>
      </w:r>
      <w:bookmarkEnd w:id="71"/>
    </w:p>
    <w:p w14:paraId="6FED69CF" w14:textId="77777777" w:rsidR="00BD3A0E" w:rsidRDefault="00BD3A0E" w:rsidP="00BD3A0E">
      <w:pPr>
        <w:keepNext/>
      </w:pPr>
      <w:r>
        <w:rPr>
          <w:noProof/>
          <w:color w:val="000000"/>
          <w:sz w:val="26"/>
          <w:szCs w:val="26"/>
        </w:rPr>
        <w:drawing>
          <wp:inline distT="0" distB="0" distL="0" distR="0" wp14:anchorId="67223145" wp14:editId="4CC4E680">
            <wp:extent cx="5579745" cy="4604620"/>
            <wp:effectExtent l="0" t="0" r="1905" b="5715"/>
            <wp:docPr id="20873017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579745" cy="4604620"/>
                    </a:xfrm>
                    <a:prstGeom prst="rect">
                      <a:avLst/>
                    </a:prstGeom>
                    <a:ln/>
                  </pic:spPr>
                </pic:pic>
              </a:graphicData>
            </a:graphic>
          </wp:inline>
        </w:drawing>
      </w:r>
    </w:p>
    <w:p w14:paraId="1FCBB323" w14:textId="3A3496AA" w:rsidR="00BD3A0E" w:rsidRDefault="00BD3A0E" w:rsidP="005F6D64">
      <w:pPr>
        <w:pStyle w:val="Caption"/>
        <w:spacing w:before="120"/>
        <w:rPr>
          <w:color w:val="000000"/>
        </w:rPr>
      </w:pPr>
      <w:bookmarkStart w:id="72" w:name="_Toc144484807"/>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21</w:t>
      </w:r>
      <w:r w:rsidR="00E71E96">
        <w:rPr>
          <w:noProof/>
        </w:rPr>
        <w:fldChar w:fldCharType="end"/>
      </w:r>
      <w:r>
        <w:t xml:space="preserve"> </w:t>
      </w:r>
      <w:r>
        <w:rPr>
          <w:color w:val="000000"/>
        </w:rPr>
        <w:t>Sơ đồ hoạt động Xem chi tiết hóa đơn trong lịch sử</w:t>
      </w:r>
      <w:bookmarkEnd w:id="72"/>
    </w:p>
    <w:p w14:paraId="7E87D16B" w14:textId="2C45F452" w:rsidR="007700F9" w:rsidRDefault="007700F9" w:rsidP="007700F9">
      <w:pPr>
        <w:pStyle w:val="Nidungvnbn"/>
      </w:pPr>
      <w:r>
        <w:t>Người dùng vào mục lịch sử để hệ thống hiển thị danh sách, chọn hành động tại hóa đơn muốn xem chi tiết và chọn mục chi tiết, hệ thống sẽ hiển thị chi tiết của hóa đơn mà bạn đã chọn.</w:t>
      </w:r>
    </w:p>
    <w:p w14:paraId="2F7FE264" w14:textId="0B172880" w:rsidR="003306AB" w:rsidRDefault="003306AB" w:rsidP="003306AB">
      <w:pPr>
        <w:pStyle w:val="Heading3"/>
      </w:pPr>
      <w:bookmarkStart w:id="73" w:name="_Toc144484731"/>
      <w:r>
        <w:t>Sơ đồ hoạt động Xóa hóa đơn trong lịch sử</w:t>
      </w:r>
      <w:bookmarkEnd w:id="73"/>
    </w:p>
    <w:p w14:paraId="387568C8" w14:textId="50FC2907" w:rsidR="00924DA6" w:rsidRPr="00924DA6" w:rsidRDefault="00924DA6" w:rsidP="00924DA6">
      <w:pPr>
        <w:pStyle w:val="Nidungvnbn"/>
      </w:pPr>
      <w:r>
        <w:t xml:space="preserve">Người dùng vào mục lịch sử để hệ thống hiển thị danh sách, chọn hành động tại hóa đơn muốn xóa chọn mục xóa, hệ thống sẽ hiển thị </w:t>
      </w:r>
      <w:r w:rsidR="00B5314E">
        <w:t>thông báo xác nhận cho người dùng, chọn hủy hệ thống sẽ đóng thống báo còn chọn xóa hệ thống sẽ xóa dữ liệu của hóa đơn đó và cập nhật hiển thị.</w:t>
      </w:r>
    </w:p>
    <w:p w14:paraId="1FD1A957" w14:textId="77777777" w:rsidR="003306AB" w:rsidRDefault="003306AB" w:rsidP="003306AB">
      <w:pPr>
        <w:keepNext/>
        <w:jc w:val="center"/>
      </w:pPr>
      <w:r>
        <w:rPr>
          <w:noProof/>
          <w:color w:val="000000"/>
          <w:sz w:val="26"/>
          <w:szCs w:val="26"/>
        </w:rPr>
        <w:lastRenderedPageBreak/>
        <w:drawing>
          <wp:inline distT="0" distB="0" distL="0" distR="0" wp14:anchorId="2188FAEB" wp14:editId="752CD721">
            <wp:extent cx="5249118" cy="6186668"/>
            <wp:effectExtent l="0" t="0" r="8890" b="5080"/>
            <wp:docPr id="20873017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273012" cy="6214830"/>
                    </a:xfrm>
                    <a:prstGeom prst="rect">
                      <a:avLst/>
                    </a:prstGeom>
                    <a:ln/>
                  </pic:spPr>
                </pic:pic>
              </a:graphicData>
            </a:graphic>
          </wp:inline>
        </w:drawing>
      </w:r>
    </w:p>
    <w:p w14:paraId="7C87E336" w14:textId="4CE2B0AD" w:rsidR="004F6B0C" w:rsidRDefault="003306AB" w:rsidP="005F6D64">
      <w:pPr>
        <w:pStyle w:val="Caption"/>
        <w:spacing w:before="120"/>
        <w:rPr>
          <w:color w:val="000000"/>
        </w:rPr>
      </w:pPr>
      <w:bookmarkStart w:id="74" w:name="_Toc144484808"/>
      <w:r>
        <w:t xml:space="preserve">Hình </w:t>
      </w:r>
      <w:r w:rsidR="00E71E96">
        <w:fldChar w:fldCharType="begin"/>
      </w:r>
      <w:r w:rsidR="00E71E96">
        <w:instrText xml:space="preserve"> STYLEREF</w:instrText>
      </w:r>
      <w:r w:rsidR="00E71E96">
        <w:instrText xml:space="preserve">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22</w:t>
      </w:r>
      <w:r w:rsidR="00E71E96">
        <w:rPr>
          <w:noProof/>
        </w:rPr>
        <w:fldChar w:fldCharType="end"/>
      </w:r>
      <w:r>
        <w:t xml:space="preserve"> </w:t>
      </w:r>
      <w:r>
        <w:rPr>
          <w:color w:val="000000"/>
        </w:rPr>
        <w:t>Sơ đồ hoạt động Xóa hóa đơn trong lịch sử</w:t>
      </w:r>
      <w:bookmarkEnd w:id="74"/>
    </w:p>
    <w:p w14:paraId="2025CCC2" w14:textId="210FEC35" w:rsidR="00277A94" w:rsidRDefault="004F6B0C" w:rsidP="004F6B0C">
      <w:pPr>
        <w:pStyle w:val="Heading3"/>
      </w:pPr>
      <w:bookmarkStart w:id="75" w:name="_Toc144484732"/>
      <w:r>
        <w:t>Sơ đồ hoạt động Xem thống kê doanh thu</w:t>
      </w:r>
      <w:bookmarkEnd w:id="75"/>
    </w:p>
    <w:p w14:paraId="4EDEDF08" w14:textId="3709315E" w:rsidR="00A24483" w:rsidRPr="00A24483" w:rsidRDefault="00A24483" w:rsidP="00A24483">
      <w:pPr>
        <w:pStyle w:val="Nidungvnbn"/>
      </w:pPr>
      <w:r>
        <w:t>Người dùng chọn vào mục thống kê trên hệ thống, hệ thống sẽ hiển thị giao diện trang thống kê, người dùng có thể lọc thống kê theo thời gian bằng thanh thời gian trên giao diện, hệ thống sẽ tính toán và thống kê doanh thu dựa trên dữ liệu có trên hệ thống theo thời gian người dùng đã chọn.</w:t>
      </w:r>
    </w:p>
    <w:p w14:paraId="2B074BFA" w14:textId="77777777" w:rsidR="00277A94" w:rsidRDefault="00277A94" w:rsidP="00277A94">
      <w:pPr>
        <w:keepNext/>
        <w:jc w:val="center"/>
      </w:pPr>
      <w:r>
        <w:rPr>
          <w:noProof/>
          <w:color w:val="000000"/>
          <w:sz w:val="26"/>
          <w:szCs w:val="26"/>
        </w:rPr>
        <w:lastRenderedPageBreak/>
        <w:drawing>
          <wp:inline distT="0" distB="0" distL="0" distR="0" wp14:anchorId="4C025833" wp14:editId="291EBAF2">
            <wp:extent cx="5579745" cy="5864632"/>
            <wp:effectExtent l="0" t="0" r="1905" b="3175"/>
            <wp:docPr id="20873017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579745" cy="5864632"/>
                    </a:xfrm>
                    <a:prstGeom prst="rect">
                      <a:avLst/>
                    </a:prstGeom>
                    <a:ln/>
                  </pic:spPr>
                </pic:pic>
              </a:graphicData>
            </a:graphic>
          </wp:inline>
        </w:drawing>
      </w:r>
    </w:p>
    <w:p w14:paraId="08799394" w14:textId="2D189281" w:rsidR="009A211A" w:rsidRDefault="00277A94" w:rsidP="005F6D64">
      <w:pPr>
        <w:pStyle w:val="Caption"/>
        <w:spacing w:before="120"/>
        <w:rPr>
          <w:color w:val="000000"/>
        </w:rPr>
      </w:pPr>
      <w:bookmarkStart w:id="76" w:name="_Toc144484809"/>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23</w:t>
      </w:r>
      <w:r w:rsidR="00E71E96">
        <w:rPr>
          <w:noProof/>
        </w:rPr>
        <w:fldChar w:fldCharType="end"/>
      </w:r>
      <w:r>
        <w:t xml:space="preserve"> </w:t>
      </w:r>
      <w:r>
        <w:rPr>
          <w:color w:val="000000"/>
        </w:rPr>
        <w:t>Sơ đồ hoạt động Xem thống kê doanh thu</w:t>
      </w:r>
      <w:bookmarkEnd w:id="76"/>
    </w:p>
    <w:p w14:paraId="7630EB40" w14:textId="36B36FA0" w:rsidR="004D4D0C" w:rsidRDefault="009A211A" w:rsidP="004D4D0C">
      <w:pPr>
        <w:pStyle w:val="Heading3"/>
      </w:pPr>
      <w:bookmarkStart w:id="77" w:name="_Toc144484733"/>
      <w:r>
        <w:t>Sơ đồ hoạt động Xem sản phẩm hết hàng</w:t>
      </w:r>
      <w:bookmarkEnd w:id="77"/>
    </w:p>
    <w:p w14:paraId="221A290A" w14:textId="79C6EADF" w:rsidR="00305868" w:rsidRPr="00305868" w:rsidRDefault="00305868" w:rsidP="00305868">
      <w:pPr>
        <w:pStyle w:val="Nidungvnbn"/>
      </w:pPr>
      <w:r>
        <w:t>Người dùng chọn vào mục thống kê, trên giao diện thống kê có thống kế sản phẩm hết hàng, người dùng có thể chọn “xem tất cả” ở thẻ “Hết hàng” để xem tất cả sản phẩm hết hàng hoặc sắp hết hàng trên hệ thống.</w:t>
      </w:r>
    </w:p>
    <w:p w14:paraId="4857F1E3" w14:textId="77777777" w:rsidR="004D4D0C" w:rsidRDefault="004D4D0C" w:rsidP="004D4D0C">
      <w:pPr>
        <w:keepNext/>
        <w:jc w:val="center"/>
      </w:pPr>
      <w:r>
        <w:rPr>
          <w:noProof/>
        </w:rPr>
        <w:lastRenderedPageBreak/>
        <w:drawing>
          <wp:inline distT="0" distB="0" distL="0" distR="0" wp14:anchorId="1E3C6C3D" wp14:editId="5EB01B43">
            <wp:extent cx="5579188" cy="3350870"/>
            <wp:effectExtent l="0" t="0" r="2540" b="2540"/>
            <wp:docPr id="20873017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585161" cy="3354458"/>
                    </a:xfrm>
                    <a:prstGeom prst="rect">
                      <a:avLst/>
                    </a:prstGeom>
                    <a:ln/>
                  </pic:spPr>
                </pic:pic>
              </a:graphicData>
            </a:graphic>
          </wp:inline>
        </w:drawing>
      </w:r>
    </w:p>
    <w:p w14:paraId="1C032C26" w14:textId="022AF732" w:rsidR="009A211A" w:rsidRDefault="004D4D0C" w:rsidP="005F6D64">
      <w:pPr>
        <w:pStyle w:val="Caption"/>
        <w:spacing w:before="120"/>
        <w:rPr>
          <w:color w:val="000000"/>
        </w:rPr>
      </w:pPr>
      <w:bookmarkStart w:id="78" w:name="_Toc144484810"/>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24</w:t>
      </w:r>
      <w:r w:rsidR="00E71E96">
        <w:rPr>
          <w:noProof/>
        </w:rPr>
        <w:fldChar w:fldCharType="end"/>
      </w:r>
      <w:r>
        <w:t xml:space="preserve"> Sơ đồ hoạt động </w:t>
      </w:r>
      <w:r>
        <w:rPr>
          <w:color w:val="000000"/>
        </w:rPr>
        <w:t>Xem sản phẩm hết hàng</w:t>
      </w:r>
      <w:bookmarkEnd w:id="78"/>
    </w:p>
    <w:p w14:paraId="7F06C45A" w14:textId="1572C3B2" w:rsidR="00A93525" w:rsidRDefault="00A93525" w:rsidP="00A93525">
      <w:pPr>
        <w:pStyle w:val="Heading3"/>
      </w:pPr>
      <w:bookmarkStart w:id="79" w:name="_Toc144484734"/>
      <w:r>
        <w:t>Sơ đồ hoạt động Xem sản phẩm xu hướng</w:t>
      </w:r>
      <w:bookmarkEnd w:id="79"/>
    </w:p>
    <w:p w14:paraId="1994E0C1" w14:textId="77777777" w:rsidR="00A93525" w:rsidRDefault="00A93525" w:rsidP="00A93525">
      <w:pPr>
        <w:keepNext/>
        <w:jc w:val="center"/>
      </w:pPr>
      <w:r>
        <w:rPr>
          <w:noProof/>
          <w:color w:val="000000"/>
          <w:sz w:val="26"/>
          <w:szCs w:val="26"/>
        </w:rPr>
        <w:drawing>
          <wp:inline distT="0" distB="0" distL="0" distR="0" wp14:anchorId="419A4DB3" wp14:editId="7CBAECD1">
            <wp:extent cx="5566410" cy="3049929"/>
            <wp:effectExtent l="0" t="0" r="0" b="0"/>
            <wp:docPr id="20873017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5575457" cy="3054886"/>
                    </a:xfrm>
                    <a:prstGeom prst="rect">
                      <a:avLst/>
                    </a:prstGeom>
                    <a:ln/>
                  </pic:spPr>
                </pic:pic>
              </a:graphicData>
            </a:graphic>
          </wp:inline>
        </w:drawing>
      </w:r>
    </w:p>
    <w:p w14:paraId="0EB01FDF" w14:textId="76112E6D" w:rsidR="00A93525" w:rsidRDefault="00A93525" w:rsidP="005F6D64">
      <w:pPr>
        <w:pStyle w:val="Caption"/>
        <w:spacing w:before="120"/>
        <w:rPr>
          <w:color w:val="000000"/>
        </w:rPr>
      </w:pPr>
      <w:bookmarkStart w:id="80" w:name="_Toc144484811"/>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25</w:t>
      </w:r>
      <w:r w:rsidR="00E71E96">
        <w:rPr>
          <w:noProof/>
        </w:rPr>
        <w:fldChar w:fldCharType="end"/>
      </w:r>
      <w:r>
        <w:t xml:space="preserve"> </w:t>
      </w:r>
      <w:r>
        <w:rPr>
          <w:color w:val="000000"/>
        </w:rPr>
        <w:t>Sơ đồ hoạt động Xem sản phẩm xu hướng</w:t>
      </w:r>
      <w:bookmarkEnd w:id="80"/>
    </w:p>
    <w:p w14:paraId="722D1CBD" w14:textId="5DCEEB13" w:rsidR="00EB0916" w:rsidRPr="00831133" w:rsidRDefault="00DC1CBE" w:rsidP="00831133">
      <w:pPr>
        <w:pStyle w:val="Nidungvnbn"/>
      </w:pPr>
      <w:r>
        <w:t>Người dùng chọn vào mục thống kê, trên giao diện thống kê có thống kế sản phẩm hết hàng, người dùng có thể chọn “xem tất cả” ở thẻ “</w:t>
      </w:r>
      <w:r w:rsidR="009D5593">
        <w:t>Xu hướng</w:t>
      </w:r>
      <w:r>
        <w:t xml:space="preserve">” để xem tất cả sản phẩm </w:t>
      </w:r>
      <w:r w:rsidR="009D5593">
        <w:t>đang bán chạy của cửa hàng</w:t>
      </w:r>
      <w:r>
        <w:t xml:space="preserve"> trên hệ thống.</w:t>
      </w:r>
    </w:p>
    <w:p w14:paraId="4E0D2660" w14:textId="151B1AE8" w:rsidR="00EB0916" w:rsidRDefault="00EB0916" w:rsidP="00EB0916">
      <w:pPr>
        <w:pStyle w:val="Heading2"/>
      </w:pPr>
      <w:bookmarkStart w:id="81" w:name="_Toc144484735"/>
      <w:r>
        <w:lastRenderedPageBreak/>
        <w:t>Sơ đồ thực thể</w:t>
      </w:r>
      <w:bookmarkEnd w:id="81"/>
    </w:p>
    <w:p w14:paraId="309BA53D" w14:textId="0C0D0D4A" w:rsidR="00EB0916" w:rsidRDefault="00357FC8" w:rsidP="00EB0916">
      <w:pPr>
        <w:keepNext/>
      </w:pPr>
      <w:r>
        <w:rPr>
          <w:noProof/>
        </w:rPr>
        <w:drawing>
          <wp:inline distT="0" distB="0" distL="0" distR="0" wp14:anchorId="6BC3799E" wp14:editId="7D5DCB90">
            <wp:extent cx="5579745" cy="326517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ơ đồ thực thể.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3265170"/>
                    </a:xfrm>
                    <a:prstGeom prst="rect">
                      <a:avLst/>
                    </a:prstGeom>
                  </pic:spPr>
                </pic:pic>
              </a:graphicData>
            </a:graphic>
          </wp:inline>
        </w:drawing>
      </w:r>
    </w:p>
    <w:p w14:paraId="0573DC26" w14:textId="0B58F7A7" w:rsidR="00EB0916" w:rsidRDefault="00EB0916" w:rsidP="005F6D64">
      <w:pPr>
        <w:pStyle w:val="Caption"/>
        <w:spacing w:before="120"/>
        <w:rPr>
          <w:color w:val="000000"/>
        </w:rPr>
      </w:pPr>
      <w:bookmarkStart w:id="82" w:name="_Toc144484812"/>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26</w:t>
      </w:r>
      <w:r w:rsidR="00E71E96">
        <w:rPr>
          <w:noProof/>
        </w:rPr>
        <w:fldChar w:fldCharType="end"/>
      </w:r>
      <w:r w:rsidRPr="00EB0916">
        <w:rPr>
          <w:color w:val="000000"/>
        </w:rPr>
        <w:t xml:space="preserve"> </w:t>
      </w:r>
      <w:r>
        <w:rPr>
          <w:color w:val="000000"/>
        </w:rPr>
        <w:t>Sơ đồ thực thể</w:t>
      </w:r>
      <w:bookmarkEnd w:id="82"/>
    </w:p>
    <w:p w14:paraId="5728A660" w14:textId="4A2B8B30" w:rsidR="00B01233" w:rsidRPr="00B01233" w:rsidRDefault="00B01233" w:rsidP="00B01233">
      <w:pPr>
        <w:pStyle w:val="Nidungvnbn"/>
      </w:pPr>
      <w:r w:rsidRPr="00A73C40">
        <w:t>Bảng User đại diện cho tài khoản của nhân viên và với mỗi nhân viên</w:t>
      </w:r>
      <w:r>
        <w:t xml:space="preserve"> có các thuộc tính như Bảng 2.1.</w:t>
      </w:r>
      <w:r w:rsidR="00CF559A">
        <w:t xml:space="preserve"> Có những thuộc tính kiểu dữ liệu là enum sẽ ràng buộc giá trị của thuộc tính đó trong giới hạn của enum được định nghĩa như role chỉ được khai báo là 0,1 hoặc 2 nếu ra khai báo khác trong enum sẽ lỗi ràng buộc dữ liệu.</w:t>
      </w:r>
    </w:p>
    <w:p w14:paraId="3569AE1E" w14:textId="0FFEB80C" w:rsidR="007036FE" w:rsidRDefault="007036FE" w:rsidP="007036FE">
      <w:pPr>
        <w:pStyle w:val="Caption"/>
        <w:keepNext/>
      </w:pPr>
      <w:bookmarkStart w:id="83" w:name="_Toc144484895"/>
      <w:r>
        <w:t xml:space="preserve">Bảng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261DA5">
        <w:t>.</w:t>
      </w:r>
      <w:r w:rsidR="00E71E96">
        <w:fldChar w:fldCharType="begin"/>
      </w:r>
      <w:r w:rsidR="00E71E96">
        <w:instrText xml:space="preserve"> SEQ Bảng \* ARABIC \s 1 </w:instrText>
      </w:r>
      <w:r w:rsidR="00E71E96">
        <w:fldChar w:fldCharType="separate"/>
      </w:r>
      <w:r w:rsidR="00851919">
        <w:rPr>
          <w:noProof/>
        </w:rPr>
        <w:t>1</w:t>
      </w:r>
      <w:r w:rsidR="00E71E96">
        <w:rPr>
          <w:noProof/>
        </w:rPr>
        <w:fldChar w:fldCharType="end"/>
      </w:r>
      <w:r>
        <w:t xml:space="preserve"> Thuộc tính User</w:t>
      </w:r>
      <w:bookmarkEnd w:id="83"/>
    </w:p>
    <w:tbl>
      <w:tblPr>
        <w:tblStyle w:val="TableGrid"/>
        <w:tblW w:w="0" w:type="auto"/>
        <w:jc w:val="center"/>
        <w:tblLook w:val="04A0" w:firstRow="1" w:lastRow="0" w:firstColumn="1" w:lastColumn="0" w:noHBand="0" w:noVBand="1"/>
      </w:tblPr>
      <w:tblGrid>
        <w:gridCol w:w="2272"/>
        <w:gridCol w:w="2826"/>
        <w:gridCol w:w="1843"/>
        <w:gridCol w:w="1836"/>
      </w:tblGrid>
      <w:tr w:rsidR="00A65C59" w:rsidRPr="00187041" w14:paraId="36BB18C3" w14:textId="05B66962" w:rsidTr="00CF559A">
        <w:trPr>
          <w:jc w:val="center"/>
        </w:trPr>
        <w:tc>
          <w:tcPr>
            <w:tcW w:w="2272" w:type="dxa"/>
            <w:shd w:val="clear" w:color="auto" w:fill="8DB3E2" w:themeFill="text2" w:themeFillTint="66"/>
          </w:tcPr>
          <w:p w14:paraId="6127A0CF" w14:textId="5E65484D" w:rsidR="00A65C59" w:rsidRPr="00CF559A" w:rsidRDefault="00187041" w:rsidP="00187041">
            <w:pPr>
              <w:jc w:val="both"/>
              <w:rPr>
                <w:b/>
              </w:rPr>
            </w:pPr>
            <w:r w:rsidRPr="00CF559A">
              <w:rPr>
                <w:b/>
              </w:rPr>
              <w:t>Thuộc tính</w:t>
            </w:r>
          </w:p>
        </w:tc>
        <w:tc>
          <w:tcPr>
            <w:tcW w:w="2826" w:type="dxa"/>
            <w:shd w:val="clear" w:color="auto" w:fill="8DB3E2" w:themeFill="text2" w:themeFillTint="66"/>
          </w:tcPr>
          <w:p w14:paraId="4851052F" w14:textId="6392ED57" w:rsidR="00A65C59" w:rsidRPr="00CF559A" w:rsidRDefault="00187041" w:rsidP="00187041">
            <w:pPr>
              <w:jc w:val="both"/>
              <w:rPr>
                <w:b/>
              </w:rPr>
            </w:pPr>
            <w:r w:rsidRPr="00CF559A">
              <w:rPr>
                <w:b/>
              </w:rPr>
              <w:t>Kiểu dữ liệu</w:t>
            </w:r>
          </w:p>
        </w:tc>
        <w:tc>
          <w:tcPr>
            <w:tcW w:w="1843" w:type="dxa"/>
            <w:shd w:val="clear" w:color="auto" w:fill="8DB3E2" w:themeFill="text2" w:themeFillTint="66"/>
          </w:tcPr>
          <w:p w14:paraId="6740A9B3" w14:textId="29EDBF90" w:rsidR="00A65C59" w:rsidRPr="00CF559A" w:rsidRDefault="00187041" w:rsidP="00187041">
            <w:pPr>
              <w:jc w:val="both"/>
              <w:rPr>
                <w:b/>
              </w:rPr>
            </w:pPr>
            <w:r w:rsidRPr="00CF559A">
              <w:rPr>
                <w:b/>
              </w:rPr>
              <w:t>Khóa chính</w:t>
            </w:r>
          </w:p>
        </w:tc>
        <w:tc>
          <w:tcPr>
            <w:tcW w:w="1836" w:type="dxa"/>
            <w:shd w:val="clear" w:color="auto" w:fill="8DB3E2" w:themeFill="text2" w:themeFillTint="66"/>
          </w:tcPr>
          <w:p w14:paraId="41F58E12" w14:textId="5CF09934" w:rsidR="00A65C59" w:rsidRPr="00CF559A" w:rsidRDefault="00187041" w:rsidP="00187041">
            <w:pPr>
              <w:jc w:val="both"/>
              <w:rPr>
                <w:b/>
              </w:rPr>
            </w:pPr>
            <w:r w:rsidRPr="00CF559A">
              <w:rPr>
                <w:b/>
              </w:rPr>
              <w:t>Khóa ngoại</w:t>
            </w:r>
          </w:p>
        </w:tc>
      </w:tr>
      <w:tr w:rsidR="00A65C59" w:rsidRPr="00187041" w14:paraId="6FCB9CE3" w14:textId="04582E98" w:rsidTr="00D84D52">
        <w:trPr>
          <w:jc w:val="center"/>
        </w:trPr>
        <w:tc>
          <w:tcPr>
            <w:tcW w:w="2272" w:type="dxa"/>
            <w:shd w:val="clear" w:color="auto" w:fill="auto"/>
          </w:tcPr>
          <w:p w14:paraId="42B1B76C" w14:textId="4A8EB98E" w:rsidR="00A65C59" w:rsidRPr="00187041" w:rsidRDefault="00187041" w:rsidP="00187041">
            <w:pPr>
              <w:jc w:val="both"/>
            </w:pPr>
            <w:r>
              <w:t>id</w:t>
            </w:r>
          </w:p>
        </w:tc>
        <w:tc>
          <w:tcPr>
            <w:tcW w:w="2826" w:type="dxa"/>
            <w:shd w:val="clear" w:color="auto" w:fill="auto"/>
          </w:tcPr>
          <w:p w14:paraId="36D6881F" w14:textId="422416FE" w:rsidR="00A65C59" w:rsidRPr="00187041" w:rsidRDefault="00187041" w:rsidP="00187041">
            <w:pPr>
              <w:jc w:val="both"/>
            </w:pPr>
            <w:r>
              <w:t>VARCHAR(50)</w:t>
            </w:r>
          </w:p>
        </w:tc>
        <w:tc>
          <w:tcPr>
            <w:tcW w:w="1843" w:type="dxa"/>
          </w:tcPr>
          <w:p w14:paraId="5F30D797" w14:textId="2DFA5815" w:rsidR="00A65C59" w:rsidRPr="00187041" w:rsidRDefault="00187041" w:rsidP="00187041">
            <w:pPr>
              <w:jc w:val="center"/>
            </w:pPr>
            <w:r>
              <w:t>X</w:t>
            </w:r>
          </w:p>
        </w:tc>
        <w:tc>
          <w:tcPr>
            <w:tcW w:w="1836" w:type="dxa"/>
          </w:tcPr>
          <w:p w14:paraId="46003FD4" w14:textId="153243A0" w:rsidR="00A65C59" w:rsidRPr="00187041" w:rsidRDefault="00A65C59" w:rsidP="00187041">
            <w:pPr>
              <w:jc w:val="center"/>
            </w:pPr>
          </w:p>
        </w:tc>
      </w:tr>
      <w:tr w:rsidR="00187041" w:rsidRPr="00187041" w14:paraId="66E49A2B" w14:textId="129D9437" w:rsidTr="00527AA3">
        <w:trPr>
          <w:jc w:val="center"/>
        </w:trPr>
        <w:tc>
          <w:tcPr>
            <w:tcW w:w="2272" w:type="dxa"/>
          </w:tcPr>
          <w:p w14:paraId="714E92EB" w14:textId="42EA0CF1" w:rsidR="00187041" w:rsidRPr="00187041" w:rsidRDefault="00187041" w:rsidP="00187041">
            <w:pPr>
              <w:jc w:val="both"/>
            </w:pPr>
            <w:r>
              <w:t>account</w:t>
            </w:r>
          </w:p>
        </w:tc>
        <w:tc>
          <w:tcPr>
            <w:tcW w:w="2826" w:type="dxa"/>
          </w:tcPr>
          <w:p w14:paraId="6E673548" w14:textId="789206E5" w:rsidR="00187041" w:rsidRPr="00187041" w:rsidRDefault="00187041" w:rsidP="00187041">
            <w:pPr>
              <w:jc w:val="both"/>
            </w:pPr>
            <w:r w:rsidRPr="00BF282F">
              <w:t>VARCHAR(100)</w:t>
            </w:r>
          </w:p>
        </w:tc>
        <w:tc>
          <w:tcPr>
            <w:tcW w:w="1843" w:type="dxa"/>
          </w:tcPr>
          <w:p w14:paraId="08740B5D" w14:textId="7811D6B9" w:rsidR="00187041" w:rsidRPr="00187041" w:rsidRDefault="00187041" w:rsidP="00187041">
            <w:pPr>
              <w:jc w:val="center"/>
            </w:pPr>
          </w:p>
        </w:tc>
        <w:tc>
          <w:tcPr>
            <w:tcW w:w="1836" w:type="dxa"/>
          </w:tcPr>
          <w:p w14:paraId="424BC08C" w14:textId="77777777" w:rsidR="00187041" w:rsidRPr="00187041" w:rsidRDefault="00187041" w:rsidP="00187041">
            <w:pPr>
              <w:jc w:val="center"/>
            </w:pPr>
          </w:p>
        </w:tc>
      </w:tr>
      <w:tr w:rsidR="00187041" w:rsidRPr="00187041" w14:paraId="4C0E613B" w14:textId="77777777" w:rsidTr="00527AA3">
        <w:trPr>
          <w:jc w:val="center"/>
        </w:trPr>
        <w:tc>
          <w:tcPr>
            <w:tcW w:w="2272" w:type="dxa"/>
          </w:tcPr>
          <w:p w14:paraId="314B716A" w14:textId="0B70BB02" w:rsidR="00187041" w:rsidRDefault="00187041" w:rsidP="00187041">
            <w:pPr>
              <w:jc w:val="both"/>
            </w:pPr>
            <w:r>
              <w:t>password</w:t>
            </w:r>
          </w:p>
        </w:tc>
        <w:tc>
          <w:tcPr>
            <w:tcW w:w="2826" w:type="dxa"/>
          </w:tcPr>
          <w:p w14:paraId="364AAB60" w14:textId="151F7DD3" w:rsidR="00187041" w:rsidRPr="00187041" w:rsidRDefault="00187041" w:rsidP="00187041">
            <w:pPr>
              <w:jc w:val="both"/>
            </w:pPr>
            <w:r w:rsidRPr="00BF282F">
              <w:t>VARCHAR(100)</w:t>
            </w:r>
          </w:p>
        </w:tc>
        <w:tc>
          <w:tcPr>
            <w:tcW w:w="1843" w:type="dxa"/>
          </w:tcPr>
          <w:p w14:paraId="699D60BB" w14:textId="77777777" w:rsidR="00187041" w:rsidRPr="00187041" w:rsidRDefault="00187041" w:rsidP="00187041">
            <w:pPr>
              <w:jc w:val="center"/>
            </w:pPr>
          </w:p>
        </w:tc>
        <w:tc>
          <w:tcPr>
            <w:tcW w:w="1836" w:type="dxa"/>
          </w:tcPr>
          <w:p w14:paraId="5594E47D" w14:textId="77777777" w:rsidR="00187041" w:rsidRPr="00187041" w:rsidRDefault="00187041" w:rsidP="00187041">
            <w:pPr>
              <w:jc w:val="center"/>
            </w:pPr>
          </w:p>
        </w:tc>
      </w:tr>
      <w:tr w:rsidR="00187041" w:rsidRPr="00187041" w14:paraId="1887420F" w14:textId="77777777" w:rsidTr="00527AA3">
        <w:trPr>
          <w:jc w:val="center"/>
        </w:trPr>
        <w:tc>
          <w:tcPr>
            <w:tcW w:w="2272" w:type="dxa"/>
          </w:tcPr>
          <w:p w14:paraId="62C06E44" w14:textId="19A6F550" w:rsidR="00187041" w:rsidRDefault="00187041" w:rsidP="00187041">
            <w:pPr>
              <w:jc w:val="both"/>
            </w:pPr>
            <w:r>
              <w:t>firstname</w:t>
            </w:r>
          </w:p>
        </w:tc>
        <w:tc>
          <w:tcPr>
            <w:tcW w:w="2826" w:type="dxa"/>
          </w:tcPr>
          <w:p w14:paraId="0B52FEF9" w14:textId="742ABA3A" w:rsidR="00187041" w:rsidRPr="00187041" w:rsidRDefault="00187041" w:rsidP="00187041">
            <w:pPr>
              <w:jc w:val="both"/>
            </w:pPr>
            <w:r w:rsidRPr="00BF282F">
              <w:t>VARCHAR(100)</w:t>
            </w:r>
          </w:p>
        </w:tc>
        <w:tc>
          <w:tcPr>
            <w:tcW w:w="1843" w:type="dxa"/>
          </w:tcPr>
          <w:p w14:paraId="0A0C48E3" w14:textId="77777777" w:rsidR="00187041" w:rsidRPr="00187041" w:rsidRDefault="00187041" w:rsidP="00187041">
            <w:pPr>
              <w:jc w:val="center"/>
            </w:pPr>
          </w:p>
        </w:tc>
        <w:tc>
          <w:tcPr>
            <w:tcW w:w="1836" w:type="dxa"/>
          </w:tcPr>
          <w:p w14:paraId="1454E94F" w14:textId="77777777" w:rsidR="00187041" w:rsidRPr="00187041" w:rsidRDefault="00187041" w:rsidP="00187041">
            <w:pPr>
              <w:jc w:val="center"/>
            </w:pPr>
          </w:p>
        </w:tc>
      </w:tr>
      <w:tr w:rsidR="00187041" w:rsidRPr="00187041" w14:paraId="262F5D74" w14:textId="77777777" w:rsidTr="00527AA3">
        <w:trPr>
          <w:jc w:val="center"/>
        </w:trPr>
        <w:tc>
          <w:tcPr>
            <w:tcW w:w="2272" w:type="dxa"/>
          </w:tcPr>
          <w:p w14:paraId="1B678A17" w14:textId="503F00A6" w:rsidR="00187041" w:rsidRDefault="00187041" w:rsidP="00187041">
            <w:pPr>
              <w:jc w:val="both"/>
            </w:pPr>
            <w:r>
              <w:t>lastname</w:t>
            </w:r>
          </w:p>
        </w:tc>
        <w:tc>
          <w:tcPr>
            <w:tcW w:w="2826" w:type="dxa"/>
          </w:tcPr>
          <w:p w14:paraId="6E295A90" w14:textId="26373437" w:rsidR="00187041" w:rsidRPr="00187041" w:rsidRDefault="00187041" w:rsidP="00187041">
            <w:pPr>
              <w:jc w:val="both"/>
            </w:pPr>
            <w:r w:rsidRPr="00BF282F">
              <w:t>VARCHAR(100)</w:t>
            </w:r>
          </w:p>
        </w:tc>
        <w:tc>
          <w:tcPr>
            <w:tcW w:w="1843" w:type="dxa"/>
          </w:tcPr>
          <w:p w14:paraId="438427B8" w14:textId="77777777" w:rsidR="00187041" w:rsidRPr="00187041" w:rsidRDefault="00187041" w:rsidP="00187041">
            <w:pPr>
              <w:jc w:val="center"/>
            </w:pPr>
          </w:p>
        </w:tc>
        <w:tc>
          <w:tcPr>
            <w:tcW w:w="1836" w:type="dxa"/>
          </w:tcPr>
          <w:p w14:paraId="3FF49CC7" w14:textId="77777777" w:rsidR="00187041" w:rsidRPr="00187041" w:rsidRDefault="00187041" w:rsidP="00187041">
            <w:pPr>
              <w:jc w:val="center"/>
            </w:pPr>
          </w:p>
        </w:tc>
      </w:tr>
      <w:tr w:rsidR="00187041" w:rsidRPr="00187041" w14:paraId="291E7F4F" w14:textId="77777777" w:rsidTr="00527AA3">
        <w:trPr>
          <w:jc w:val="center"/>
        </w:trPr>
        <w:tc>
          <w:tcPr>
            <w:tcW w:w="2272" w:type="dxa"/>
          </w:tcPr>
          <w:p w14:paraId="1CD48B23" w14:textId="624A0D3D" w:rsidR="00187041" w:rsidRDefault="00187041" w:rsidP="00187041">
            <w:pPr>
              <w:jc w:val="both"/>
            </w:pPr>
            <w:r>
              <w:t xml:space="preserve">role </w:t>
            </w:r>
          </w:p>
        </w:tc>
        <w:tc>
          <w:tcPr>
            <w:tcW w:w="2826" w:type="dxa"/>
          </w:tcPr>
          <w:p w14:paraId="20EA8AF8" w14:textId="07E7A205" w:rsidR="00187041" w:rsidRPr="00187041" w:rsidRDefault="00187041" w:rsidP="00187041">
            <w:pPr>
              <w:jc w:val="both"/>
            </w:pPr>
            <w:r>
              <w:t>ENUM(0, 1, 2)</w:t>
            </w:r>
          </w:p>
        </w:tc>
        <w:tc>
          <w:tcPr>
            <w:tcW w:w="1843" w:type="dxa"/>
          </w:tcPr>
          <w:p w14:paraId="60E209FC" w14:textId="77777777" w:rsidR="00187041" w:rsidRPr="00187041" w:rsidRDefault="00187041" w:rsidP="00187041">
            <w:pPr>
              <w:jc w:val="center"/>
            </w:pPr>
          </w:p>
        </w:tc>
        <w:tc>
          <w:tcPr>
            <w:tcW w:w="1836" w:type="dxa"/>
          </w:tcPr>
          <w:p w14:paraId="5AA5E3BC" w14:textId="77777777" w:rsidR="00187041" w:rsidRPr="00187041" w:rsidRDefault="00187041" w:rsidP="00187041">
            <w:pPr>
              <w:jc w:val="center"/>
            </w:pPr>
          </w:p>
        </w:tc>
      </w:tr>
      <w:tr w:rsidR="00187041" w:rsidRPr="00187041" w14:paraId="4E823455" w14:textId="77777777" w:rsidTr="00527AA3">
        <w:trPr>
          <w:jc w:val="center"/>
        </w:trPr>
        <w:tc>
          <w:tcPr>
            <w:tcW w:w="2272" w:type="dxa"/>
          </w:tcPr>
          <w:p w14:paraId="76DB16B1" w14:textId="734EB33E" w:rsidR="00187041" w:rsidRDefault="00187041" w:rsidP="00187041">
            <w:pPr>
              <w:jc w:val="both"/>
            </w:pPr>
            <w:r>
              <w:t>gender</w:t>
            </w:r>
          </w:p>
        </w:tc>
        <w:tc>
          <w:tcPr>
            <w:tcW w:w="2826" w:type="dxa"/>
          </w:tcPr>
          <w:p w14:paraId="4E027524" w14:textId="516C1F8B" w:rsidR="00187041" w:rsidRPr="00187041" w:rsidRDefault="00527AA3" w:rsidP="00187041">
            <w:pPr>
              <w:jc w:val="both"/>
            </w:pPr>
            <w:r>
              <w:t>ENUM(‘male’, ‘female’)</w:t>
            </w:r>
          </w:p>
        </w:tc>
        <w:tc>
          <w:tcPr>
            <w:tcW w:w="1843" w:type="dxa"/>
          </w:tcPr>
          <w:p w14:paraId="4F54D532" w14:textId="77777777" w:rsidR="00187041" w:rsidRPr="00187041" w:rsidRDefault="00187041" w:rsidP="00187041">
            <w:pPr>
              <w:jc w:val="center"/>
            </w:pPr>
          </w:p>
        </w:tc>
        <w:tc>
          <w:tcPr>
            <w:tcW w:w="1836" w:type="dxa"/>
          </w:tcPr>
          <w:p w14:paraId="0483C751" w14:textId="77777777" w:rsidR="00187041" w:rsidRPr="00187041" w:rsidRDefault="00187041" w:rsidP="00187041">
            <w:pPr>
              <w:jc w:val="center"/>
            </w:pPr>
          </w:p>
        </w:tc>
      </w:tr>
      <w:tr w:rsidR="00187041" w:rsidRPr="00187041" w14:paraId="1683F651" w14:textId="77777777" w:rsidTr="00527AA3">
        <w:trPr>
          <w:jc w:val="center"/>
        </w:trPr>
        <w:tc>
          <w:tcPr>
            <w:tcW w:w="2272" w:type="dxa"/>
          </w:tcPr>
          <w:p w14:paraId="4F47B0E2" w14:textId="4DC74BF2" w:rsidR="00187041" w:rsidRDefault="00187041" w:rsidP="00187041">
            <w:pPr>
              <w:jc w:val="both"/>
            </w:pPr>
            <w:r>
              <w:t>phonenumber</w:t>
            </w:r>
          </w:p>
        </w:tc>
        <w:tc>
          <w:tcPr>
            <w:tcW w:w="2826" w:type="dxa"/>
          </w:tcPr>
          <w:p w14:paraId="0C59BDC0" w14:textId="03FAB763" w:rsidR="00187041" w:rsidRPr="00187041" w:rsidRDefault="00527AA3" w:rsidP="00187041">
            <w:pPr>
              <w:jc w:val="both"/>
            </w:pPr>
            <w:r>
              <w:t>INT</w:t>
            </w:r>
          </w:p>
        </w:tc>
        <w:tc>
          <w:tcPr>
            <w:tcW w:w="1843" w:type="dxa"/>
          </w:tcPr>
          <w:p w14:paraId="69D11496" w14:textId="77777777" w:rsidR="00187041" w:rsidRPr="00187041" w:rsidRDefault="00187041" w:rsidP="00187041">
            <w:pPr>
              <w:jc w:val="center"/>
            </w:pPr>
          </w:p>
        </w:tc>
        <w:tc>
          <w:tcPr>
            <w:tcW w:w="1836" w:type="dxa"/>
          </w:tcPr>
          <w:p w14:paraId="150FB448" w14:textId="77777777" w:rsidR="00187041" w:rsidRPr="00187041" w:rsidRDefault="00187041" w:rsidP="00187041">
            <w:pPr>
              <w:jc w:val="center"/>
            </w:pPr>
          </w:p>
        </w:tc>
      </w:tr>
      <w:tr w:rsidR="00187041" w:rsidRPr="00187041" w14:paraId="2AD74B90" w14:textId="77777777" w:rsidTr="00527AA3">
        <w:trPr>
          <w:jc w:val="center"/>
        </w:trPr>
        <w:tc>
          <w:tcPr>
            <w:tcW w:w="2272" w:type="dxa"/>
          </w:tcPr>
          <w:p w14:paraId="1B82F23C" w14:textId="1DBA6C1B" w:rsidR="00187041" w:rsidRDefault="00187041" w:rsidP="00187041">
            <w:pPr>
              <w:jc w:val="both"/>
            </w:pPr>
            <w:r>
              <w:t>address</w:t>
            </w:r>
          </w:p>
        </w:tc>
        <w:tc>
          <w:tcPr>
            <w:tcW w:w="2826" w:type="dxa"/>
          </w:tcPr>
          <w:p w14:paraId="0993BBA5" w14:textId="4459F229" w:rsidR="00187041" w:rsidRPr="00187041" w:rsidRDefault="00527AA3" w:rsidP="00187041">
            <w:pPr>
              <w:jc w:val="both"/>
            </w:pPr>
            <w:r>
              <w:t>VARCHAR(100)</w:t>
            </w:r>
          </w:p>
        </w:tc>
        <w:tc>
          <w:tcPr>
            <w:tcW w:w="1843" w:type="dxa"/>
          </w:tcPr>
          <w:p w14:paraId="0392663D" w14:textId="77777777" w:rsidR="00187041" w:rsidRPr="00187041" w:rsidRDefault="00187041" w:rsidP="00187041">
            <w:pPr>
              <w:jc w:val="center"/>
            </w:pPr>
          </w:p>
        </w:tc>
        <w:tc>
          <w:tcPr>
            <w:tcW w:w="1836" w:type="dxa"/>
          </w:tcPr>
          <w:p w14:paraId="2268D59A" w14:textId="77777777" w:rsidR="00187041" w:rsidRPr="00187041" w:rsidRDefault="00187041" w:rsidP="00187041">
            <w:pPr>
              <w:jc w:val="center"/>
            </w:pPr>
          </w:p>
        </w:tc>
      </w:tr>
      <w:tr w:rsidR="00187041" w:rsidRPr="00187041" w14:paraId="247ECC61" w14:textId="77777777" w:rsidTr="00527AA3">
        <w:trPr>
          <w:jc w:val="center"/>
        </w:trPr>
        <w:tc>
          <w:tcPr>
            <w:tcW w:w="2272" w:type="dxa"/>
          </w:tcPr>
          <w:p w14:paraId="10FC441D" w14:textId="2FDE13E8" w:rsidR="00187041" w:rsidRDefault="00187041" w:rsidP="00187041">
            <w:pPr>
              <w:jc w:val="both"/>
            </w:pPr>
            <w:r>
              <w:t>birthday</w:t>
            </w:r>
          </w:p>
        </w:tc>
        <w:tc>
          <w:tcPr>
            <w:tcW w:w="2826" w:type="dxa"/>
          </w:tcPr>
          <w:p w14:paraId="38CDC33C" w14:textId="7E158370" w:rsidR="00187041" w:rsidRPr="00187041" w:rsidRDefault="00527AA3" w:rsidP="00187041">
            <w:pPr>
              <w:jc w:val="both"/>
            </w:pPr>
            <w:r>
              <w:t>VARCHAR(100)</w:t>
            </w:r>
          </w:p>
        </w:tc>
        <w:tc>
          <w:tcPr>
            <w:tcW w:w="1843" w:type="dxa"/>
          </w:tcPr>
          <w:p w14:paraId="48C79F33" w14:textId="77777777" w:rsidR="00187041" w:rsidRPr="00187041" w:rsidRDefault="00187041" w:rsidP="00187041">
            <w:pPr>
              <w:jc w:val="center"/>
            </w:pPr>
          </w:p>
        </w:tc>
        <w:tc>
          <w:tcPr>
            <w:tcW w:w="1836" w:type="dxa"/>
          </w:tcPr>
          <w:p w14:paraId="2D334F87" w14:textId="77777777" w:rsidR="00187041" w:rsidRPr="00187041" w:rsidRDefault="00187041" w:rsidP="00187041">
            <w:pPr>
              <w:jc w:val="center"/>
            </w:pPr>
          </w:p>
        </w:tc>
      </w:tr>
      <w:tr w:rsidR="00187041" w:rsidRPr="00187041" w14:paraId="6EB47471" w14:textId="77777777" w:rsidTr="00527AA3">
        <w:trPr>
          <w:jc w:val="center"/>
        </w:trPr>
        <w:tc>
          <w:tcPr>
            <w:tcW w:w="2272" w:type="dxa"/>
          </w:tcPr>
          <w:p w14:paraId="7718A79D" w14:textId="41C018BF" w:rsidR="00187041" w:rsidRDefault="00187041" w:rsidP="00187041">
            <w:pPr>
              <w:jc w:val="both"/>
            </w:pPr>
            <w:r>
              <w:t>nationality</w:t>
            </w:r>
          </w:p>
        </w:tc>
        <w:tc>
          <w:tcPr>
            <w:tcW w:w="2826" w:type="dxa"/>
          </w:tcPr>
          <w:p w14:paraId="07E33696" w14:textId="25127D78" w:rsidR="00187041" w:rsidRPr="00187041" w:rsidRDefault="00527AA3" w:rsidP="00187041">
            <w:pPr>
              <w:jc w:val="both"/>
            </w:pPr>
            <w:r>
              <w:t>VARCHAR(255)</w:t>
            </w:r>
          </w:p>
        </w:tc>
        <w:tc>
          <w:tcPr>
            <w:tcW w:w="1843" w:type="dxa"/>
          </w:tcPr>
          <w:p w14:paraId="32B1D868" w14:textId="77777777" w:rsidR="00187041" w:rsidRPr="00187041" w:rsidRDefault="00187041" w:rsidP="00187041">
            <w:pPr>
              <w:jc w:val="center"/>
            </w:pPr>
          </w:p>
        </w:tc>
        <w:tc>
          <w:tcPr>
            <w:tcW w:w="1836" w:type="dxa"/>
          </w:tcPr>
          <w:p w14:paraId="6BC7E54C" w14:textId="77777777" w:rsidR="00187041" w:rsidRPr="00187041" w:rsidRDefault="00187041" w:rsidP="00187041">
            <w:pPr>
              <w:jc w:val="center"/>
            </w:pPr>
          </w:p>
        </w:tc>
      </w:tr>
      <w:tr w:rsidR="00187041" w:rsidRPr="00187041" w14:paraId="6AD3A140" w14:textId="77777777" w:rsidTr="00527AA3">
        <w:trPr>
          <w:jc w:val="center"/>
        </w:trPr>
        <w:tc>
          <w:tcPr>
            <w:tcW w:w="2272" w:type="dxa"/>
          </w:tcPr>
          <w:p w14:paraId="54563026" w14:textId="61B04507" w:rsidR="00187041" w:rsidRDefault="00187041" w:rsidP="00187041">
            <w:pPr>
              <w:jc w:val="both"/>
            </w:pPr>
            <w:r>
              <w:t>postalCode</w:t>
            </w:r>
          </w:p>
        </w:tc>
        <w:tc>
          <w:tcPr>
            <w:tcW w:w="2826" w:type="dxa"/>
          </w:tcPr>
          <w:p w14:paraId="0981F700" w14:textId="5850ADC9" w:rsidR="00187041" w:rsidRPr="00187041" w:rsidRDefault="00527AA3" w:rsidP="00187041">
            <w:pPr>
              <w:jc w:val="both"/>
            </w:pPr>
            <w:r>
              <w:t>INT</w:t>
            </w:r>
          </w:p>
        </w:tc>
        <w:tc>
          <w:tcPr>
            <w:tcW w:w="1843" w:type="dxa"/>
          </w:tcPr>
          <w:p w14:paraId="59ED82A1" w14:textId="77777777" w:rsidR="00187041" w:rsidRPr="00187041" w:rsidRDefault="00187041" w:rsidP="00187041">
            <w:pPr>
              <w:jc w:val="center"/>
            </w:pPr>
          </w:p>
        </w:tc>
        <w:tc>
          <w:tcPr>
            <w:tcW w:w="1836" w:type="dxa"/>
          </w:tcPr>
          <w:p w14:paraId="07B94D35" w14:textId="77777777" w:rsidR="00187041" w:rsidRPr="00187041" w:rsidRDefault="00187041" w:rsidP="00187041">
            <w:pPr>
              <w:jc w:val="center"/>
            </w:pPr>
          </w:p>
        </w:tc>
      </w:tr>
      <w:tr w:rsidR="00187041" w:rsidRPr="00187041" w14:paraId="13CC9841" w14:textId="77777777" w:rsidTr="00527AA3">
        <w:trPr>
          <w:jc w:val="center"/>
        </w:trPr>
        <w:tc>
          <w:tcPr>
            <w:tcW w:w="2272" w:type="dxa"/>
          </w:tcPr>
          <w:p w14:paraId="2946E7EF" w14:textId="1078F2C8" w:rsidR="00187041" w:rsidRDefault="00187041" w:rsidP="00187041">
            <w:pPr>
              <w:jc w:val="both"/>
            </w:pPr>
            <w:r>
              <w:t>createDate</w:t>
            </w:r>
          </w:p>
        </w:tc>
        <w:tc>
          <w:tcPr>
            <w:tcW w:w="2826" w:type="dxa"/>
          </w:tcPr>
          <w:p w14:paraId="203C7E23" w14:textId="0D10FC3D" w:rsidR="00187041" w:rsidRPr="00187041" w:rsidRDefault="00527AA3" w:rsidP="00187041">
            <w:pPr>
              <w:jc w:val="both"/>
            </w:pPr>
            <w:r>
              <w:t>DATE</w:t>
            </w:r>
          </w:p>
        </w:tc>
        <w:tc>
          <w:tcPr>
            <w:tcW w:w="1843" w:type="dxa"/>
          </w:tcPr>
          <w:p w14:paraId="4BBFD50A" w14:textId="77777777" w:rsidR="00187041" w:rsidRPr="00187041" w:rsidRDefault="00187041" w:rsidP="00187041">
            <w:pPr>
              <w:jc w:val="center"/>
            </w:pPr>
          </w:p>
        </w:tc>
        <w:tc>
          <w:tcPr>
            <w:tcW w:w="1836" w:type="dxa"/>
          </w:tcPr>
          <w:p w14:paraId="195CAFAF" w14:textId="77777777" w:rsidR="00187041" w:rsidRPr="00187041" w:rsidRDefault="00187041" w:rsidP="00187041">
            <w:pPr>
              <w:jc w:val="center"/>
            </w:pPr>
          </w:p>
        </w:tc>
      </w:tr>
      <w:tr w:rsidR="00187041" w:rsidRPr="00187041" w14:paraId="72A57073" w14:textId="77777777" w:rsidTr="00527AA3">
        <w:trPr>
          <w:jc w:val="center"/>
        </w:trPr>
        <w:tc>
          <w:tcPr>
            <w:tcW w:w="2272" w:type="dxa"/>
          </w:tcPr>
          <w:p w14:paraId="0E9477D3" w14:textId="1E4C7250" w:rsidR="00187041" w:rsidRDefault="00187041" w:rsidP="00187041">
            <w:pPr>
              <w:jc w:val="both"/>
            </w:pPr>
            <w:r>
              <w:t>imageID</w:t>
            </w:r>
          </w:p>
        </w:tc>
        <w:tc>
          <w:tcPr>
            <w:tcW w:w="2826" w:type="dxa"/>
          </w:tcPr>
          <w:p w14:paraId="70C58B67" w14:textId="3F52A6ED" w:rsidR="00187041" w:rsidRPr="00187041" w:rsidRDefault="00527AA3" w:rsidP="00187041">
            <w:pPr>
              <w:jc w:val="both"/>
            </w:pPr>
            <w:r>
              <w:t>VARCHAR(50)</w:t>
            </w:r>
          </w:p>
        </w:tc>
        <w:tc>
          <w:tcPr>
            <w:tcW w:w="1843" w:type="dxa"/>
          </w:tcPr>
          <w:p w14:paraId="6581DFA2" w14:textId="77777777" w:rsidR="00187041" w:rsidRPr="00187041" w:rsidRDefault="00187041" w:rsidP="00187041">
            <w:pPr>
              <w:jc w:val="center"/>
            </w:pPr>
          </w:p>
        </w:tc>
        <w:tc>
          <w:tcPr>
            <w:tcW w:w="1836" w:type="dxa"/>
          </w:tcPr>
          <w:p w14:paraId="426D3560" w14:textId="60DAA7BD" w:rsidR="00187041" w:rsidRPr="00187041" w:rsidRDefault="00527AA3" w:rsidP="00187041">
            <w:pPr>
              <w:jc w:val="center"/>
            </w:pPr>
            <w:r>
              <w:t>X</w:t>
            </w:r>
          </w:p>
        </w:tc>
      </w:tr>
    </w:tbl>
    <w:p w14:paraId="501BECCA" w14:textId="7F63D88D" w:rsidR="00A73C40" w:rsidRDefault="00A73C40" w:rsidP="00CF559A">
      <w:pPr>
        <w:pStyle w:val="Nidungvnbn"/>
      </w:pPr>
      <w:r w:rsidRPr="00A73C40">
        <w:lastRenderedPageBreak/>
        <w:t xml:space="preserve">Bảng ImageUser đại diện cho nơi lưu ảnh của nhân viên với các thuộc tính như </w:t>
      </w:r>
      <w:r w:rsidR="00D84D52">
        <w:t>Bảng 2.2.</w:t>
      </w:r>
    </w:p>
    <w:p w14:paraId="71A598E6" w14:textId="2F78A30A" w:rsidR="00D84D52" w:rsidRDefault="00D84D52" w:rsidP="00D84D52">
      <w:pPr>
        <w:pStyle w:val="Caption"/>
        <w:keepNext/>
      </w:pPr>
      <w:bookmarkStart w:id="84" w:name="_Toc144484896"/>
      <w:r>
        <w:t xml:space="preserve">Bảng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261DA5">
        <w:t>.</w:t>
      </w:r>
      <w:r w:rsidR="00E71E96">
        <w:fldChar w:fldCharType="begin"/>
      </w:r>
      <w:r w:rsidR="00E71E96">
        <w:instrText xml:space="preserve"> SEQ Bảng \* ARABIC \s 1 </w:instrText>
      </w:r>
      <w:r w:rsidR="00E71E96">
        <w:fldChar w:fldCharType="separate"/>
      </w:r>
      <w:r w:rsidR="00851919">
        <w:rPr>
          <w:noProof/>
        </w:rPr>
        <w:t>2</w:t>
      </w:r>
      <w:r w:rsidR="00E71E96">
        <w:rPr>
          <w:noProof/>
        </w:rPr>
        <w:fldChar w:fldCharType="end"/>
      </w:r>
      <w:r>
        <w:t xml:space="preserve"> Thuộc tính ImageUser</w:t>
      </w:r>
      <w:bookmarkEnd w:id="84"/>
    </w:p>
    <w:tbl>
      <w:tblPr>
        <w:tblStyle w:val="TableGrid"/>
        <w:tblW w:w="0" w:type="auto"/>
        <w:tblLook w:val="04A0" w:firstRow="1" w:lastRow="0" w:firstColumn="1" w:lastColumn="0" w:noHBand="0" w:noVBand="1"/>
      </w:tblPr>
      <w:tblGrid>
        <w:gridCol w:w="2194"/>
        <w:gridCol w:w="2194"/>
        <w:gridCol w:w="2194"/>
        <w:gridCol w:w="2195"/>
      </w:tblGrid>
      <w:tr w:rsidR="00D84D52" w14:paraId="105CFB64" w14:textId="77777777" w:rsidTr="00CF559A">
        <w:tc>
          <w:tcPr>
            <w:tcW w:w="2194" w:type="dxa"/>
            <w:shd w:val="clear" w:color="auto" w:fill="8DB3E2" w:themeFill="text2" w:themeFillTint="66"/>
          </w:tcPr>
          <w:p w14:paraId="04783AE0" w14:textId="2BCABDCD" w:rsidR="00D84D52" w:rsidRPr="00CF559A" w:rsidRDefault="00D84D52" w:rsidP="00A64685">
            <w:pPr>
              <w:rPr>
                <w:b/>
              </w:rPr>
            </w:pPr>
            <w:r w:rsidRPr="00CF559A">
              <w:rPr>
                <w:b/>
              </w:rPr>
              <w:t>Thuộc tính</w:t>
            </w:r>
          </w:p>
        </w:tc>
        <w:tc>
          <w:tcPr>
            <w:tcW w:w="2194" w:type="dxa"/>
            <w:shd w:val="clear" w:color="auto" w:fill="8DB3E2" w:themeFill="text2" w:themeFillTint="66"/>
          </w:tcPr>
          <w:p w14:paraId="13774A1E" w14:textId="1BE01E78" w:rsidR="00D84D52" w:rsidRPr="00CF559A" w:rsidRDefault="00D84D52" w:rsidP="00A64685">
            <w:pPr>
              <w:rPr>
                <w:b/>
              </w:rPr>
            </w:pPr>
            <w:r w:rsidRPr="00CF559A">
              <w:rPr>
                <w:b/>
              </w:rPr>
              <w:t>Kiểu dữ liệu</w:t>
            </w:r>
          </w:p>
        </w:tc>
        <w:tc>
          <w:tcPr>
            <w:tcW w:w="2194" w:type="dxa"/>
            <w:shd w:val="clear" w:color="auto" w:fill="8DB3E2" w:themeFill="text2" w:themeFillTint="66"/>
          </w:tcPr>
          <w:p w14:paraId="626310DA" w14:textId="7FFD8F85" w:rsidR="00D84D52" w:rsidRPr="00CF559A" w:rsidRDefault="00D84D52" w:rsidP="00A64685">
            <w:pPr>
              <w:rPr>
                <w:b/>
              </w:rPr>
            </w:pPr>
            <w:r w:rsidRPr="00CF559A">
              <w:rPr>
                <w:b/>
              </w:rPr>
              <w:t>Khóa chính</w:t>
            </w:r>
          </w:p>
        </w:tc>
        <w:tc>
          <w:tcPr>
            <w:tcW w:w="2195" w:type="dxa"/>
            <w:shd w:val="clear" w:color="auto" w:fill="8DB3E2" w:themeFill="text2" w:themeFillTint="66"/>
          </w:tcPr>
          <w:p w14:paraId="0D8A5EA1" w14:textId="3D77EEC8" w:rsidR="00D84D52" w:rsidRPr="00CF559A" w:rsidRDefault="00D84D52" w:rsidP="00A64685">
            <w:pPr>
              <w:rPr>
                <w:b/>
              </w:rPr>
            </w:pPr>
            <w:r w:rsidRPr="00CF559A">
              <w:rPr>
                <w:b/>
              </w:rPr>
              <w:t>Khóa ngoại</w:t>
            </w:r>
          </w:p>
        </w:tc>
      </w:tr>
      <w:tr w:rsidR="00D84D52" w14:paraId="4779B9E5" w14:textId="77777777" w:rsidTr="00D84D52">
        <w:tc>
          <w:tcPr>
            <w:tcW w:w="2194" w:type="dxa"/>
          </w:tcPr>
          <w:p w14:paraId="5A24E7F2" w14:textId="345E05F3" w:rsidR="00D84D52" w:rsidRDefault="00D84D52" w:rsidP="00A64685">
            <w:r>
              <w:t>id</w:t>
            </w:r>
          </w:p>
        </w:tc>
        <w:tc>
          <w:tcPr>
            <w:tcW w:w="2194" w:type="dxa"/>
          </w:tcPr>
          <w:p w14:paraId="54E306BB" w14:textId="053C5035" w:rsidR="00D84D52" w:rsidRDefault="00D84D52" w:rsidP="00A64685">
            <w:r>
              <w:t>VARCHAR(50)</w:t>
            </w:r>
          </w:p>
        </w:tc>
        <w:tc>
          <w:tcPr>
            <w:tcW w:w="2194" w:type="dxa"/>
          </w:tcPr>
          <w:p w14:paraId="24860947" w14:textId="08930679" w:rsidR="00D84D52" w:rsidRDefault="00D84D52" w:rsidP="00A64685">
            <w:pPr>
              <w:jc w:val="center"/>
            </w:pPr>
            <w:r>
              <w:t>X</w:t>
            </w:r>
          </w:p>
        </w:tc>
        <w:tc>
          <w:tcPr>
            <w:tcW w:w="2195" w:type="dxa"/>
          </w:tcPr>
          <w:p w14:paraId="451EBE5C" w14:textId="77777777" w:rsidR="00D84D52" w:rsidRDefault="00D84D52" w:rsidP="00A64685">
            <w:pPr>
              <w:jc w:val="center"/>
            </w:pPr>
          </w:p>
        </w:tc>
      </w:tr>
      <w:tr w:rsidR="00D84D52" w14:paraId="3888A101" w14:textId="77777777" w:rsidTr="00D84D52">
        <w:tc>
          <w:tcPr>
            <w:tcW w:w="2194" w:type="dxa"/>
          </w:tcPr>
          <w:p w14:paraId="23DD644E" w14:textId="423D656E" w:rsidR="00D84D52" w:rsidRPr="00D84D52" w:rsidRDefault="00D84D52" w:rsidP="00A64685">
            <w:r>
              <w:t>public_id</w:t>
            </w:r>
          </w:p>
        </w:tc>
        <w:tc>
          <w:tcPr>
            <w:tcW w:w="2194" w:type="dxa"/>
          </w:tcPr>
          <w:p w14:paraId="7F5DBD34" w14:textId="3591C47B" w:rsidR="00D84D52" w:rsidRDefault="00D84D52" w:rsidP="00A64685">
            <w:r>
              <w:t>VARCHAR(100)</w:t>
            </w:r>
          </w:p>
        </w:tc>
        <w:tc>
          <w:tcPr>
            <w:tcW w:w="2194" w:type="dxa"/>
          </w:tcPr>
          <w:p w14:paraId="4A306EEC" w14:textId="77777777" w:rsidR="00D84D52" w:rsidRDefault="00D84D52" w:rsidP="00A64685">
            <w:pPr>
              <w:jc w:val="center"/>
            </w:pPr>
          </w:p>
        </w:tc>
        <w:tc>
          <w:tcPr>
            <w:tcW w:w="2195" w:type="dxa"/>
          </w:tcPr>
          <w:p w14:paraId="3F1C3777" w14:textId="77777777" w:rsidR="00D84D52" w:rsidRDefault="00D84D52" w:rsidP="00A64685">
            <w:pPr>
              <w:jc w:val="center"/>
            </w:pPr>
          </w:p>
        </w:tc>
      </w:tr>
      <w:tr w:rsidR="00D84D52" w14:paraId="02ACFFFE" w14:textId="77777777" w:rsidTr="00D84D52">
        <w:tc>
          <w:tcPr>
            <w:tcW w:w="2194" w:type="dxa"/>
          </w:tcPr>
          <w:p w14:paraId="6C9575DB" w14:textId="65408350" w:rsidR="00D84D52" w:rsidRDefault="00D84D52" w:rsidP="00A64685">
            <w:r>
              <w:t>url</w:t>
            </w:r>
          </w:p>
        </w:tc>
        <w:tc>
          <w:tcPr>
            <w:tcW w:w="2194" w:type="dxa"/>
          </w:tcPr>
          <w:p w14:paraId="3CD7523D" w14:textId="736958ED" w:rsidR="00D84D52" w:rsidRDefault="00D84D52" w:rsidP="00A64685">
            <w:r>
              <w:t>VARCHAR(255)</w:t>
            </w:r>
          </w:p>
        </w:tc>
        <w:tc>
          <w:tcPr>
            <w:tcW w:w="2194" w:type="dxa"/>
          </w:tcPr>
          <w:p w14:paraId="2B7AB56B" w14:textId="77777777" w:rsidR="00D84D52" w:rsidRDefault="00D84D52" w:rsidP="00A64685">
            <w:pPr>
              <w:jc w:val="center"/>
            </w:pPr>
          </w:p>
        </w:tc>
        <w:tc>
          <w:tcPr>
            <w:tcW w:w="2195" w:type="dxa"/>
          </w:tcPr>
          <w:p w14:paraId="1D8E99BF" w14:textId="77777777" w:rsidR="00D84D52" w:rsidRDefault="00D84D52" w:rsidP="00A64685">
            <w:pPr>
              <w:jc w:val="center"/>
            </w:pPr>
          </w:p>
        </w:tc>
      </w:tr>
    </w:tbl>
    <w:p w14:paraId="3DDDBD8D" w14:textId="77777777" w:rsidR="00D84D52" w:rsidRPr="0079007C" w:rsidRDefault="00D84D52" w:rsidP="00D84D52">
      <w:pPr>
        <w:pStyle w:val="Nidungvnbn"/>
      </w:pPr>
    </w:p>
    <w:p w14:paraId="5A57DA52" w14:textId="0BDFA9CA" w:rsidR="00A73C40" w:rsidRPr="0079007C" w:rsidRDefault="00A73C40" w:rsidP="0079007C">
      <w:pPr>
        <w:pStyle w:val="Nidungvnbn"/>
      </w:pPr>
      <w:r w:rsidRPr="0079007C">
        <w:t xml:space="preserve">Bảng Product đại diện cho mỗi sản phẩm trong cửa hàng với các thuộc tính như </w:t>
      </w:r>
      <w:r w:rsidR="00A64685">
        <w:t>Bảng 2.3.</w:t>
      </w:r>
    </w:p>
    <w:p w14:paraId="507BC05A" w14:textId="0CEF6BD8" w:rsidR="00A64685" w:rsidRDefault="00A64685" w:rsidP="00A64685">
      <w:pPr>
        <w:pStyle w:val="Caption"/>
        <w:keepNext/>
      </w:pPr>
      <w:bookmarkStart w:id="85" w:name="_Toc144484897"/>
      <w:r>
        <w:t xml:space="preserve">Bảng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261DA5">
        <w:t>.</w:t>
      </w:r>
      <w:r w:rsidR="00E71E96">
        <w:fldChar w:fldCharType="begin"/>
      </w:r>
      <w:r w:rsidR="00E71E96">
        <w:instrText xml:space="preserve"> SEQ Bảng \* ARABIC \s 1 </w:instrText>
      </w:r>
      <w:r w:rsidR="00E71E96">
        <w:fldChar w:fldCharType="separate"/>
      </w:r>
      <w:r w:rsidR="00851919">
        <w:rPr>
          <w:noProof/>
        </w:rPr>
        <w:t>3</w:t>
      </w:r>
      <w:r w:rsidR="00E71E96">
        <w:rPr>
          <w:noProof/>
        </w:rPr>
        <w:fldChar w:fldCharType="end"/>
      </w:r>
      <w:r>
        <w:t xml:space="preserve"> Thuộc tính Product</w:t>
      </w:r>
      <w:bookmarkEnd w:id="85"/>
    </w:p>
    <w:tbl>
      <w:tblPr>
        <w:tblStyle w:val="TableGrid"/>
        <w:tblW w:w="0" w:type="auto"/>
        <w:tblLook w:val="04A0" w:firstRow="1" w:lastRow="0" w:firstColumn="1" w:lastColumn="0" w:noHBand="0" w:noVBand="1"/>
      </w:tblPr>
      <w:tblGrid>
        <w:gridCol w:w="2194"/>
        <w:gridCol w:w="2194"/>
        <w:gridCol w:w="2194"/>
        <w:gridCol w:w="2195"/>
      </w:tblGrid>
      <w:tr w:rsidR="00A64685" w14:paraId="5208DD19" w14:textId="77777777" w:rsidTr="00CF559A">
        <w:tc>
          <w:tcPr>
            <w:tcW w:w="2194" w:type="dxa"/>
            <w:shd w:val="clear" w:color="auto" w:fill="8DB3E2" w:themeFill="text2" w:themeFillTint="66"/>
          </w:tcPr>
          <w:p w14:paraId="309BC8FF" w14:textId="23F23775" w:rsidR="00A64685" w:rsidRPr="00CF559A" w:rsidRDefault="00A64685" w:rsidP="00A64685">
            <w:pPr>
              <w:rPr>
                <w:b/>
              </w:rPr>
            </w:pPr>
            <w:r w:rsidRPr="00CF559A">
              <w:rPr>
                <w:b/>
              </w:rPr>
              <w:t>Thuộc tính</w:t>
            </w:r>
          </w:p>
        </w:tc>
        <w:tc>
          <w:tcPr>
            <w:tcW w:w="2194" w:type="dxa"/>
            <w:shd w:val="clear" w:color="auto" w:fill="8DB3E2" w:themeFill="text2" w:themeFillTint="66"/>
          </w:tcPr>
          <w:p w14:paraId="637AA957" w14:textId="1E46418C" w:rsidR="00A64685" w:rsidRPr="00CF559A" w:rsidRDefault="00A64685" w:rsidP="00A64685">
            <w:pPr>
              <w:rPr>
                <w:b/>
              </w:rPr>
            </w:pPr>
            <w:r w:rsidRPr="00CF559A">
              <w:rPr>
                <w:b/>
              </w:rPr>
              <w:t>Kiểu dữ liệu</w:t>
            </w:r>
          </w:p>
        </w:tc>
        <w:tc>
          <w:tcPr>
            <w:tcW w:w="2194" w:type="dxa"/>
            <w:shd w:val="clear" w:color="auto" w:fill="8DB3E2" w:themeFill="text2" w:themeFillTint="66"/>
          </w:tcPr>
          <w:p w14:paraId="73BF4C1D" w14:textId="084D5AA0" w:rsidR="00A64685" w:rsidRPr="00CF559A" w:rsidRDefault="00A64685" w:rsidP="00A64685">
            <w:pPr>
              <w:rPr>
                <w:b/>
              </w:rPr>
            </w:pPr>
            <w:r w:rsidRPr="00CF559A">
              <w:rPr>
                <w:b/>
              </w:rPr>
              <w:t>Khóa chính</w:t>
            </w:r>
          </w:p>
        </w:tc>
        <w:tc>
          <w:tcPr>
            <w:tcW w:w="2195" w:type="dxa"/>
            <w:shd w:val="clear" w:color="auto" w:fill="8DB3E2" w:themeFill="text2" w:themeFillTint="66"/>
          </w:tcPr>
          <w:p w14:paraId="0CD7E8C1" w14:textId="1A9A5989" w:rsidR="00A64685" w:rsidRPr="00CF559A" w:rsidRDefault="00A64685" w:rsidP="00A64685">
            <w:pPr>
              <w:rPr>
                <w:b/>
              </w:rPr>
            </w:pPr>
            <w:r w:rsidRPr="00CF559A">
              <w:rPr>
                <w:b/>
              </w:rPr>
              <w:t>Khóa ngoại</w:t>
            </w:r>
          </w:p>
        </w:tc>
      </w:tr>
      <w:tr w:rsidR="00A64685" w14:paraId="0162A8E6" w14:textId="77777777" w:rsidTr="00A64685">
        <w:tc>
          <w:tcPr>
            <w:tcW w:w="2194" w:type="dxa"/>
          </w:tcPr>
          <w:p w14:paraId="3916EFA2" w14:textId="7107BD3A" w:rsidR="00A64685" w:rsidRDefault="00A64685" w:rsidP="00A64685">
            <w:r>
              <w:t>id</w:t>
            </w:r>
          </w:p>
        </w:tc>
        <w:tc>
          <w:tcPr>
            <w:tcW w:w="2194" w:type="dxa"/>
          </w:tcPr>
          <w:p w14:paraId="3FF3F4BD" w14:textId="7C6AD582" w:rsidR="00A64685" w:rsidRDefault="00A64685" w:rsidP="00A64685">
            <w:r>
              <w:t>VARCHAR(50)</w:t>
            </w:r>
          </w:p>
        </w:tc>
        <w:tc>
          <w:tcPr>
            <w:tcW w:w="2194" w:type="dxa"/>
          </w:tcPr>
          <w:p w14:paraId="0D00DD2A" w14:textId="0DB631DD" w:rsidR="00A64685" w:rsidRDefault="00A64685" w:rsidP="00A64685">
            <w:pPr>
              <w:jc w:val="center"/>
            </w:pPr>
            <w:r>
              <w:t>X</w:t>
            </w:r>
          </w:p>
        </w:tc>
        <w:tc>
          <w:tcPr>
            <w:tcW w:w="2195" w:type="dxa"/>
          </w:tcPr>
          <w:p w14:paraId="75315A50" w14:textId="77777777" w:rsidR="00A64685" w:rsidRDefault="00A64685" w:rsidP="00A64685">
            <w:pPr>
              <w:jc w:val="center"/>
            </w:pPr>
          </w:p>
        </w:tc>
      </w:tr>
      <w:tr w:rsidR="00A64685" w14:paraId="6E08E7EB" w14:textId="77777777" w:rsidTr="00A64685">
        <w:tc>
          <w:tcPr>
            <w:tcW w:w="2194" w:type="dxa"/>
          </w:tcPr>
          <w:p w14:paraId="40F64085" w14:textId="7B2005BD" w:rsidR="00A64685" w:rsidRDefault="00A64685" w:rsidP="00A64685">
            <w:r>
              <w:t>name</w:t>
            </w:r>
          </w:p>
        </w:tc>
        <w:tc>
          <w:tcPr>
            <w:tcW w:w="2194" w:type="dxa"/>
          </w:tcPr>
          <w:p w14:paraId="4215F44D" w14:textId="47CD5111" w:rsidR="00A64685" w:rsidRDefault="00A64685" w:rsidP="00A64685">
            <w:r>
              <w:t>VARCHAR(255)</w:t>
            </w:r>
          </w:p>
        </w:tc>
        <w:tc>
          <w:tcPr>
            <w:tcW w:w="2194" w:type="dxa"/>
          </w:tcPr>
          <w:p w14:paraId="5F4A05F0" w14:textId="77777777" w:rsidR="00A64685" w:rsidRDefault="00A64685" w:rsidP="00A64685">
            <w:pPr>
              <w:jc w:val="center"/>
            </w:pPr>
          </w:p>
        </w:tc>
        <w:tc>
          <w:tcPr>
            <w:tcW w:w="2195" w:type="dxa"/>
          </w:tcPr>
          <w:p w14:paraId="35D2AB78" w14:textId="77777777" w:rsidR="00A64685" w:rsidRDefault="00A64685" w:rsidP="00A64685">
            <w:pPr>
              <w:jc w:val="center"/>
            </w:pPr>
          </w:p>
        </w:tc>
      </w:tr>
      <w:tr w:rsidR="00A64685" w14:paraId="6A362E56" w14:textId="77777777" w:rsidTr="00A64685">
        <w:tc>
          <w:tcPr>
            <w:tcW w:w="2194" w:type="dxa"/>
          </w:tcPr>
          <w:p w14:paraId="66B60D97" w14:textId="4AC6FD3F" w:rsidR="00A64685" w:rsidRDefault="00A64685" w:rsidP="00A64685">
            <w:r>
              <w:t>desc</w:t>
            </w:r>
          </w:p>
        </w:tc>
        <w:tc>
          <w:tcPr>
            <w:tcW w:w="2194" w:type="dxa"/>
          </w:tcPr>
          <w:p w14:paraId="7134575C" w14:textId="6FDAEB84" w:rsidR="00A64685" w:rsidRDefault="00A64685" w:rsidP="00A64685">
            <w:r>
              <w:t>VARCHAR(255)</w:t>
            </w:r>
          </w:p>
        </w:tc>
        <w:tc>
          <w:tcPr>
            <w:tcW w:w="2194" w:type="dxa"/>
          </w:tcPr>
          <w:p w14:paraId="000847C8" w14:textId="77777777" w:rsidR="00A64685" w:rsidRDefault="00A64685" w:rsidP="00A64685">
            <w:pPr>
              <w:jc w:val="center"/>
            </w:pPr>
          </w:p>
        </w:tc>
        <w:tc>
          <w:tcPr>
            <w:tcW w:w="2195" w:type="dxa"/>
          </w:tcPr>
          <w:p w14:paraId="58B671BC" w14:textId="77777777" w:rsidR="00A64685" w:rsidRDefault="00A64685" w:rsidP="00A64685">
            <w:pPr>
              <w:jc w:val="center"/>
            </w:pPr>
          </w:p>
        </w:tc>
      </w:tr>
      <w:tr w:rsidR="00A64685" w14:paraId="2BA03C79" w14:textId="77777777" w:rsidTr="00A64685">
        <w:tc>
          <w:tcPr>
            <w:tcW w:w="2194" w:type="dxa"/>
          </w:tcPr>
          <w:p w14:paraId="3B9C7614" w14:textId="4B874559" w:rsidR="00A64685" w:rsidRDefault="00A64685" w:rsidP="00A64685">
            <w:r>
              <w:t>type</w:t>
            </w:r>
          </w:p>
        </w:tc>
        <w:tc>
          <w:tcPr>
            <w:tcW w:w="2194" w:type="dxa"/>
          </w:tcPr>
          <w:p w14:paraId="7C6AB920" w14:textId="6B89BE44" w:rsidR="00A64685" w:rsidRDefault="00A64685" w:rsidP="00A64685">
            <w:r>
              <w:t>VARCHAR(50)</w:t>
            </w:r>
          </w:p>
        </w:tc>
        <w:tc>
          <w:tcPr>
            <w:tcW w:w="2194" w:type="dxa"/>
          </w:tcPr>
          <w:p w14:paraId="254CF4FE" w14:textId="77777777" w:rsidR="00A64685" w:rsidRDefault="00A64685" w:rsidP="00A64685">
            <w:pPr>
              <w:jc w:val="center"/>
            </w:pPr>
          </w:p>
        </w:tc>
        <w:tc>
          <w:tcPr>
            <w:tcW w:w="2195" w:type="dxa"/>
          </w:tcPr>
          <w:p w14:paraId="145F6B33" w14:textId="77777777" w:rsidR="00A64685" w:rsidRDefault="00A64685" w:rsidP="00A64685">
            <w:pPr>
              <w:jc w:val="center"/>
            </w:pPr>
          </w:p>
        </w:tc>
      </w:tr>
      <w:tr w:rsidR="00A64685" w14:paraId="31EAB11A" w14:textId="77777777" w:rsidTr="00A64685">
        <w:tc>
          <w:tcPr>
            <w:tcW w:w="2194" w:type="dxa"/>
          </w:tcPr>
          <w:p w14:paraId="3D3CC998" w14:textId="1AF81189" w:rsidR="00A64685" w:rsidRDefault="00A64685" w:rsidP="00A64685">
            <w:r>
              <w:t>price</w:t>
            </w:r>
          </w:p>
        </w:tc>
        <w:tc>
          <w:tcPr>
            <w:tcW w:w="2194" w:type="dxa"/>
          </w:tcPr>
          <w:p w14:paraId="600EABAD" w14:textId="06611D52" w:rsidR="00A64685" w:rsidRDefault="00A64685" w:rsidP="00A64685">
            <w:r>
              <w:t>INT</w:t>
            </w:r>
          </w:p>
        </w:tc>
        <w:tc>
          <w:tcPr>
            <w:tcW w:w="2194" w:type="dxa"/>
          </w:tcPr>
          <w:p w14:paraId="2DDCF56C" w14:textId="77777777" w:rsidR="00A64685" w:rsidRDefault="00A64685" w:rsidP="00A64685">
            <w:pPr>
              <w:jc w:val="center"/>
            </w:pPr>
          </w:p>
        </w:tc>
        <w:tc>
          <w:tcPr>
            <w:tcW w:w="2195" w:type="dxa"/>
          </w:tcPr>
          <w:p w14:paraId="10C00774" w14:textId="77777777" w:rsidR="00A64685" w:rsidRDefault="00A64685" w:rsidP="00A64685">
            <w:pPr>
              <w:jc w:val="center"/>
            </w:pPr>
          </w:p>
        </w:tc>
      </w:tr>
      <w:tr w:rsidR="00A64685" w14:paraId="62CC2EB1" w14:textId="77777777" w:rsidTr="00A64685">
        <w:tc>
          <w:tcPr>
            <w:tcW w:w="2194" w:type="dxa"/>
          </w:tcPr>
          <w:p w14:paraId="1399029F" w14:textId="0DAE5B95" w:rsidR="00A64685" w:rsidRDefault="00A64685" w:rsidP="00A64685">
            <w:r>
              <w:t>originalPrice</w:t>
            </w:r>
          </w:p>
        </w:tc>
        <w:tc>
          <w:tcPr>
            <w:tcW w:w="2194" w:type="dxa"/>
          </w:tcPr>
          <w:p w14:paraId="70064EDF" w14:textId="77747C81" w:rsidR="00A64685" w:rsidRDefault="00A64685" w:rsidP="00A64685">
            <w:r>
              <w:t>INT</w:t>
            </w:r>
          </w:p>
        </w:tc>
        <w:tc>
          <w:tcPr>
            <w:tcW w:w="2194" w:type="dxa"/>
          </w:tcPr>
          <w:p w14:paraId="3D0CBB4C" w14:textId="77777777" w:rsidR="00A64685" w:rsidRDefault="00A64685" w:rsidP="00A64685">
            <w:pPr>
              <w:jc w:val="center"/>
            </w:pPr>
          </w:p>
        </w:tc>
        <w:tc>
          <w:tcPr>
            <w:tcW w:w="2195" w:type="dxa"/>
          </w:tcPr>
          <w:p w14:paraId="2C7A16DF" w14:textId="77777777" w:rsidR="00A64685" w:rsidRDefault="00A64685" w:rsidP="00A64685">
            <w:pPr>
              <w:jc w:val="center"/>
            </w:pPr>
          </w:p>
        </w:tc>
      </w:tr>
      <w:tr w:rsidR="00A64685" w14:paraId="0C4882DE" w14:textId="77777777" w:rsidTr="00A64685">
        <w:tc>
          <w:tcPr>
            <w:tcW w:w="2194" w:type="dxa"/>
          </w:tcPr>
          <w:p w14:paraId="4E2839A8" w14:textId="1AA352ED" w:rsidR="00A64685" w:rsidRDefault="00A64685" w:rsidP="00A64685">
            <w:r>
              <w:t>quantity</w:t>
            </w:r>
          </w:p>
        </w:tc>
        <w:tc>
          <w:tcPr>
            <w:tcW w:w="2194" w:type="dxa"/>
          </w:tcPr>
          <w:p w14:paraId="7838B772" w14:textId="18B0ACA4" w:rsidR="00A64685" w:rsidRDefault="00A64685" w:rsidP="00A64685">
            <w:r>
              <w:t>INT</w:t>
            </w:r>
          </w:p>
        </w:tc>
        <w:tc>
          <w:tcPr>
            <w:tcW w:w="2194" w:type="dxa"/>
          </w:tcPr>
          <w:p w14:paraId="32E29351" w14:textId="77777777" w:rsidR="00A64685" w:rsidRDefault="00A64685" w:rsidP="00A64685">
            <w:pPr>
              <w:jc w:val="center"/>
            </w:pPr>
          </w:p>
        </w:tc>
        <w:tc>
          <w:tcPr>
            <w:tcW w:w="2195" w:type="dxa"/>
          </w:tcPr>
          <w:p w14:paraId="393A4A7D" w14:textId="77777777" w:rsidR="00A64685" w:rsidRDefault="00A64685" w:rsidP="00A64685">
            <w:pPr>
              <w:jc w:val="center"/>
            </w:pPr>
          </w:p>
        </w:tc>
      </w:tr>
      <w:tr w:rsidR="00A64685" w14:paraId="092A76E5" w14:textId="77777777" w:rsidTr="00A64685">
        <w:tc>
          <w:tcPr>
            <w:tcW w:w="2194" w:type="dxa"/>
          </w:tcPr>
          <w:p w14:paraId="1772BDB4" w14:textId="02B5CCC7" w:rsidR="00A64685" w:rsidRDefault="00A64685" w:rsidP="00A64685">
            <w:r>
              <w:t>createDate</w:t>
            </w:r>
          </w:p>
        </w:tc>
        <w:tc>
          <w:tcPr>
            <w:tcW w:w="2194" w:type="dxa"/>
          </w:tcPr>
          <w:p w14:paraId="27E44F33" w14:textId="6F7872C3" w:rsidR="00A64685" w:rsidRDefault="00A64685" w:rsidP="00A64685">
            <w:r>
              <w:t>DATE</w:t>
            </w:r>
          </w:p>
        </w:tc>
        <w:tc>
          <w:tcPr>
            <w:tcW w:w="2194" w:type="dxa"/>
          </w:tcPr>
          <w:p w14:paraId="7CBF22D4" w14:textId="77777777" w:rsidR="00A64685" w:rsidRDefault="00A64685" w:rsidP="00A64685">
            <w:pPr>
              <w:jc w:val="center"/>
            </w:pPr>
          </w:p>
        </w:tc>
        <w:tc>
          <w:tcPr>
            <w:tcW w:w="2195" w:type="dxa"/>
          </w:tcPr>
          <w:p w14:paraId="4BA80DE9" w14:textId="77777777" w:rsidR="00A64685" w:rsidRDefault="00A64685" w:rsidP="00A64685">
            <w:pPr>
              <w:jc w:val="center"/>
            </w:pPr>
          </w:p>
        </w:tc>
      </w:tr>
      <w:tr w:rsidR="00A64685" w14:paraId="2103FAAF" w14:textId="77777777" w:rsidTr="00A64685">
        <w:tc>
          <w:tcPr>
            <w:tcW w:w="2194" w:type="dxa"/>
          </w:tcPr>
          <w:p w14:paraId="70FA3108" w14:textId="3F69E776" w:rsidR="00A64685" w:rsidRDefault="00A64685" w:rsidP="00A64685">
            <w:r>
              <w:t>qrScan</w:t>
            </w:r>
          </w:p>
        </w:tc>
        <w:tc>
          <w:tcPr>
            <w:tcW w:w="2194" w:type="dxa"/>
          </w:tcPr>
          <w:p w14:paraId="4937FBEA" w14:textId="5ACD7B42" w:rsidR="00A64685" w:rsidRDefault="00A64685" w:rsidP="00A64685">
            <w:r>
              <w:t>VARCHAR(50)</w:t>
            </w:r>
          </w:p>
        </w:tc>
        <w:tc>
          <w:tcPr>
            <w:tcW w:w="2194" w:type="dxa"/>
          </w:tcPr>
          <w:p w14:paraId="03C80B2A" w14:textId="77777777" w:rsidR="00A64685" w:rsidRDefault="00A64685" w:rsidP="00A64685">
            <w:pPr>
              <w:jc w:val="center"/>
            </w:pPr>
          </w:p>
        </w:tc>
        <w:tc>
          <w:tcPr>
            <w:tcW w:w="2195" w:type="dxa"/>
          </w:tcPr>
          <w:p w14:paraId="2C6104DA" w14:textId="77777777" w:rsidR="00A64685" w:rsidRDefault="00A64685" w:rsidP="00A64685">
            <w:pPr>
              <w:jc w:val="center"/>
            </w:pPr>
          </w:p>
        </w:tc>
      </w:tr>
      <w:tr w:rsidR="00A64685" w14:paraId="1E6681B5" w14:textId="77777777" w:rsidTr="00A64685">
        <w:tc>
          <w:tcPr>
            <w:tcW w:w="2194" w:type="dxa"/>
          </w:tcPr>
          <w:p w14:paraId="613F1659" w14:textId="246BC179" w:rsidR="00A64685" w:rsidRDefault="00A64685" w:rsidP="00A64685">
            <w:r>
              <w:t>imageID</w:t>
            </w:r>
          </w:p>
        </w:tc>
        <w:tc>
          <w:tcPr>
            <w:tcW w:w="2194" w:type="dxa"/>
          </w:tcPr>
          <w:p w14:paraId="4C493FA1" w14:textId="1C7F91B2" w:rsidR="00A64685" w:rsidRDefault="00A64685" w:rsidP="00A64685">
            <w:r>
              <w:t>VARCHAR(50)</w:t>
            </w:r>
          </w:p>
        </w:tc>
        <w:tc>
          <w:tcPr>
            <w:tcW w:w="2194" w:type="dxa"/>
          </w:tcPr>
          <w:p w14:paraId="311AE186" w14:textId="77777777" w:rsidR="00A64685" w:rsidRDefault="00A64685" w:rsidP="00A64685">
            <w:pPr>
              <w:jc w:val="center"/>
            </w:pPr>
          </w:p>
        </w:tc>
        <w:tc>
          <w:tcPr>
            <w:tcW w:w="2195" w:type="dxa"/>
          </w:tcPr>
          <w:p w14:paraId="6F4AA9F1" w14:textId="21A399D1" w:rsidR="00A64685" w:rsidRDefault="00A64685" w:rsidP="00A64685">
            <w:pPr>
              <w:jc w:val="center"/>
            </w:pPr>
            <w:r>
              <w:t>X</w:t>
            </w:r>
          </w:p>
        </w:tc>
      </w:tr>
    </w:tbl>
    <w:p w14:paraId="65EEBC17" w14:textId="77777777" w:rsidR="00A64685" w:rsidRDefault="00A64685" w:rsidP="00393E3C">
      <w:pPr>
        <w:pStyle w:val="Nidungvnbn"/>
      </w:pPr>
    </w:p>
    <w:p w14:paraId="58E7FD38" w14:textId="69DF85E5" w:rsidR="00393E3C" w:rsidRPr="00393E3C" w:rsidRDefault="00393E3C" w:rsidP="00393E3C">
      <w:pPr>
        <w:pStyle w:val="Nidungvnbn"/>
      </w:pPr>
      <w:r w:rsidRPr="00393E3C">
        <w:t xml:space="preserve">Bảng ImageProduct đại diện cho nơi lưu ảnh của sản phẩm với các thuộc tính như </w:t>
      </w:r>
      <w:r w:rsidR="00A64685">
        <w:t>Bảng 2.4.</w:t>
      </w:r>
    </w:p>
    <w:p w14:paraId="3CD6E269" w14:textId="2C4BA806" w:rsidR="00A64685" w:rsidRDefault="00A64685" w:rsidP="00A64685">
      <w:pPr>
        <w:pStyle w:val="Caption"/>
        <w:keepNext/>
      </w:pPr>
      <w:bookmarkStart w:id="86" w:name="_Toc144484898"/>
      <w:r>
        <w:t xml:space="preserve">Bảng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261DA5">
        <w:t>.</w:t>
      </w:r>
      <w:r w:rsidR="00E71E96">
        <w:fldChar w:fldCharType="begin"/>
      </w:r>
      <w:r w:rsidR="00E71E96">
        <w:instrText xml:space="preserve"> SEQ Bảng \* ARABIC \s 1 </w:instrText>
      </w:r>
      <w:r w:rsidR="00E71E96">
        <w:fldChar w:fldCharType="separate"/>
      </w:r>
      <w:r w:rsidR="00851919">
        <w:rPr>
          <w:noProof/>
        </w:rPr>
        <w:t>4</w:t>
      </w:r>
      <w:r w:rsidR="00E71E96">
        <w:rPr>
          <w:noProof/>
        </w:rPr>
        <w:fldChar w:fldCharType="end"/>
      </w:r>
      <w:r>
        <w:t xml:space="preserve"> Thuộc tính ImageProduct</w:t>
      </w:r>
      <w:bookmarkEnd w:id="86"/>
    </w:p>
    <w:tbl>
      <w:tblPr>
        <w:tblStyle w:val="TableGrid"/>
        <w:tblW w:w="0" w:type="auto"/>
        <w:tblLook w:val="04A0" w:firstRow="1" w:lastRow="0" w:firstColumn="1" w:lastColumn="0" w:noHBand="0" w:noVBand="1"/>
      </w:tblPr>
      <w:tblGrid>
        <w:gridCol w:w="2194"/>
        <w:gridCol w:w="2194"/>
        <w:gridCol w:w="2194"/>
        <w:gridCol w:w="2195"/>
      </w:tblGrid>
      <w:tr w:rsidR="00A64685" w14:paraId="5FCB69FC" w14:textId="77777777" w:rsidTr="00CF559A">
        <w:tc>
          <w:tcPr>
            <w:tcW w:w="2194" w:type="dxa"/>
            <w:shd w:val="clear" w:color="auto" w:fill="8DB3E2" w:themeFill="text2" w:themeFillTint="66"/>
          </w:tcPr>
          <w:p w14:paraId="5AC4E6AA" w14:textId="77777777" w:rsidR="00A64685" w:rsidRPr="00CF559A" w:rsidRDefault="00A64685" w:rsidP="00357FC8">
            <w:pPr>
              <w:rPr>
                <w:b/>
              </w:rPr>
            </w:pPr>
            <w:r w:rsidRPr="00CF559A">
              <w:rPr>
                <w:b/>
              </w:rPr>
              <w:t>Thuộc tính</w:t>
            </w:r>
          </w:p>
        </w:tc>
        <w:tc>
          <w:tcPr>
            <w:tcW w:w="2194" w:type="dxa"/>
            <w:shd w:val="clear" w:color="auto" w:fill="8DB3E2" w:themeFill="text2" w:themeFillTint="66"/>
          </w:tcPr>
          <w:p w14:paraId="4ED1E6EB" w14:textId="77777777" w:rsidR="00A64685" w:rsidRPr="00CF559A" w:rsidRDefault="00A64685" w:rsidP="00357FC8">
            <w:pPr>
              <w:rPr>
                <w:b/>
              </w:rPr>
            </w:pPr>
            <w:r w:rsidRPr="00CF559A">
              <w:rPr>
                <w:b/>
              </w:rPr>
              <w:t>Kiểu dữ liệu</w:t>
            </w:r>
          </w:p>
        </w:tc>
        <w:tc>
          <w:tcPr>
            <w:tcW w:w="2194" w:type="dxa"/>
            <w:shd w:val="clear" w:color="auto" w:fill="8DB3E2" w:themeFill="text2" w:themeFillTint="66"/>
          </w:tcPr>
          <w:p w14:paraId="65949312" w14:textId="77777777" w:rsidR="00A64685" w:rsidRPr="00CF559A" w:rsidRDefault="00A64685" w:rsidP="00357FC8">
            <w:pPr>
              <w:rPr>
                <w:b/>
              </w:rPr>
            </w:pPr>
            <w:r w:rsidRPr="00CF559A">
              <w:rPr>
                <w:b/>
              </w:rPr>
              <w:t>Khóa chính</w:t>
            </w:r>
          </w:p>
        </w:tc>
        <w:tc>
          <w:tcPr>
            <w:tcW w:w="2195" w:type="dxa"/>
            <w:shd w:val="clear" w:color="auto" w:fill="8DB3E2" w:themeFill="text2" w:themeFillTint="66"/>
          </w:tcPr>
          <w:p w14:paraId="0FDB013E" w14:textId="77777777" w:rsidR="00A64685" w:rsidRPr="00CF559A" w:rsidRDefault="00A64685" w:rsidP="00357FC8">
            <w:pPr>
              <w:rPr>
                <w:b/>
              </w:rPr>
            </w:pPr>
            <w:r w:rsidRPr="00CF559A">
              <w:rPr>
                <w:b/>
              </w:rPr>
              <w:t>Khóa ngoại</w:t>
            </w:r>
          </w:p>
        </w:tc>
      </w:tr>
      <w:tr w:rsidR="00A64685" w14:paraId="4D57794B" w14:textId="77777777" w:rsidTr="00357FC8">
        <w:tc>
          <w:tcPr>
            <w:tcW w:w="2194" w:type="dxa"/>
          </w:tcPr>
          <w:p w14:paraId="19ADC6CF" w14:textId="77777777" w:rsidR="00A64685" w:rsidRDefault="00A64685" w:rsidP="00357FC8">
            <w:r>
              <w:t>id</w:t>
            </w:r>
          </w:p>
        </w:tc>
        <w:tc>
          <w:tcPr>
            <w:tcW w:w="2194" w:type="dxa"/>
          </w:tcPr>
          <w:p w14:paraId="3AB0BA02" w14:textId="77777777" w:rsidR="00A64685" w:rsidRDefault="00A64685" w:rsidP="00357FC8">
            <w:r>
              <w:t>VARCHAR(50)</w:t>
            </w:r>
          </w:p>
        </w:tc>
        <w:tc>
          <w:tcPr>
            <w:tcW w:w="2194" w:type="dxa"/>
          </w:tcPr>
          <w:p w14:paraId="28DCAB28" w14:textId="77777777" w:rsidR="00A64685" w:rsidRDefault="00A64685" w:rsidP="00A64685">
            <w:pPr>
              <w:jc w:val="center"/>
            </w:pPr>
            <w:r>
              <w:t>X</w:t>
            </w:r>
          </w:p>
        </w:tc>
        <w:tc>
          <w:tcPr>
            <w:tcW w:w="2195" w:type="dxa"/>
          </w:tcPr>
          <w:p w14:paraId="349EDB7F" w14:textId="77777777" w:rsidR="00A64685" w:rsidRDefault="00A64685" w:rsidP="00A64685">
            <w:pPr>
              <w:jc w:val="center"/>
            </w:pPr>
          </w:p>
        </w:tc>
      </w:tr>
      <w:tr w:rsidR="00A64685" w14:paraId="568A2737" w14:textId="77777777" w:rsidTr="00357FC8">
        <w:tc>
          <w:tcPr>
            <w:tcW w:w="2194" w:type="dxa"/>
          </w:tcPr>
          <w:p w14:paraId="2FD50A23" w14:textId="77777777" w:rsidR="00A64685" w:rsidRPr="00D84D52" w:rsidRDefault="00A64685" w:rsidP="00357FC8">
            <w:r>
              <w:t>public_id</w:t>
            </w:r>
          </w:p>
        </w:tc>
        <w:tc>
          <w:tcPr>
            <w:tcW w:w="2194" w:type="dxa"/>
          </w:tcPr>
          <w:p w14:paraId="1AF2BD07" w14:textId="77777777" w:rsidR="00A64685" w:rsidRDefault="00A64685" w:rsidP="00357FC8">
            <w:r>
              <w:t>VARCHAR(100)</w:t>
            </w:r>
          </w:p>
        </w:tc>
        <w:tc>
          <w:tcPr>
            <w:tcW w:w="2194" w:type="dxa"/>
          </w:tcPr>
          <w:p w14:paraId="6D4A86FD" w14:textId="77777777" w:rsidR="00A64685" w:rsidRDefault="00A64685" w:rsidP="00A64685">
            <w:pPr>
              <w:jc w:val="center"/>
            </w:pPr>
          </w:p>
        </w:tc>
        <w:tc>
          <w:tcPr>
            <w:tcW w:w="2195" w:type="dxa"/>
          </w:tcPr>
          <w:p w14:paraId="5F2982C2" w14:textId="77777777" w:rsidR="00A64685" w:rsidRDefault="00A64685" w:rsidP="00A64685">
            <w:pPr>
              <w:jc w:val="center"/>
            </w:pPr>
          </w:p>
        </w:tc>
      </w:tr>
      <w:tr w:rsidR="00A64685" w14:paraId="703E0CF1" w14:textId="77777777" w:rsidTr="00357FC8">
        <w:tc>
          <w:tcPr>
            <w:tcW w:w="2194" w:type="dxa"/>
          </w:tcPr>
          <w:p w14:paraId="0D0F418D" w14:textId="77777777" w:rsidR="00A64685" w:rsidRDefault="00A64685" w:rsidP="00357FC8">
            <w:r>
              <w:t>url</w:t>
            </w:r>
          </w:p>
        </w:tc>
        <w:tc>
          <w:tcPr>
            <w:tcW w:w="2194" w:type="dxa"/>
          </w:tcPr>
          <w:p w14:paraId="1D526629" w14:textId="77777777" w:rsidR="00A64685" w:rsidRDefault="00A64685" w:rsidP="00357FC8">
            <w:r>
              <w:t>VARCHAR(255)</w:t>
            </w:r>
          </w:p>
        </w:tc>
        <w:tc>
          <w:tcPr>
            <w:tcW w:w="2194" w:type="dxa"/>
          </w:tcPr>
          <w:p w14:paraId="7D26059D" w14:textId="77777777" w:rsidR="00A64685" w:rsidRDefault="00A64685" w:rsidP="00A64685">
            <w:pPr>
              <w:jc w:val="center"/>
            </w:pPr>
          </w:p>
        </w:tc>
        <w:tc>
          <w:tcPr>
            <w:tcW w:w="2195" w:type="dxa"/>
          </w:tcPr>
          <w:p w14:paraId="36B24641" w14:textId="77777777" w:rsidR="00A64685" w:rsidRDefault="00A64685" w:rsidP="00A64685">
            <w:pPr>
              <w:jc w:val="center"/>
            </w:pPr>
          </w:p>
        </w:tc>
      </w:tr>
    </w:tbl>
    <w:p w14:paraId="713C7B52" w14:textId="77777777" w:rsidR="00CF559A" w:rsidRDefault="00CF559A" w:rsidP="00CF559A">
      <w:pPr>
        <w:pStyle w:val="Nidungvnbn"/>
      </w:pPr>
    </w:p>
    <w:p w14:paraId="208E21D4" w14:textId="7F68C437" w:rsidR="00393E3C" w:rsidRPr="00D062D5" w:rsidRDefault="00393E3C" w:rsidP="00CF559A">
      <w:pPr>
        <w:pStyle w:val="Nidungvnbn"/>
      </w:pPr>
      <w:r w:rsidRPr="00D062D5">
        <w:t xml:space="preserve">Bảng Order đại diện cho mỗi hóa đơn với các thuộc tính như </w:t>
      </w:r>
      <w:r w:rsidR="00DB1289">
        <w:t>Bảng 2.5.</w:t>
      </w:r>
    </w:p>
    <w:p w14:paraId="7B0D4116" w14:textId="26B6106B" w:rsidR="00DB1289" w:rsidRDefault="00DB1289" w:rsidP="00DB1289">
      <w:pPr>
        <w:pStyle w:val="Caption"/>
        <w:keepNext/>
      </w:pPr>
      <w:bookmarkStart w:id="87" w:name="_Toc144484899"/>
      <w:r>
        <w:t xml:space="preserve">Bảng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261DA5">
        <w:t>.</w:t>
      </w:r>
      <w:r w:rsidR="00E71E96">
        <w:fldChar w:fldCharType="begin"/>
      </w:r>
      <w:r w:rsidR="00E71E96">
        <w:instrText xml:space="preserve"> SEQ Bảng \* ARABIC \s 1 </w:instrText>
      </w:r>
      <w:r w:rsidR="00E71E96">
        <w:fldChar w:fldCharType="separate"/>
      </w:r>
      <w:r w:rsidR="00851919">
        <w:rPr>
          <w:noProof/>
        </w:rPr>
        <w:t>5</w:t>
      </w:r>
      <w:r w:rsidR="00E71E96">
        <w:rPr>
          <w:noProof/>
        </w:rPr>
        <w:fldChar w:fldCharType="end"/>
      </w:r>
      <w:r>
        <w:t xml:space="preserve"> Thuộc tính Order</w:t>
      </w:r>
      <w:bookmarkEnd w:id="87"/>
    </w:p>
    <w:tbl>
      <w:tblPr>
        <w:tblStyle w:val="TableGrid"/>
        <w:tblW w:w="0" w:type="auto"/>
        <w:tblLook w:val="04A0" w:firstRow="1" w:lastRow="0" w:firstColumn="1" w:lastColumn="0" w:noHBand="0" w:noVBand="1"/>
      </w:tblPr>
      <w:tblGrid>
        <w:gridCol w:w="2194"/>
        <w:gridCol w:w="2194"/>
        <w:gridCol w:w="2194"/>
        <w:gridCol w:w="2195"/>
      </w:tblGrid>
      <w:tr w:rsidR="00DB1289" w14:paraId="5FE76764" w14:textId="77777777" w:rsidTr="00CF559A">
        <w:tc>
          <w:tcPr>
            <w:tcW w:w="2194" w:type="dxa"/>
            <w:shd w:val="clear" w:color="auto" w:fill="8DB3E2" w:themeFill="text2" w:themeFillTint="66"/>
          </w:tcPr>
          <w:p w14:paraId="6950C361" w14:textId="77777777" w:rsidR="00DB1289" w:rsidRPr="00CF559A" w:rsidRDefault="00DB1289" w:rsidP="00357FC8">
            <w:pPr>
              <w:rPr>
                <w:b/>
              </w:rPr>
            </w:pPr>
            <w:r w:rsidRPr="00CF559A">
              <w:rPr>
                <w:b/>
              </w:rPr>
              <w:t>Thuộc tính</w:t>
            </w:r>
          </w:p>
        </w:tc>
        <w:tc>
          <w:tcPr>
            <w:tcW w:w="2194" w:type="dxa"/>
            <w:shd w:val="clear" w:color="auto" w:fill="8DB3E2" w:themeFill="text2" w:themeFillTint="66"/>
          </w:tcPr>
          <w:p w14:paraId="5A645533" w14:textId="77777777" w:rsidR="00DB1289" w:rsidRPr="00CF559A" w:rsidRDefault="00DB1289" w:rsidP="00357FC8">
            <w:pPr>
              <w:rPr>
                <w:b/>
              </w:rPr>
            </w:pPr>
            <w:r w:rsidRPr="00CF559A">
              <w:rPr>
                <w:b/>
              </w:rPr>
              <w:t>Kiểu dữ liệu</w:t>
            </w:r>
          </w:p>
        </w:tc>
        <w:tc>
          <w:tcPr>
            <w:tcW w:w="2194" w:type="dxa"/>
            <w:shd w:val="clear" w:color="auto" w:fill="8DB3E2" w:themeFill="text2" w:themeFillTint="66"/>
          </w:tcPr>
          <w:p w14:paraId="5625741F" w14:textId="77777777" w:rsidR="00DB1289" w:rsidRPr="00CF559A" w:rsidRDefault="00DB1289" w:rsidP="00357FC8">
            <w:pPr>
              <w:rPr>
                <w:b/>
              </w:rPr>
            </w:pPr>
            <w:r w:rsidRPr="00CF559A">
              <w:rPr>
                <w:b/>
              </w:rPr>
              <w:t>Khóa chính</w:t>
            </w:r>
          </w:p>
        </w:tc>
        <w:tc>
          <w:tcPr>
            <w:tcW w:w="2195" w:type="dxa"/>
            <w:shd w:val="clear" w:color="auto" w:fill="8DB3E2" w:themeFill="text2" w:themeFillTint="66"/>
          </w:tcPr>
          <w:p w14:paraId="75E4A6FE" w14:textId="77777777" w:rsidR="00DB1289" w:rsidRPr="00CF559A" w:rsidRDefault="00DB1289" w:rsidP="00357FC8">
            <w:pPr>
              <w:rPr>
                <w:b/>
              </w:rPr>
            </w:pPr>
            <w:r w:rsidRPr="00CF559A">
              <w:rPr>
                <w:b/>
              </w:rPr>
              <w:t>Khóa ngoại</w:t>
            </w:r>
          </w:p>
        </w:tc>
      </w:tr>
      <w:tr w:rsidR="00DB1289" w14:paraId="75A6CC8D" w14:textId="77777777" w:rsidTr="00357FC8">
        <w:tc>
          <w:tcPr>
            <w:tcW w:w="2194" w:type="dxa"/>
          </w:tcPr>
          <w:p w14:paraId="4B7650C0" w14:textId="77777777" w:rsidR="00DB1289" w:rsidRDefault="00DB1289" w:rsidP="00357FC8">
            <w:r>
              <w:t>id</w:t>
            </w:r>
          </w:p>
        </w:tc>
        <w:tc>
          <w:tcPr>
            <w:tcW w:w="2194" w:type="dxa"/>
          </w:tcPr>
          <w:p w14:paraId="1504C565" w14:textId="77777777" w:rsidR="00DB1289" w:rsidRDefault="00DB1289" w:rsidP="00357FC8">
            <w:r>
              <w:t>VARCHAR(50)</w:t>
            </w:r>
          </w:p>
        </w:tc>
        <w:tc>
          <w:tcPr>
            <w:tcW w:w="2194" w:type="dxa"/>
          </w:tcPr>
          <w:p w14:paraId="73157FE4" w14:textId="77777777" w:rsidR="00DB1289" w:rsidRDefault="00DB1289" w:rsidP="00DB1289">
            <w:pPr>
              <w:jc w:val="center"/>
            </w:pPr>
            <w:r>
              <w:t>X</w:t>
            </w:r>
          </w:p>
        </w:tc>
        <w:tc>
          <w:tcPr>
            <w:tcW w:w="2195" w:type="dxa"/>
          </w:tcPr>
          <w:p w14:paraId="1AD8439E" w14:textId="77777777" w:rsidR="00DB1289" w:rsidRDefault="00DB1289" w:rsidP="00DB1289">
            <w:pPr>
              <w:jc w:val="center"/>
            </w:pPr>
          </w:p>
        </w:tc>
      </w:tr>
      <w:tr w:rsidR="00DB1289" w14:paraId="26D5720A" w14:textId="77777777" w:rsidTr="00357FC8">
        <w:tc>
          <w:tcPr>
            <w:tcW w:w="2194" w:type="dxa"/>
          </w:tcPr>
          <w:p w14:paraId="1B023A5B" w14:textId="0899F248" w:rsidR="00DB1289" w:rsidRPr="00D84D52" w:rsidRDefault="00DB1289" w:rsidP="00357FC8">
            <w:r>
              <w:t>optionpayment</w:t>
            </w:r>
          </w:p>
        </w:tc>
        <w:tc>
          <w:tcPr>
            <w:tcW w:w="2194" w:type="dxa"/>
          </w:tcPr>
          <w:p w14:paraId="3F8575B9" w14:textId="6205B3F9" w:rsidR="00DB1289" w:rsidRDefault="00DB1289" w:rsidP="00357FC8">
            <w:r>
              <w:t>ENUM(0, 1)</w:t>
            </w:r>
          </w:p>
        </w:tc>
        <w:tc>
          <w:tcPr>
            <w:tcW w:w="2194" w:type="dxa"/>
          </w:tcPr>
          <w:p w14:paraId="7E020AAD" w14:textId="77777777" w:rsidR="00DB1289" w:rsidRDefault="00DB1289" w:rsidP="00DB1289">
            <w:pPr>
              <w:jc w:val="center"/>
            </w:pPr>
          </w:p>
        </w:tc>
        <w:tc>
          <w:tcPr>
            <w:tcW w:w="2195" w:type="dxa"/>
          </w:tcPr>
          <w:p w14:paraId="2F609233" w14:textId="77777777" w:rsidR="00DB1289" w:rsidRDefault="00DB1289" w:rsidP="00DB1289">
            <w:pPr>
              <w:jc w:val="center"/>
            </w:pPr>
          </w:p>
        </w:tc>
      </w:tr>
      <w:tr w:rsidR="00DB1289" w14:paraId="680A59E8" w14:textId="77777777" w:rsidTr="00357FC8">
        <w:tc>
          <w:tcPr>
            <w:tcW w:w="2194" w:type="dxa"/>
          </w:tcPr>
          <w:p w14:paraId="6584B65B" w14:textId="04C7819F" w:rsidR="00DB1289" w:rsidRDefault="00DB1289" w:rsidP="00357FC8">
            <w:r>
              <w:t>cash</w:t>
            </w:r>
          </w:p>
        </w:tc>
        <w:tc>
          <w:tcPr>
            <w:tcW w:w="2194" w:type="dxa"/>
          </w:tcPr>
          <w:p w14:paraId="2F54C143" w14:textId="46419EBA" w:rsidR="00DB1289" w:rsidRDefault="00DB1289" w:rsidP="00357FC8">
            <w:r>
              <w:t>INT</w:t>
            </w:r>
          </w:p>
        </w:tc>
        <w:tc>
          <w:tcPr>
            <w:tcW w:w="2194" w:type="dxa"/>
          </w:tcPr>
          <w:p w14:paraId="6186F903" w14:textId="77777777" w:rsidR="00DB1289" w:rsidRDefault="00DB1289" w:rsidP="00DB1289">
            <w:pPr>
              <w:jc w:val="center"/>
            </w:pPr>
          </w:p>
        </w:tc>
        <w:tc>
          <w:tcPr>
            <w:tcW w:w="2195" w:type="dxa"/>
          </w:tcPr>
          <w:p w14:paraId="120BC17C" w14:textId="77777777" w:rsidR="00DB1289" w:rsidRDefault="00DB1289" w:rsidP="00DB1289">
            <w:pPr>
              <w:jc w:val="center"/>
            </w:pPr>
          </w:p>
        </w:tc>
      </w:tr>
      <w:tr w:rsidR="00CF559A" w14:paraId="2E93C79E" w14:textId="77777777" w:rsidTr="00CF559A">
        <w:tc>
          <w:tcPr>
            <w:tcW w:w="2194" w:type="dxa"/>
            <w:shd w:val="clear" w:color="auto" w:fill="8DB3E2" w:themeFill="text2" w:themeFillTint="66"/>
            <w:vAlign w:val="center"/>
          </w:tcPr>
          <w:p w14:paraId="122BAA3D" w14:textId="468AEAC6" w:rsidR="00CF559A" w:rsidRPr="00CF559A" w:rsidRDefault="00CF559A" w:rsidP="00CF559A">
            <w:pPr>
              <w:rPr>
                <w:b/>
              </w:rPr>
            </w:pPr>
            <w:r w:rsidRPr="00CF559A">
              <w:rPr>
                <w:b/>
              </w:rPr>
              <w:lastRenderedPageBreak/>
              <w:t>Thuộc tính</w:t>
            </w:r>
          </w:p>
        </w:tc>
        <w:tc>
          <w:tcPr>
            <w:tcW w:w="2194" w:type="dxa"/>
            <w:shd w:val="clear" w:color="auto" w:fill="8DB3E2" w:themeFill="text2" w:themeFillTint="66"/>
            <w:vAlign w:val="center"/>
          </w:tcPr>
          <w:p w14:paraId="302E9524" w14:textId="5A5D79D5" w:rsidR="00CF559A" w:rsidRPr="00CF559A" w:rsidRDefault="00CF559A" w:rsidP="00CF559A">
            <w:pPr>
              <w:rPr>
                <w:b/>
              </w:rPr>
            </w:pPr>
            <w:r w:rsidRPr="00CF559A">
              <w:rPr>
                <w:b/>
              </w:rPr>
              <w:t>Kiểu dữ liệu</w:t>
            </w:r>
          </w:p>
        </w:tc>
        <w:tc>
          <w:tcPr>
            <w:tcW w:w="2194" w:type="dxa"/>
            <w:shd w:val="clear" w:color="auto" w:fill="8DB3E2" w:themeFill="text2" w:themeFillTint="66"/>
            <w:vAlign w:val="center"/>
          </w:tcPr>
          <w:p w14:paraId="061C5BA6" w14:textId="4F17BA4B" w:rsidR="00CF559A" w:rsidRPr="00CF559A" w:rsidRDefault="00CF559A" w:rsidP="00CF559A">
            <w:pPr>
              <w:rPr>
                <w:b/>
              </w:rPr>
            </w:pPr>
            <w:r w:rsidRPr="00CF559A">
              <w:rPr>
                <w:b/>
              </w:rPr>
              <w:t>Khóa chính</w:t>
            </w:r>
          </w:p>
        </w:tc>
        <w:tc>
          <w:tcPr>
            <w:tcW w:w="2195" w:type="dxa"/>
            <w:shd w:val="clear" w:color="auto" w:fill="8DB3E2" w:themeFill="text2" w:themeFillTint="66"/>
            <w:vAlign w:val="center"/>
          </w:tcPr>
          <w:p w14:paraId="08F4B36B" w14:textId="5C52A7E3" w:rsidR="00CF559A" w:rsidRPr="00CF559A" w:rsidRDefault="00CF559A" w:rsidP="00CF559A">
            <w:pPr>
              <w:rPr>
                <w:b/>
              </w:rPr>
            </w:pPr>
            <w:r w:rsidRPr="00CF559A">
              <w:rPr>
                <w:b/>
              </w:rPr>
              <w:t>Khóa ngoại</w:t>
            </w:r>
          </w:p>
        </w:tc>
      </w:tr>
      <w:tr w:rsidR="00DB1289" w14:paraId="30F56E93" w14:textId="77777777" w:rsidTr="00357FC8">
        <w:tc>
          <w:tcPr>
            <w:tcW w:w="2194" w:type="dxa"/>
          </w:tcPr>
          <w:p w14:paraId="09576008" w14:textId="4BDC513B" w:rsidR="00DB1289" w:rsidRDefault="00DB1289" w:rsidP="00357FC8">
            <w:r>
              <w:t>createDate</w:t>
            </w:r>
          </w:p>
        </w:tc>
        <w:tc>
          <w:tcPr>
            <w:tcW w:w="2194" w:type="dxa"/>
          </w:tcPr>
          <w:p w14:paraId="780BC794" w14:textId="5B1C3EE8" w:rsidR="00DB1289" w:rsidRDefault="00DB1289" w:rsidP="00357FC8">
            <w:r>
              <w:t>DATE</w:t>
            </w:r>
          </w:p>
        </w:tc>
        <w:tc>
          <w:tcPr>
            <w:tcW w:w="2194" w:type="dxa"/>
          </w:tcPr>
          <w:p w14:paraId="76F46D34" w14:textId="77777777" w:rsidR="00DB1289" w:rsidRDefault="00DB1289" w:rsidP="00DB1289">
            <w:pPr>
              <w:jc w:val="center"/>
            </w:pPr>
          </w:p>
        </w:tc>
        <w:tc>
          <w:tcPr>
            <w:tcW w:w="2195" w:type="dxa"/>
          </w:tcPr>
          <w:p w14:paraId="1A0E4839" w14:textId="77777777" w:rsidR="00DB1289" w:rsidRDefault="00DB1289" w:rsidP="00DB1289">
            <w:pPr>
              <w:jc w:val="center"/>
            </w:pPr>
          </w:p>
        </w:tc>
      </w:tr>
      <w:tr w:rsidR="00DB1289" w14:paraId="002647F5" w14:textId="77777777" w:rsidTr="00357FC8">
        <w:tc>
          <w:tcPr>
            <w:tcW w:w="2194" w:type="dxa"/>
          </w:tcPr>
          <w:p w14:paraId="1A687ED4" w14:textId="4CCD9DB0" w:rsidR="00DB1289" w:rsidRDefault="00DB1289" w:rsidP="00357FC8">
            <w:r>
              <w:t>userID</w:t>
            </w:r>
          </w:p>
        </w:tc>
        <w:tc>
          <w:tcPr>
            <w:tcW w:w="2194" w:type="dxa"/>
          </w:tcPr>
          <w:p w14:paraId="35D65D70" w14:textId="7EBEE239" w:rsidR="00DB1289" w:rsidRDefault="00DB1289" w:rsidP="00357FC8">
            <w:r>
              <w:t>VARCHAR(50)</w:t>
            </w:r>
          </w:p>
        </w:tc>
        <w:tc>
          <w:tcPr>
            <w:tcW w:w="2194" w:type="dxa"/>
          </w:tcPr>
          <w:p w14:paraId="7BCB6408" w14:textId="77777777" w:rsidR="00DB1289" w:rsidRDefault="00DB1289" w:rsidP="00DB1289">
            <w:pPr>
              <w:jc w:val="center"/>
            </w:pPr>
          </w:p>
        </w:tc>
        <w:tc>
          <w:tcPr>
            <w:tcW w:w="2195" w:type="dxa"/>
          </w:tcPr>
          <w:p w14:paraId="44C978A6" w14:textId="648168F1" w:rsidR="00DB1289" w:rsidRDefault="00DB1289" w:rsidP="00DB1289">
            <w:pPr>
              <w:jc w:val="center"/>
            </w:pPr>
            <w:r>
              <w:t>X</w:t>
            </w:r>
          </w:p>
        </w:tc>
      </w:tr>
      <w:tr w:rsidR="00DB1289" w14:paraId="7ED9835F" w14:textId="77777777" w:rsidTr="00357FC8">
        <w:tc>
          <w:tcPr>
            <w:tcW w:w="2194" w:type="dxa"/>
          </w:tcPr>
          <w:p w14:paraId="2AE4C3F9" w14:textId="0AFB0AA1" w:rsidR="00DB1289" w:rsidRDefault="00DB1289" w:rsidP="00357FC8">
            <w:r>
              <w:t>itemID</w:t>
            </w:r>
          </w:p>
        </w:tc>
        <w:tc>
          <w:tcPr>
            <w:tcW w:w="2194" w:type="dxa"/>
          </w:tcPr>
          <w:p w14:paraId="253F01BF" w14:textId="4AEB9F67" w:rsidR="00DB1289" w:rsidRDefault="00DB1289" w:rsidP="00357FC8">
            <w:r>
              <w:t>VARCHAR(50)</w:t>
            </w:r>
          </w:p>
        </w:tc>
        <w:tc>
          <w:tcPr>
            <w:tcW w:w="2194" w:type="dxa"/>
          </w:tcPr>
          <w:p w14:paraId="7D32D180" w14:textId="77777777" w:rsidR="00DB1289" w:rsidRDefault="00DB1289" w:rsidP="00DB1289">
            <w:pPr>
              <w:jc w:val="center"/>
            </w:pPr>
          </w:p>
        </w:tc>
        <w:tc>
          <w:tcPr>
            <w:tcW w:w="2195" w:type="dxa"/>
          </w:tcPr>
          <w:p w14:paraId="219C28E4" w14:textId="53A3C35C" w:rsidR="00DB1289" w:rsidRDefault="00DB1289" w:rsidP="00DB1289">
            <w:pPr>
              <w:jc w:val="center"/>
            </w:pPr>
            <w:r>
              <w:t>X</w:t>
            </w:r>
          </w:p>
        </w:tc>
      </w:tr>
    </w:tbl>
    <w:p w14:paraId="3A0EEAC1" w14:textId="77777777" w:rsidR="00DB1289" w:rsidRDefault="00DB1289" w:rsidP="00261DA5">
      <w:pPr>
        <w:pStyle w:val="Nidungvnbn"/>
        <w:ind w:firstLine="0"/>
      </w:pPr>
    </w:p>
    <w:p w14:paraId="79C62DC0" w14:textId="2D69037B" w:rsidR="00393E3C" w:rsidRDefault="00393E3C" w:rsidP="00D062D5">
      <w:pPr>
        <w:pStyle w:val="Nidungvnbn"/>
      </w:pPr>
      <w:r w:rsidRPr="00D062D5">
        <w:t xml:space="preserve">Bảng Item là đại diện của một sản phẩm được mua lưu trong hóa đơn với các thuộc tính như </w:t>
      </w:r>
      <w:r w:rsidR="00261DA5">
        <w:t>Bảng 2.6.</w:t>
      </w:r>
    </w:p>
    <w:p w14:paraId="612D4992" w14:textId="226ED108" w:rsidR="00261DA5" w:rsidRDefault="00261DA5" w:rsidP="00261DA5">
      <w:pPr>
        <w:pStyle w:val="Caption"/>
        <w:keepNext/>
      </w:pPr>
      <w:bookmarkStart w:id="88" w:name="_Toc144484900"/>
      <w:r>
        <w:t xml:space="preserve">Bảng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t>.</w:t>
      </w:r>
      <w:r w:rsidR="00E71E96">
        <w:fldChar w:fldCharType="begin"/>
      </w:r>
      <w:r w:rsidR="00E71E96">
        <w:instrText xml:space="preserve"> SEQ Bảng \* ARABIC \s 1 </w:instrText>
      </w:r>
      <w:r w:rsidR="00E71E96">
        <w:fldChar w:fldCharType="separate"/>
      </w:r>
      <w:r w:rsidR="00851919">
        <w:rPr>
          <w:noProof/>
        </w:rPr>
        <w:t>6</w:t>
      </w:r>
      <w:r w:rsidR="00E71E96">
        <w:rPr>
          <w:noProof/>
        </w:rPr>
        <w:fldChar w:fldCharType="end"/>
      </w:r>
      <w:r>
        <w:t xml:space="preserve"> Thuộc tính Item</w:t>
      </w:r>
      <w:bookmarkEnd w:id="88"/>
    </w:p>
    <w:tbl>
      <w:tblPr>
        <w:tblStyle w:val="TableGrid"/>
        <w:tblW w:w="0" w:type="auto"/>
        <w:tblLook w:val="04A0" w:firstRow="1" w:lastRow="0" w:firstColumn="1" w:lastColumn="0" w:noHBand="0" w:noVBand="1"/>
      </w:tblPr>
      <w:tblGrid>
        <w:gridCol w:w="2194"/>
        <w:gridCol w:w="2194"/>
        <w:gridCol w:w="2194"/>
        <w:gridCol w:w="2195"/>
      </w:tblGrid>
      <w:tr w:rsidR="00261DA5" w14:paraId="2B1C1764" w14:textId="77777777" w:rsidTr="00CF559A">
        <w:tc>
          <w:tcPr>
            <w:tcW w:w="2194" w:type="dxa"/>
            <w:shd w:val="clear" w:color="auto" w:fill="8DB3E2" w:themeFill="text2" w:themeFillTint="66"/>
          </w:tcPr>
          <w:p w14:paraId="7D8D2703" w14:textId="77777777" w:rsidR="00261DA5" w:rsidRPr="00CF559A" w:rsidRDefault="00261DA5" w:rsidP="00357FC8">
            <w:pPr>
              <w:rPr>
                <w:b/>
              </w:rPr>
            </w:pPr>
            <w:r w:rsidRPr="00CF559A">
              <w:rPr>
                <w:b/>
              </w:rPr>
              <w:t>Thuộc tính</w:t>
            </w:r>
          </w:p>
        </w:tc>
        <w:tc>
          <w:tcPr>
            <w:tcW w:w="2194" w:type="dxa"/>
            <w:shd w:val="clear" w:color="auto" w:fill="8DB3E2" w:themeFill="text2" w:themeFillTint="66"/>
          </w:tcPr>
          <w:p w14:paraId="2B1E9F31" w14:textId="77777777" w:rsidR="00261DA5" w:rsidRPr="00CF559A" w:rsidRDefault="00261DA5" w:rsidP="00357FC8">
            <w:pPr>
              <w:rPr>
                <w:b/>
              </w:rPr>
            </w:pPr>
            <w:r w:rsidRPr="00CF559A">
              <w:rPr>
                <w:b/>
              </w:rPr>
              <w:t>Kiểu dữ liệu</w:t>
            </w:r>
          </w:p>
        </w:tc>
        <w:tc>
          <w:tcPr>
            <w:tcW w:w="2194" w:type="dxa"/>
            <w:shd w:val="clear" w:color="auto" w:fill="8DB3E2" w:themeFill="text2" w:themeFillTint="66"/>
          </w:tcPr>
          <w:p w14:paraId="50CDF371" w14:textId="77777777" w:rsidR="00261DA5" w:rsidRPr="00CF559A" w:rsidRDefault="00261DA5" w:rsidP="00357FC8">
            <w:pPr>
              <w:rPr>
                <w:b/>
              </w:rPr>
            </w:pPr>
            <w:r w:rsidRPr="00CF559A">
              <w:rPr>
                <w:b/>
              </w:rPr>
              <w:t>Khóa chính</w:t>
            </w:r>
          </w:p>
        </w:tc>
        <w:tc>
          <w:tcPr>
            <w:tcW w:w="2195" w:type="dxa"/>
            <w:shd w:val="clear" w:color="auto" w:fill="8DB3E2" w:themeFill="text2" w:themeFillTint="66"/>
          </w:tcPr>
          <w:p w14:paraId="08010B53" w14:textId="77777777" w:rsidR="00261DA5" w:rsidRPr="00CF559A" w:rsidRDefault="00261DA5" w:rsidP="00357FC8">
            <w:pPr>
              <w:rPr>
                <w:b/>
              </w:rPr>
            </w:pPr>
            <w:r w:rsidRPr="00CF559A">
              <w:rPr>
                <w:b/>
              </w:rPr>
              <w:t>Khóa ngoại</w:t>
            </w:r>
          </w:p>
        </w:tc>
      </w:tr>
      <w:tr w:rsidR="00261DA5" w14:paraId="5C9F75FB" w14:textId="77777777" w:rsidTr="00357FC8">
        <w:tc>
          <w:tcPr>
            <w:tcW w:w="2194" w:type="dxa"/>
          </w:tcPr>
          <w:p w14:paraId="6FBA1F8E" w14:textId="77777777" w:rsidR="00261DA5" w:rsidRDefault="00261DA5" w:rsidP="00357FC8">
            <w:r>
              <w:t>id</w:t>
            </w:r>
          </w:p>
        </w:tc>
        <w:tc>
          <w:tcPr>
            <w:tcW w:w="2194" w:type="dxa"/>
          </w:tcPr>
          <w:p w14:paraId="52598EAF" w14:textId="77777777" w:rsidR="00261DA5" w:rsidRDefault="00261DA5" w:rsidP="00357FC8">
            <w:r>
              <w:t>VARCHAR(50)</w:t>
            </w:r>
          </w:p>
        </w:tc>
        <w:tc>
          <w:tcPr>
            <w:tcW w:w="2194" w:type="dxa"/>
          </w:tcPr>
          <w:p w14:paraId="50C3B267" w14:textId="77777777" w:rsidR="00261DA5" w:rsidRDefault="00261DA5" w:rsidP="00357FC8">
            <w:pPr>
              <w:jc w:val="center"/>
            </w:pPr>
            <w:r>
              <w:t>X</w:t>
            </w:r>
          </w:p>
        </w:tc>
        <w:tc>
          <w:tcPr>
            <w:tcW w:w="2195" w:type="dxa"/>
          </w:tcPr>
          <w:p w14:paraId="7EA009A8" w14:textId="77777777" w:rsidR="00261DA5" w:rsidRDefault="00261DA5" w:rsidP="00357FC8">
            <w:pPr>
              <w:jc w:val="center"/>
            </w:pPr>
          </w:p>
        </w:tc>
      </w:tr>
      <w:tr w:rsidR="00261DA5" w14:paraId="403EAF3E" w14:textId="77777777" w:rsidTr="00357FC8">
        <w:tc>
          <w:tcPr>
            <w:tcW w:w="2194" w:type="dxa"/>
          </w:tcPr>
          <w:p w14:paraId="6C7DF313" w14:textId="6A4BBB6C" w:rsidR="00261DA5" w:rsidRPr="00D84D52" w:rsidRDefault="00261DA5" w:rsidP="00357FC8">
            <w:r>
              <w:t>number</w:t>
            </w:r>
          </w:p>
        </w:tc>
        <w:tc>
          <w:tcPr>
            <w:tcW w:w="2194" w:type="dxa"/>
          </w:tcPr>
          <w:p w14:paraId="36E31863" w14:textId="388E8764" w:rsidR="00261DA5" w:rsidRDefault="00261DA5" w:rsidP="00357FC8">
            <w:r>
              <w:t>INT</w:t>
            </w:r>
          </w:p>
        </w:tc>
        <w:tc>
          <w:tcPr>
            <w:tcW w:w="2194" w:type="dxa"/>
          </w:tcPr>
          <w:p w14:paraId="412B6ACD" w14:textId="77777777" w:rsidR="00261DA5" w:rsidRDefault="00261DA5" w:rsidP="00357FC8">
            <w:pPr>
              <w:jc w:val="center"/>
            </w:pPr>
          </w:p>
        </w:tc>
        <w:tc>
          <w:tcPr>
            <w:tcW w:w="2195" w:type="dxa"/>
          </w:tcPr>
          <w:p w14:paraId="39AD1656" w14:textId="77777777" w:rsidR="00261DA5" w:rsidRDefault="00261DA5" w:rsidP="00357FC8">
            <w:pPr>
              <w:jc w:val="center"/>
            </w:pPr>
          </w:p>
        </w:tc>
      </w:tr>
      <w:tr w:rsidR="00261DA5" w14:paraId="36FB483B" w14:textId="77777777" w:rsidTr="00357FC8">
        <w:tc>
          <w:tcPr>
            <w:tcW w:w="2194" w:type="dxa"/>
          </w:tcPr>
          <w:p w14:paraId="3FD5BABC" w14:textId="0AE0376C" w:rsidR="00261DA5" w:rsidRDefault="00261DA5" w:rsidP="00357FC8">
            <w:r>
              <w:t>productID</w:t>
            </w:r>
          </w:p>
        </w:tc>
        <w:tc>
          <w:tcPr>
            <w:tcW w:w="2194" w:type="dxa"/>
          </w:tcPr>
          <w:p w14:paraId="056996A4" w14:textId="5817F4F6" w:rsidR="00261DA5" w:rsidRDefault="00261DA5" w:rsidP="00357FC8">
            <w:r>
              <w:t>VARCHAR(50)</w:t>
            </w:r>
          </w:p>
        </w:tc>
        <w:tc>
          <w:tcPr>
            <w:tcW w:w="2194" w:type="dxa"/>
          </w:tcPr>
          <w:p w14:paraId="3EC4CAF9" w14:textId="77777777" w:rsidR="00261DA5" w:rsidRDefault="00261DA5" w:rsidP="00357FC8">
            <w:pPr>
              <w:jc w:val="center"/>
            </w:pPr>
          </w:p>
        </w:tc>
        <w:tc>
          <w:tcPr>
            <w:tcW w:w="2195" w:type="dxa"/>
          </w:tcPr>
          <w:p w14:paraId="1EAB918B" w14:textId="593C15DC" w:rsidR="00261DA5" w:rsidRDefault="00261DA5" w:rsidP="00357FC8">
            <w:pPr>
              <w:jc w:val="center"/>
            </w:pPr>
            <w:r>
              <w:t>X</w:t>
            </w:r>
          </w:p>
        </w:tc>
      </w:tr>
    </w:tbl>
    <w:p w14:paraId="519E9887" w14:textId="1FE4EA93" w:rsidR="00591ACF" w:rsidRDefault="00591ACF" w:rsidP="00591ACF">
      <w:pPr>
        <w:pStyle w:val="Heading2"/>
        <w:rPr>
          <w:rStyle w:val="Tiumccp1Char"/>
          <w:b/>
        </w:rPr>
      </w:pPr>
      <w:bookmarkStart w:id="89" w:name="_Toc144484736"/>
      <w:r w:rsidRPr="00591ACF">
        <w:rPr>
          <w:rStyle w:val="Tiumccp1Char"/>
          <w:b/>
        </w:rPr>
        <w:t>Sơ đồ tuần tự</w:t>
      </w:r>
      <w:bookmarkEnd w:id="89"/>
    </w:p>
    <w:p w14:paraId="0AC6DA60" w14:textId="44366605" w:rsidR="00A73C40" w:rsidRDefault="001062A3" w:rsidP="001062A3">
      <w:pPr>
        <w:pStyle w:val="Heading3"/>
        <w:rPr>
          <w:noProof/>
        </w:rPr>
      </w:pPr>
      <w:bookmarkStart w:id="90" w:name="_Toc144484737"/>
      <w:r>
        <w:rPr>
          <w:noProof/>
        </w:rPr>
        <w:t>Sơ đồ tuần tự Xem thông tin cá nhân</w:t>
      </w:r>
      <w:bookmarkEnd w:id="90"/>
    </w:p>
    <w:p w14:paraId="78DE3672" w14:textId="77777777" w:rsidR="00D66AFC" w:rsidRDefault="00D66AFC" w:rsidP="00D66AFC">
      <w:pPr>
        <w:keepNext/>
        <w:jc w:val="center"/>
      </w:pPr>
      <w:r>
        <w:rPr>
          <w:noProof/>
          <w:color w:val="000000"/>
          <w:sz w:val="26"/>
          <w:szCs w:val="26"/>
        </w:rPr>
        <w:drawing>
          <wp:inline distT="0" distB="0" distL="0" distR="0" wp14:anchorId="7E1E594D" wp14:editId="52BF53F7">
            <wp:extent cx="4808274" cy="3657600"/>
            <wp:effectExtent l="0" t="0" r="0" b="0"/>
            <wp:docPr id="20873017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4808274" cy="3657600"/>
                    </a:xfrm>
                    <a:prstGeom prst="rect">
                      <a:avLst/>
                    </a:prstGeom>
                    <a:ln/>
                  </pic:spPr>
                </pic:pic>
              </a:graphicData>
            </a:graphic>
          </wp:inline>
        </w:drawing>
      </w:r>
    </w:p>
    <w:p w14:paraId="0EDB1D3A" w14:textId="43FAE7F0" w:rsidR="00D66AFC" w:rsidRDefault="00D66AFC" w:rsidP="00786C00">
      <w:pPr>
        <w:pStyle w:val="Caption"/>
        <w:spacing w:before="120"/>
        <w:rPr>
          <w:color w:val="000000"/>
        </w:rPr>
      </w:pPr>
      <w:bookmarkStart w:id="91" w:name="_Toc144484813"/>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27</w:t>
      </w:r>
      <w:r w:rsidR="00E71E96">
        <w:rPr>
          <w:noProof/>
        </w:rPr>
        <w:fldChar w:fldCharType="end"/>
      </w:r>
      <w:r w:rsidRPr="00D66AFC">
        <w:rPr>
          <w:color w:val="000000"/>
        </w:rPr>
        <w:t xml:space="preserve"> </w:t>
      </w:r>
      <w:r>
        <w:rPr>
          <w:color w:val="000000"/>
        </w:rPr>
        <w:t>Sơ đồ tuần tự Xem thông tin cá nhân</w:t>
      </w:r>
      <w:bookmarkEnd w:id="91"/>
    </w:p>
    <w:p w14:paraId="169A613E" w14:textId="686467A6" w:rsidR="0009771B" w:rsidRDefault="00C86D19" w:rsidP="0009771B">
      <w:pPr>
        <w:pStyle w:val="Nidungvnbn"/>
      </w:pPr>
      <w:r>
        <w:t>N</w:t>
      </w:r>
      <w:r w:rsidR="00032414">
        <w:t>gười dùng xem thông tin cá nhân bằng cách tương tác với UI Hồ sơ và hệ thống.</w:t>
      </w:r>
    </w:p>
    <w:p w14:paraId="14E676B3" w14:textId="3DC07862" w:rsidR="0009771B" w:rsidRPr="0009771B" w:rsidRDefault="0009771B" w:rsidP="0009771B">
      <w:pPr>
        <w:spacing w:after="200" w:line="276" w:lineRule="auto"/>
        <w:rPr>
          <w:sz w:val="26"/>
          <w:szCs w:val="26"/>
        </w:rPr>
      </w:pPr>
      <w:r>
        <w:br w:type="page"/>
      </w:r>
    </w:p>
    <w:p w14:paraId="616437B3" w14:textId="1287DFE0" w:rsidR="001062A3" w:rsidRDefault="001062A3" w:rsidP="001062A3">
      <w:pPr>
        <w:pStyle w:val="Heading3"/>
        <w:rPr>
          <w:noProof/>
        </w:rPr>
      </w:pPr>
      <w:bookmarkStart w:id="92" w:name="_Toc144484738"/>
      <w:r>
        <w:rPr>
          <w:noProof/>
        </w:rPr>
        <w:lastRenderedPageBreak/>
        <w:t>Sơ đồ tuần tự Chỉnh sửa thông tin cá nhân</w:t>
      </w:r>
      <w:bookmarkEnd w:id="92"/>
    </w:p>
    <w:p w14:paraId="3276EDA8" w14:textId="77777777" w:rsidR="00FE5791" w:rsidRDefault="00FE5791" w:rsidP="00FE5791">
      <w:pPr>
        <w:keepNext/>
        <w:jc w:val="center"/>
      </w:pPr>
      <w:r>
        <w:rPr>
          <w:noProof/>
          <w:color w:val="000000"/>
          <w:sz w:val="26"/>
          <w:szCs w:val="26"/>
        </w:rPr>
        <w:drawing>
          <wp:inline distT="0" distB="0" distL="0" distR="0" wp14:anchorId="2621D7DE" wp14:editId="38C0A623">
            <wp:extent cx="5498905" cy="5492187"/>
            <wp:effectExtent l="0" t="0" r="6985" b="0"/>
            <wp:docPr id="20873017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676452" cy="5669517"/>
                    </a:xfrm>
                    <a:prstGeom prst="rect">
                      <a:avLst/>
                    </a:prstGeom>
                    <a:ln/>
                  </pic:spPr>
                </pic:pic>
              </a:graphicData>
            </a:graphic>
          </wp:inline>
        </w:drawing>
      </w:r>
    </w:p>
    <w:p w14:paraId="7EEE04EF" w14:textId="5F8C762A" w:rsidR="00FE5791" w:rsidRDefault="00FE5791" w:rsidP="00786C00">
      <w:pPr>
        <w:pStyle w:val="Caption"/>
        <w:spacing w:before="120"/>
        <w:rPr>
          <w:color w:val="000000"/>
        </w:rPr>
      </w:pPr>
      <w:bookmarkStart w:id="93" w:name="_Toc144484814"/>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28</w:t>
      </w:r>
      <w:r w:rsidR="00E71E96">
        <w:rPr>
          <w:noProof/>
        </w:rPr>
        <w:fldChar w:fldCharType="end"/>
      </w:r>
      <w:r w:rsidRPr="00FE5791">
        <w:rPr>
          <w:color w:val="000000"/>
        </w:rPr>
        <w:t xml:space="preserve"> </w:t>
      </w:r>
      <w:r>
        <w:rPr>
          <w:color w:val="000000"/>
        </w:rPr>
        <w:t>Sơ đồ tuần tự Chỉnh sửa thông tin cá nhân</w:t>
      </w:r>
      <w:bookmarkEnd w:id="93"/>
    </w:p>
    <w:p w14:paraId="471668D8" w14:textId="6D3FABEB" w:rsidR="007E3A37" w:rsidRDefault="00C86D19" w:rsidP="007E3A37">
      <w:pPr>
        <w:pStyle w:val="Nidungvnbn"/>
      </w:pPr>
      <w:r>
        <w:t>N</w:t>
      </w:r>
      <w:r w:rsidR="00032414">
        <w:t xml:space="preserve">gười dùng </w:t>
      </w:r>
      <w:r>
        <w:t>chỉnh sửa</w:t>
      </w:r>
      <w:r w:rsidR="00032414">
        <w:t xml:space="preserve"> thông tin cá nhân bằng cách tương tác với thành phần UI Hồ sơ và hệ thống.</w:t>
      </w:r>
    </w:p>
    <w:p w14:paraId="4140C7D9" w14:textId="7CA929A3" w:rsidR="00C86D19" w:rsidRPr="007E3A37" w:rsidRDefault="007E3A37" w:rsidP="007E3A37">
      <w:pPr>
        <w:spacing w:after="200" w:line="276" w:lineRule="auto"/>
        <w:rPr>
          <w:sz w:val="26"/>
          <w:szCs w:val="26"/>
        </w:rPr>
      </w:pPr>
      <w:r>
        <w:br w:type="page"/>
      </w:r>
    </w:p>
    <w:p w14:paraId="2D94413B" w14:textId="6C6EF40F" w:rsidR="001062A3" w:rsidRDefault="001062A3" w:rsidP="001062A3">
      <w:pPr>
        <w:pStyle w:val="Heading3"/>
        <w:rPr>
          <w:noProof/>
        </w:rPr>
      </w:pPr>
      <w:bookmarkStart w:id="94" w:name="_Toc144484739"/>
      <w:r>
        <w:rPr>
          <w:noProof/>
        </w:rPr>
        <w:lastRenderedPageBreak/>
        <w:t>Sơ đồ tuần tự Thay đổi ảnh đại diện</w:t>
      </w:r>
      <w:bookmarkEnd w:id="94"/>
    </w:p>
    <w:p w14:paraId="33825F7F" w14:textId="77777777" w:rsidR="00326768" w:rsidRDefault="00326768" w:rsidP="00326768">
      <w:pPr>
        <w:keepNext/>
        <w:jc w:val="center"/>
      </w:pPr>
      <w:r>
        <w:rPr>
          <w:noProof/>
          <w:color w:val="000000"/>
          <w:sz w:val="26"/>
          <w:szCs w:val="26"/>
        </w:rPr>
        <w:drawing>
          <wp:inline distT="0" distB="0" distL="0" distR="0" wp14:anchorId="7A1996BF" wp14:editId="1E168EF8">
            <wp:extent cx="5579745" cy="5289999"/>
            <wp:effectExtent l="0" t="0" r="1905" b="6350"/>
            <wp:docPr id="20873017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579745" cy="5289999"/>
                    </a:xfrm>
                    <a:prstGeom prst="rect">
                      <a:avLst/>
                    </a:prstGeom>
                    <a:ln/>
                  </pic:spPr>
                </pic:pic>
              </a:graphicData>
            </a:graphic>
          </wp:inline>
        </w:drawing>
      </w:r>
    </w:p>
    <w:p w14:paraId="20A717B2" w14:textId="7CBD8477" w:rsidR="00326768" w:rsidRDefault="00326768" w:rsidP="00786C00">
      <w:pPr>
        <w:pStyle w:val="Caption"/>
        <w:spacing w:before="120"/>
        <w:rPr>
          <w:color w:val="000000"/>
        </w:rPr>
      </w:pPr>
      <w:bookmarkStart w:id="95" w:name="_Toc144484815"/>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29</w:t>
      </w:r>
      <w:r w:rsidR="00E71E96">
        <w:rPr>
          <w:noProof/>
        </w:rPr>
        <w:fldChar w:fldCharType="end"/>
      </w:r>
      <w:r w:rsidRPr="00326768">
        <w:rPr>
          <w:color w:val="000000"/>
        </w:rPr>
        <w:t xml:space="preserve"> </w:t>
      </w:r>
      <w:r>
        <w:rPr>
          <w:color w:val="000000"/>
        </w:rPr>
        <w:t>Sơ đồ tuần tự Thay đổi ảnh đại diện</w:t>
      </w:r>
      <w:bookmarkEnd w:id="95"/>
    </w:p>
    <w:p w14:paraId="1AF77561" w14:textId="7E101B5E" w:rsidR="00C86D19" w:rsidRDefault="00C86D19" w:rsidP="00FF0F6E">
      <w:pPr>
        <w:pStyle w:val="Nidungvnbn"/>
      </w:pPr>
      <w:r>
        <w:t xml:space="preserve">Người dùng </w:t>
      </w:r>
      <w:r w:rsidR="00AB7B42">
        <w:t>thay đổi ảnh đại diện của bản thân</w:t>
      </w:r>
      <w:r>
        <w:t xml:space="preserve"> bằng cách tương tác với thành phần UI Hồ sơ và hệ thống.</w:t>
      </w:r>
    </w:p>
    <w:p w14:paraId="523A7739" w14:textId="3182DFC3" w:rsidR="00C86D19" w:rsidRPr="00C86D19" w:rsidRDefault="00C86D19" w:rsidP="00C86D19">
      <w:pPr>
        <w:spacing w:after="200" w:line="276" w:lineRule="auto"/>
        <w:rPr>
          <w:sz w:val="26"/>
          <w:szCs w:val="26"/>
        </w:rPr>
      </w:pPr>
      <w:r>
        <w:br w:type="page"/>
      </w:r>
    </w:p>
    <w:p w14:paraId="04233111" w14:textId="507945F6" w:rsidR="001062A3" w:rsidRDefault="001062A3" w:rsidP="001062A3">
      <w:pPr>
        <w:pStyle w:val="Heading3"/>
        <w:rPr>
          <w:noProof/>
        </w:rPr>
      </w:pPr>
      <w:bookmarkStart w:id="96" w:name="_Toc144484740"/>
      <w:r>
        <w:rPr>
          <w:noProof/>
        </w:rPr>
        <w:lastRenderedPageBreak/>
        <w:t>Sơ đồ tuần tự Thêm tài khoản</w:t>
      </w:r>
      <w:bookmarkEnd w:id="96"/>
    </w:p>
    <w:p w14:paraId="2476B624" w14:textId="77777777" w:rsidR="00492F84" w:rsidRDefault="00492F84" w:rsidP="00492F84">
      <w:pPr>
        <w:keepNext/>
        <w:jc w:val="center"/>
      </w:pPr>
      <w:r>
        <w:rPr>
          <w:noProof/>
        </w:rPr>
        <w:drawing>
          <wp:inline distT="0" distB="0" distL="0" distR="0" wp14:anchorId="3926BE77" wp14:editId="3C6146E0">
            <wp:extent cx="5748516" cy="6042934"/>
            <wp:effectExtent l="0" t="0" r="5080" b="0"/>
            <wp:docPr id="167072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28003"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48516" cy="6042934"/>
                    </a:xfrm>
                    <a:prstGeom prst="rect">
                      <a:avLst/>
                    </a:prstGeom>
                  </pic:spPr>
                </pic:pic>
              </a:graphicData>
            </a:graphic>
          </wp:inline>
        </w:drawing>
      </w:r>
    </w:p>
    <w:p w14:paraId="73F9EFE3" w14:textId="7FA8B953" w:rsidR="00326768" w:rsidRDefault="00492F84" w:rsidP="00786C00">
      <w:pPr>
        <w:pStyle w:val="Caption"/>
        <w:spacing w:before="120"/>
        <w:rPr>
          <w:color w:val="000000"/>
        </w:rPr>
      </w:pPr>
      <w:bookmarkStart w:id="97" w:name="_Toc144484816"/>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30</w:t>
      </w:r>
      <w:r w:rsidR="00E71E96">
        <w:rPr>
          <w:noProof/>
        </w:rPr>
        <w:fldChar w:fldCharType="end"/>
      </w:r>
      <w:r w:rsidRPr="00492F84">
        <w:rPr>
          <w:color w:val="000000"/>
        </w:rPr>
        <w:t xml:space="preserve"> </w:t>
      </w:r>
      <w:r>
        <w:rPr>
          <w:color w:val="000000"/>
        </w:rPr>
        <w:t>Sơ đồ tuần tự Thêm tài khoản</w:t>
      </w:r>
      <w:bookmarkEnd w:id="97"/>
    </w:p>
    <w:p w14:paraId="004C2284" w14:textId="25E37121" w:rsidR="0009771B" w:rsidRDefault="00C86D19" w:rsidP="00F304D6">
      <w:pPr>
        <w:pStyle w:val="Nidungvnbn"/>
      </w:pPr>
      <w:r>
        <w:t xml:space="preserve">Admin </w:t>
      </w:r>
      <w:r w:rsidR="00C419B3">
        <w:t>tạo</w:t>
      </w:r>
      <w:r>
        <w:t xml:space="preserve"> tài khoản bằng cách tương tác với thành phần UI Quản lý và hệ thống.</w:t>
      </w:r>
    </w:p>
    <w:p w14:paraId="27027F89" w14:textId="5F939A1E" w:rsidR="00C86D19" w:rsidRPr="0009771B" w:rsidRDefault="0009771B" w:rsidP="0009771B">
      <w:pPr>
        <w:spacing w:after="200" w:line="276" w:lineRule="auto"/>
        <w:rPr>
          <w:sz w:val="26"/>
          <w:szCs w:val="26"/>
        </w:rPr>
      </w:pPr>
      <w:r>
        <w:br w:type="page"/>
      </w:r>
    </w:p>
    <w:p w14:paraId="1A4A7A8A" w14:textId="093D935B" w:rsidR="001062A3" w:rsidRDefault="001062A3" w:rsidP="001062A3">
      <w:pPr>
        <w:pStyle w:val="Heading3"/>
        <w:rPr>
          <w:noProof/>
        </w:rPr>
      </w:pPr>
      <w:bookmarkStart w:id="98" w:name="_Toc144484741"/>
      <w:r>
        <w:rPr>
          <w:noProof/>
        </w:rPr>
        <w:lastRenderedPageBreak/>
        <w:t>Sơ đồ tuần tự Xem danh sách tài khoản</w:t>
      </w:r>
      <w:bookmarkEnd w:id="98"/>
    </w:p>
    <w:p w14:paraId="448E6C17" w14:textId="3C9DA66A" w:rsidR="00492F84" w:rsidRDefault="00C419B3" w:rsidP="00492F84">
      <w:pPr>
        <w:keepNext/>
        <w:jc w:val="center"/>
      </w:pPr>
      <w:r>
        <w:rPr>
          <w:noProof/>
        </w:rPr>
        <w:drawing>
          <wp:inline distT="0" distB="0" distL="0" distR="0" wp14:anchorId="0706106B" wp14:editId="39512133">
            <wp:extent cx="5569406" cy="37154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em danh sách tài khoản.png"/>
                    <pic:cNvPicPr/>
                  </pic:nvPicPr>
                  <pic:blipFill>
                    <a:blip r:embed="rId45">
                      <a:extLst>
                        <a:ext uri="{28A0092B-C50C-407E-A947-70E740481C1C}">
                          <a14:useLocalDpi xmlns:a14="http://schemas.microsoft.com/office/drawing/2010/main" val="0"/>
                        </a:ext>
                      </a:extLst>
                    </a:blip>
                    <a:stretch>
                      <a:fillRect/>
                    </a:stretch>
                  </pic:blipFill>
                  <pic:spPr>
                    <a:xfrm>
                      <a:off x="0" y="0"/>
                      <a:ext cx="5590724" cy="3729695"/>
                    </a:xfrm>
                    <a:prstGeom prst="rect">
                      <a:avLst/>
                    </a:prstGeom>
                  </pic:spPr>
                </pic:pic>
              </a:graphicData>
            </a:graphic>
          </wp:inline>
        </w:drawing>
      </w:r>
    </w:p>
    <w:p w14:paraId="24B274B7" w14:textId="5E1735FF" w:rsidR="00492F84" w:rsidRDefault="00492F84" w:rsidP="00786C00">
      <w:pPr>
        <w:pStyle w:val="Caption"/>
        <w:spacing w:before="120"/>
        <w:rPr>
          <w:color w:val="000000"/>
        </w:rPr>
      </w:pPr>
      <w:bookmarkStart w:id="99" w:name="_Toc144484817"/>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31</w:t>
      </w:r>
      <w:r w:rsidR="00E71E96">
        <w:rPr>
          <w:noProof/>
        </w:rPr>
        <w:fldChar w:fldCharType="end"/>
      </w:r>
      <w:r w:rsidRPr="00492F84">
        <w:rPr>
          <w:color w:val="000000"/>
        </w:rPr>
        <w:t xml:space="preserve"> </w:t>
      </w:r>
      <w:r>
        <w:rPr>
          <w:color w:val="000000"/>
        </w:rPr>
        <w:t>Sơ đồ tuần tự Xem danh sách tài khoản</w:t>
      </w:r>
      <w:bookmarkEnd w:id="99"/>
    </w:p>
    <w:p w14:paraId="520118BA" w14:textId="45073497" w:rsidR="00C419B3" w:rsidRDefault="00C419B3" w:rsidP="00FF0F6E">
      <w:pPr>
        <w:pStyle w:val="Nidungvnbn"/>
      </w:pPr>
      <w:r>
        <w:t>Quản lý danh sách tài khoản bằng cách tương tác với thành phần UI Quản lý và hệ thống.</w:t>
      </w:r>
    </w:p>
    <w:p w14:paraId="2F6B5E23" w14:textId="6F688C7B" w:rsidR="00C419B3" w:rsidRPr="00C419B3" w:rsidRDefault="00C419B3" w:rsidP="00C419B3">
      <w:pPr>
        <w:spacing w:after="200" w:line="276" w:lineRule="auto"/>
        <w:rPr>
          <w:sz w:val="26"/>
          <w:szCs w:val="26"/>
        </w:rPr>
      </w:pPr>
      <w:r>
        <w:br w:type="page"/>
      </w:r>
    </w:p>
    <w:p w14:paraId="337707EE" w14:textId="77777777" w:rsidR="001062A3" w:rsidRDefault="001062A3" w:rsidP="001062A3">
      <w:pPr>
        <w:pStyle w:val="Heading3"/>
        <w:rPr>
          <w:noProof/>
        </w:rPr>
      </w:pPr>
      <w:bookmarkStart w:id="100" w:name="_Toc144484742"/>
      <w:r>
        <w:rPr>
          <w:noProof/>
        </w:rPr>
        <w:lastRenderedPageBreak/>
        <w:t>Sơ đồ tuần tự Chỉnh sửa tài khoản</w:t>
      </w:r>
      <w:bookmarkEnd w:id="100"/>
    </w:p>
    <w:p w14:paraId="3C136598" w14:textId="77777777" w:rsidR="00492F84" w:rsidRDefault="00492F84" w:rsidP="00492F84">
      <w:pPr>
        <w:keepNext/>
        <w:jc w:val="center"/>
      </w:pPr>
      <w:r>
        <w:rPr>
          <w:noProof/>
        </w:rPr>
        <w:drawing>
          <wp:inline distT="0" distB="0" distL="0" distR="0" wp14:anchorId="2236383C" wp14:editId="1168B494">
            <wp:extent cx="4942857" cy="7004482"/>
            <wp:effectExtent l="0" t="0" r="0" b="6350"/>
            <wp:docPr id="151938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0947"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942857" cy="7004482"/>
                    </a:xfrm>
                    <a:prstGeom prst="rect">
                      <a:avLst/>
                    </a:prstGeom>
                  </pic:spPr>
                </pic:pic>
              </a:graphicData>
            </a:graphic>
          </wp:inline>
        </w:drawing>
      </w:r>
    </w:p>
    <w:p w14:paraId="0EEAFA2D" w14:textId="277ABCB3" w:rsidR="00492F84" w:rsidRDefault="00492F84" w:rsidP="00786C00">
      <w:pPr>
        <w:pStyle w:val="Caption"/>
        <w:spacing w:before="120"/>
        <w:rPr>
          <w:color w:val="000000"/>
        </w:rPr>
      </w:pPr>
      <w:bookmarkStart w:id="101" w:name="_Toc144484818"/>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32</w:t>
      </w:r>
      <w:r w:rsidR="00E71E96">
        <w:rPr>
          <w:noProof/>
        </w:rPr>
        <w:fldChar w:fldCharType="end"/>
      </w:r>
      <w:r w:rsidRPr="00492F84">
        <w:rPr>
          <w:color w:val="000000"/>
        </w:rPr>
        <w:t xml:space="preserve"> </w:t>
      </w:r>
      <w:r>
        <w:rPr>
          <w:color w:val="000000"/>
        </w:rPr>
        <w:t>Sơ đồ tuần tự Chỉnh sửa tài khoản</w:t>
      </w:r>
      <w:bookmarkEnd w:id="101"/>
    </w:p>
    <w:p w14:paraId="22CBBD3F" w14:textId="6C0FA15A" w:rsidR="00C419B3" w:rsidRPr="00C419B3" w:rsidRDefault="00C419B3" w:rsidP="00FF0F6E">
      <w:pPr>
        <w:pStyle w:val="Nidungvnbn"/>
      </w:pPr>
      <w:r>
        <w:t>Admin chỉnh sửa tài khoản bằng cách tương tác với thành phần UI Quản lý và hệ thống.</w:t>
      </w:r>
    </w:p>
    <w:p w14:paraId="5D99E8FC" w14:textId="77777777" w:rsidR="001062A3" w:rsidRDefault="001062A3" w:rsidP="001062A3">
      <w:pPr>
        <w:pStyle w:val="Heading3"/>
        <w:rPr>
          <w:noProof/>
          <w:lang w:val="vi-VN"/>
        </w:rPr>
      </w:pPr>
      <w:bookmarkStart w:id="102" w:name="_Toc144484743"/>
      <w:r>
        <w:rPr>
          <w:noProof/>
        </w:rPr>
        <w:lastRenderedPageBreak/>
        <w:t>Sơ đồ tuần tự Xóa tài khoản</w:t>
      </w:r>
      <w:bookmarkEnd w:id="102"/>
      <w:r w:rsidRPr="001062A3">
        <w:rPr>
          <w:noProof/>
          <w:lang w:val="vi-VN"/>
        </w:rPr>
        <w:t xml:space="preserve"> </w:t>
      </w:r>
    </w:p>
    <w:p w14:paraId="56E116FD" w14:textId="77777777" w:rsidR="00492F84" w:rsidRDefault="00492F84" w:rsidP="00492F84">
      <w:pPr>
        <w:keepNext/>
        <w:jc w:val="center"/>
      </w:pPr>
      <w:r>
        <w:rPr>
          <w:noProof/>
        </w:rPr>
        <w:drawing>
          <wp:inline distT="0" distB="0" distL="0" distR="0" wp14:anchorId="4B7B511E" wp14:editId="60E61A7E">
            <wp:extent cx="5579745" cy="6008406"/>
            <wp:effectExtent l="0" t="0" r="1905" b="0"/>
            <wp:docPr id="135217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9386"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579745" cy="6008406"/>
                    </a:xfrm>
                    <a:prstGeom prst="rect">
                      <a:avLst/>
                    </a:prstGeom>
                  </pic:spPr>
                </pic:pic>
              </a:graphicData>
            </a:graphic>
          </wp:inline>
        </w:drawing>
      </w:r>
    </w:p>
    <w:p w14:paraId="4ABA83FB" w14:textId="27DE5CE0" w:rsidR="00492F84" w:rsidRDefault="00492F84" w:rsidP="00786C00">
      <w:pPr>
        <w:pStyle w:val="Caption"/>
        <w:spacing w:before="120"/>
        <w:rPr>
          <w:color w:val="000000"/>
        </w:rPr>
      </w:pPr>
      <w:bookmarkStart w:id="103" w:name="_Toc144484819"/>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33</w:t>
      </w:r>
      <w:r w:rsidR="00E71E96">
        <w:rPr>
          <w:noProof/>
        </w:rPr>
        <w:fldChar w:fldCharType="end"/>
      </w:r>
      <w:r w:rsidRPr="00492F84">
        <w:rPr>
          <w:color w:val="000000"/>
        </w:rPr>
        <w:t xml:space="preserve"> </w:t>
      </w:r>
      <w:r>
        <w:rPr>
          <w:color w:val="000000"/>
        </w:rPr>
        <w:t>Sơ đồ tuần tự Xóa tài khoản</w:t>
      </w:r>
      <w:bookmarkEnd w:id="103"/>
    </w:p>
    <w:p w14:paraId="6D29496B" w14:textId="6AB15CEF" w:rsidR="00C419B3" w:rsidRPr="00C86D19" w:rsidRDefault="00C419B3" w:rsidP="00FF0F6E">
      <w:pPr>
        <w:pStyle w:val="Nidungvnbn"/>
      </w:pPr>
      <w:r>
        <w:t>Admin xóa tài khoản bằng cách tương tác với thành phần UI Quản lý và hệ thống.</w:t>
      </w:r>
    </w:p>
    <w:p w14:paraId="1DFA2DA7" w14:textId="6F3E9F58" w:rsidR="00C419B3" w:rsidRPr="00C419B3" w:rsidRDefault="00C419B3" w:rsidP="00C419B3">
      <w:pPr>
        <w:spacing w:after="200" w:line="276" w:lineRule="auto"/>
      </w:pPr>
      <w:r>
        <w:br w:type="page"/>
      </w:r>
    </w:p>
    <w:p w14:paraId="1A209328" w14:textId="77777777" w:rsidR="001062A3" w:rsidRDefault="001062A3" w:rsidP="001062A3">
      <w:pPr>
        <w:pStyle w:val="Heading3"/>
        <w:rPr>
          <w:noProof/>
          <w:lang w:val="vi-VN"/>
        </w:rPr>
      </w:pPr>
      <w:bookmarkStart w:id="104" w:name="_Toc144484744"/>
      <w:r>
        <w:rPr>
          <w:noProof/>
        </w:rPr>
        <w:lastRenderedPageBreak/>
        <w:t>Sơ đồ tuần tự Thêm sản phẩm vào kho</w:t>
      </w:r>
      <w:bookmarkEnd w:id="104"/>
      <w:r w:rsidRPr="001062A3">
        <w:rPr>
          <w:noProof/>
          <w:lang w:val="vi-VN"/>
        </w:rPr>
        <w:t xml:space="preserve"> </w:t>
      </w:r>
    </w:p>
    <w:p w14:paraId="47EA226F" w14:textId="77777777" w:rsidR="00492F84" w:rsidRDefault="00492F84" w:rsidP="00492F84">
      <w:pPr>
        <w:keepNext/>
        <w:jc w:val="center"/>
      </w:pPr>
      <w:r>
        <w:rPr>
          <w:noProof/>
        </w:rPr>
        <w:drawing>
          <wp:inline distT="0" distB="0" distL="0" distR="0" wp14:anchorId="5FB7D7BA" wp14:editId="661E6D6A">
            <wp:extent cx="5579745" cy="6508511"/>
            <wp:effectExtent l="0" t="0" r="1905" b="6985"/>
            <wp:docPr id="92104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49635"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579745" cy="6508511"/>
                    </a:xfrm>
                    <a:prstGeom prst="rect">
                      <a:avLst/>
                    </a:prstGeom>
                  </pic:spPr>
                </pic:pic>
              </a:graphicData>
            </a:graphic>
          </wp:inline>
        </w:drawing>
      </w:r>
    </w:p>
    <w:p w14:paraId="71EA0FCC" w14:textId="1D6E752E" w:rsidR="00C419B3" w:rsidRDefault="00492F84" w:rsidP="0027406A">
      <w:pPr>
        <w:pStyle w:val="Caption"/>
        <w:spacing w:before="120"/>
        <w:rPr>
          <w:color w:val="000000"/>
        </w:rPr>
      </w:pPr>
      <w:bookmarkStart w:id="105" w:name="_Toc144484820"/>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34</w:t>
      </w:r>
      <w:r w:rsidR="00E71E96">
        <w:rPr>
          <w:noProof/>
        </w:rPr>
        <w:fldChar w:fldCharType="end"/>
      </w:r>
      <w:r w:rsidRPr="00492F84">
        <w:rPr>
          <w:color w:val="000000"/>
        </w:rPr>
        <w:t xml:space="preserve"> </w:t>
      </w:r>
      <w:r>
        <w:rPr>
          <w:color w:val="000000"/>
        </w:rPr>
        <w:t>Sơ đồ tuần tự Thêm sản phẩm vào kho</w:t>
      </w:r>
      <w:bookmarkEnd w:id="105"/>
    </w:p>
    <w:p w14:paraId="5D8A2870" w14:textId="042F247E" w:rsidR="00C419B3" w:rsidRDefault="00C419B3" w:rsidP="00FF0F6E">
      <w:pPr>
        <w:pStyle w:val="Nidungvnbn"/>
      </w:pPr>
      <w:r>
        <w:t>Quản lý thêm sản phẩm bằng cách tương tác với thành phần UI Quản lý và hệ thống.</w:t>
      </w:r>
    </w:p>
    <w:p w14:paraId="029D5975" w14:textId="77777777" w:rsidR="00C419B3" w:rsidRPr="00C419B3" w:rsidRDefault="00C419B3" w:rsidP="00FF0F6E">
      <w:pPr>
        <w:pStyle w:val="Nidungbng"/>
      </w:pPr>
    </w:p>
    <w:p w14:paraId="1AB9A9AB" w14:textId="77777777" w:rsidR="003417AB" w:rsidRDefault="001062A3" w:rsidP="001062A3">
      <w:pPr>
        <w:pStyle w:val="Heading3"/>
        <w:rPr>
          <w:noProof/>
        </w:rPr>
      </w:pPr>
      <w:bookmarkStart w:id="106" w:name="_Toc144484745"/>
      <w:r>
        <w:rPr>
          <w:noProof/>
        </w:rPr>
        <w:lastRenderedPageBreak/>
        <w:t>Sơ đồ tuần tự Xem sản phẩm trong kho</w:t>
      </w:r>
      <w:bookmarkEnd w:id="106"/>
    </w:p>
    <w:p w14:paraId="624D6601" w14:textId="77777777" w:rsidR="00492F84" w:rsidRDefault="00492F84" w:rsidP="00492F84">
      <w:pPr>
        <w:keepNext/>
        <w:jc w:val="center"/>
      </w:pPr>
      <w:r>
        <w:rPr>
          <w:noProof/>
        </w:rPr>
        <w:drawing>
          <wp:inline distT="0" distB="0" distL="0" distR="0" wp14:anchorId="0B189D93" wp14:editId="4B8155A8">
            <wp:extent cx="5579745" cy="4224020"/>
            <wp:effectExtent l="0" t="0" r="1905" b="5080"/>
            <wp:docPr id="132523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37144" name=""/>
                    <pic:cNvPicPr/>
                  </pic:nvPicPr>
                  <pic:blipFill>
                    <a:blip r:embed="rId49"/>
                    <a:stretch>
                      <a:fillRect/>
                    </a:stretch>
                  </pic:blipFill>
                  <pic:spPr>
                    <a:xfrm>
                      <a:off x="0" y="0"/>
                      <a:ext cx="5579745" cy="4224020"/>
                    </a:xfrm>
                    <a:prstGeom prst="rect">
                      <a:avLst/>
                    </a:prstGeom>
                  </pic:spPr>
                </pic:pic>
              </a:graphicData>
            </a:graphic>
          </wp:inline>
        </w:drawing>
      </w:r>
    </w:p>
    <w:p w14:paraId="5F7447FD" w14:textId="6F96F6A6" w:rsidR="00492F84" w:rsidRDefault="00492F84" w:rsidP="00585FF3">
      <w:pPr>
        <w:pStyle w:val="Caption"/>
        <w:spacing w:before="120"/>
        <w:rPr>
          <w:color w:val="000000"/>
        </w:rPr>
      </w:pPr>
      <w:bookmarkStart w:id="107" w:name="_Toc144484821"/>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35</w:t>
      </w:r>
      <w:r w:rsidR="00E71E96">
        <w:rPr>
          <w:noProof/>
        </w:rPr>
        <w:fldChar w:fldCharType="end"/>
      </w:r>
      <w:r w:rsidRPr="00492F84">
        <w:rPr>
          <w:color w:val="000000"/>
        </w:rPr>
        <w:t xml:space="preserve"> </w:t>
      </w:r>
      <w:r>
        <w:rPr>
          <w:color w:val="000000"/>
        </w:rPr>
        <w:t>Sơ đồ tuần tự Xem sản phẩm trong kho</w:t>
      </w:r>
      <w:bookmarkEnd w:id="107"/>
    </w:p>
    <w:p w14:paraId="433F93D0" w14:textId="3683D148" w:rsidR="00C419B3" w:rsidRPr="00C86D19" w:rsidRDefault="00C419B3" w:rsidP="00FF0F6E">
      <w:pPr>
        <w:pStyle w:val="Nidungvnbn"/>
      </w:pPr>
      <w:r>
        <w:t>Quản lý xem sản phẩm bằng cách tương tác với thành phần UI Quản lý và hệ thống.</w:t>
      </w:r>
    </w:p>
    <w:p w14:paraId="2DE4B911" w14:textId="2ECE9E9E" w:rsidR="00C419B3" w:rsidRPr="00C419B3" w:rsidRDefault="00C419B3" w:rsidP="00C419B3">
      <w:pPr>
        <w:spacing w:after="200" w:line="276" w:lineRule="auto"/>
      </w:pPr>
      <w:r>
        <w:br w:type="page"/>
      </w:r>
    </w:p>
    <w:p w14:paraId="2535FEBD" w14:textId="77777777" w:rsidR="003417AB" w:rsidRDefault="003417AB" w:rsidP="001062A3">
      <w:pPr>
        <w:pStyle w:val="Heading3"/>
        <w:rPr>
          <w:noProof/>
          <w:lang w:val="vi-VN"/>
        </w:rPr>
      </w:pPr>
      <w:bookmarkStart w:id="108" w:name="_Toc144484746"/>
      <w:r>
        <w:rPr>
          <w:noProof/>
        </w:rPr>
        <w:lastRenderedPageBreak/>
        <w:t>Sơ đồ tuần tự Chỉnh sửa sản phẩm trong kho</w:t>
      </w:r>
      <w:bookmarkEnd w:id="108"/>
      <w:r w:rsidRPr="001062A3">
        <w:rPr>
          <w:noProof/>
          <w:lang w:val="vi-VN"/>
        </w:rPr>
        <w:t xml:space="preserve"> </w:t>
      </w:r>
    </w:p>
    <w:p w14:paraId="112C3A7A" w14:textId="77777777" w:rsidR="00594434" w:rsidRDefault="00594434" w:rsidP="00594434">
      <w:pPr>
        <w:keepNext/>
        <w:jc w:val="center"/>
      </w:pPr>
      <w:r>
        <w:rPr>
          <w:noProof/>
        </w:rPr>
        <w:drawing>
          <wp:inline distT="0" distB="0" distL="0" distR="0" wp14:anchorId="27FCA160" wp14:editId="723D7EAC">
            <wp:extent cx="5106588" cy="6937375"/>
            <wp:effectExtent l="0" t="0" r="0" b="0"/>
            <wp:docPr id="156257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7364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106588" cy="6937375"/>
                    </a:xfrm>
                    <a:prstGeom prst="rect">
                      <a:avLst/>
                    </a:prstGeom>
                  </pic:spPr>
                </pic:pic>
              </a:graphicData>
            </a:graphic>
          </wp:inline>
        </w:drawing>
      </w:r>
    </w:p>
    <w:p w14:paraId="174F0BCF" w14:textId="259769C0" w:rsidR="00594434" w:rsidRDefault="00594434" w:rsidP="00585FF3">
      <w:pPr>
        <w:pStyle w:val="Caption"/>
        <w:spacing w:before="120"/>
        <w:rPr>
          <w:color w:val="000000"/>
        </w:rPr>
      </w:pPr>
      <w:bookmarkStart w:id="109" w:name="_Toc144484822"/>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36</w:t>
      </w:r>
      <w:r w:rsidR="00E71E96">
        <w:rPr>
          <w:noProof/>
        </w:rPr>
        <w:fldChar w:fldCharType="end"/>
      </w:r>
      <w:r>
        <w:t xml:space="preserve"> </w:t>
      </w:r>
      <w:r>
        <w:rPr>
          <w:color w:val="000000"/>
        </w:rPr>
        <w:t>Sơ đồ tuần tự Chỉnh sửa sản phẩm trong kho</w:t>
      </w:r>
      <w:bookmarkEnd w:id="109"/>
    </w:p>
    <w:p w14:paraId="1A76CF5F" w14:textId="75A383B3" w:rsidR="00C419B3" w:rsidRPr="00C419B3" w:rsidRDefault="00C419B3" w:rsidP="00FF0F6E">
      <w:pPr>
        <w:pStyle w:val="Nidungvnbn"/>
      </w:pPr>
      <w:r>
        <w:t>Quản lý chỉnh sửa sản phẩm bằng cách tương tác với thành phần UI Quản lý và hệ thống.</w:t>
      </w:r>
    </w:p>
    <w:p w14:paraId="723CEA08" w14:textId="77777777" w:rsidR="003417AB" w:rsidRDefault="003417AB" w:rsidP="001062A3">
      <w:pPr>
        <w:pStyle w:val="Heading3"/>
        <w:rPr>
          <w:noProof/>
          <w:lang w:val="vi-VN"/>
        </w:rPr>
      </w:pPr>
      <w:bookmarkStart w:id="110" w:name="_Toc144484747"/>
      <w:r>
        <w:rPr>
          <w:noProof/>
        </w:rPr>
        <w:lastRenderedPageBreak/>
        <w:t>Sơ đồ tuần tự Xóa sản phẩm trong kho</w:t>
      </w:r>
      <w:bookmarkEnd w:id="110"/>
      <w:r w:rsidRPr="001062A3">
        <w:rPr>
          <w:noProof/>
          <w:lang w:val="vi-VN"/>
        </w:rPr>
        <w:t xml:space="preserve"> </w:t>
      </w:r>
    </w:p>
    <w:p w14:paraId="30455551" w14:textId="77777777" w:rsidR="00594434" w:rsidRDefault="00594434" w:rsidP="00594434">
      <w:pPr>
        <w:keepNext/>
        <w:jc w:val="center"/>
      </w:pPr>
      <w:r>
        <w:rPr>
          <w:noProof/>
        </w:rPr>
        <w:drawing>
          <wp:inline distT="0" distB="0" distL="0" distR="0" wp14:anchorId="47C54EB2" wp14:editId="43884089">
            <wp:extent cx="5579745" cy="6130151"/>
            <wp:effectExtent l="0" t="0" r="1905" b="4445"/>
            <wp:docPr id="82292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25808"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579745" cy="6130151"/>
                    </a:xfrm>
                    <a:prstGeom prst="rect">
                      <a:avLst/>
                    </a:prstGeom>
                  </pic:spPr>
                </pic:pic>
              </a:graphicData>
            </a:graphic>
          </wp:inline>
        </w:drawing>
      </w:r>
    </w:p>
    <w:p w14:paraId="79B52C8B" w14:textId="27F3397A" w:rsidR="00594434" w:rsidRDefault="00594434" w:rsidP="00585FF3">
      <w:pPr>
        <w:pStyle w:val="Caption"/>
        <w:spacing w:before="120"/>
        <w:rPr>
          <w:color w:val="000000"/>
        </w:rPr>
      </w:pPr>
      <w:bookmarkStart w:id="111" w:name="_Toc144484823"/>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37</w:t>
      </w:r>
      <w:r w:rsidR="00E71E96">
        <w:rPr>
          <w:noProof/>
        </w:rPr>
        <w:fldChar w:fldCharType="end"/>
      </w:r>
      <w:r w:rsidRPr="00594434">
        <w:rPr>
          <w:color w:val="000000"/>
        </w:rPr>
        <w:t xml:space="preserve"> </w:t>
      </w:r>
      <w:r>
        <w:rPr>
          <w:color w:val="000000"/>
        </w:rPr>
        <w:t>Sơ đồ tuần tự Xóa sản phẩm trong kho</w:t>
      </w:r>
      <w:bookmarkEnd w:id="111"/>
    </w:p>
    <w:p w14:paraId="104D5ED1" w14:textId="79E76718" w:rsidR="0009771B" w:rsidRDefault="00C419B3" w:rsidP="0009771B">
      <w:pPr>
        <w:pStyle w:val="Nidungvnbn"/>
      </w:pPr>
      <w:r>
        <w:t>Quản lý xóa sản phẩm bằng cách tương tác với thành phần UI Quản lý và hệ thống.</w:t>
      </w:r>
    </w:p>
    <w:p w14:paraId="399A9232" w14:textId="368FC163" w:rsidR="00C419B3" w:rsidRPr="0009771B" w:rsidRDefault="0009771B" w:rsidP="0009771B">
      <w:pPr>
        <w:spacing w:after="200" w:line="276" w:lineRule="auto"/>
        <w:rPr>
          <w:sz w:val="26"/>
          <w:szCs w:val="26"/>
        </w:rPr>
      </w:pPr>
      <w:r>
        <w:br w:type="page"/>
      </w:r>
    </w:p>
    <w:p w14:paraId="25945590" w14:textId="77777777" w:rsidR="003417AB" w:rsidRDefault="003417AB" w:rsidP="001062A3">
      <w:pPr>
        <w:pStyle w:val="Heading3"/>
        <w:rPr>
          <w:noProof/>
          <w:lang w:val="vi-VN"/>
        </w:rPr>
      </w:pPr>
      <w:bookmarkStart w:id="112" w:name="_Toc144484748"/>
      <w:r>
        <w:rPr>
          <w:noProof/>
        </w:rPr>
        <w:lastRenderedPageBreak/>
        <w:t>Sơ đồ tuần tự Tìm sản phẩm</w:t>
      </w:r>
      <w:bookmarkEnd w:id="112"/>
      <w:r w:rsidRPr="001062A3">
        <w:rPr>
          <w:noProof/>
          <w:lang w:val="vi-VN"/>
        </w:rPr>
        <w:t xml:space="preserve"> </w:t>
      </w:r>
    </w:p>
    <w:p w14:paraId="1B62E69D" w14:textId="64DD7A63" w:rsidR="00594434" w:rsidRDefault="00DC7DF2" w:rsidP="00594434">
      <w:pPr>
        <w:keepNext/>
        <w:jc w:val="center"/>
      </w:pPr>
      <w:r>
        <w:rPr>
          <w:noProof/>
        </w:rPr>
        <w:drawing>
          <wp:inline distT="0" distB="0" distL="0" distR="0" wp14:anchorId="1FAD1DD4" wp14:editId="7EBB9431">
            <wp:extent cx="4015740" cy="3136910"/>
            <wp:effectExtent l="0" t="0" r="381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ìm kiếm sp.png"/>
                    <pic:cNvPicPr/>
                  </pic:nvPicPr>
                  <pic:blipFill>
                    <a:blip r:embed="rId52">
                      <a:extLst>
                        <a:ext uri="{28A0092B-C50C-407E-A947-70E740481C1C}">
                          <a14:useLocalDpi xmlns:a14="http://schemas.microsoft.com/office/drawing/2010/main" val="0"/>
                        </a:ext>
                      </a:extLst>
                    </a:blip>
                    <a:stretch>
                      <a:fillRect/>
                    </a:stretch>
                  </pic:blipFill>
                  <pic:spPr>
                    <a:xfrm>
                      <a:off x="0" y="0"/>
                      <a:ext cx="4036728" cy="3153305"/>
                    </a:xfrm>
                    <a:prstGeom prst="rect">
                      <a:avLst/>
                    </a:prstGeom>
                  </pic:spPr>
                </pic:pic>
              </a:graphicData>
            </a:graphic>
          </wp:inline>
        </w:drawing>
      </w:r>
    </w:p>
    <w:p w14:paraId="456534B8" w14:textId="4923B2E7" w:rsidR="00594434" w:rsidRDefault="00594434" w:rsidP="00585FF3">
      <w:pPr>
        <w:pStyle w:val="Caption"/>
        <w:spacing w:before="120"/>
        <w:rPr>
          <w:color w:val="000000"/>
        </w:rPr>
      </w:pPr>
      <w:bookmarkStart w:id="113" w:name="_Toc144484824"/>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38</w:t>
      </w:r>
      <w:r w:rsidR="00E71E96">
        <w:rPr>
          <w:noProof/>
        </w:rPr>
        <w:fldChar w:fldCharType="end"/>
      </w:r>
      <w:r w:rsidRPr="00594434">
        <w:rPr>
          <w:color w:val="000000"/>
        </w:rPr>
        <w:t xml:space="preserve"> </w:t>
      </w:r>
      <w:r>
        <w:rPr>
          <w:color w:val="000000"/>
        </w:rPr>
        <w:t>Sơ đồ tuần tự Tìm sản phẩm</w:t>
      </w:r>
      <w:bookmarkEnd w:id="113"/>
    </w:p>
    <w:p w14:paraId="5A9626A7" w14:textId="135B3585" w:rsidR="00C419B3" w:rsidRPr="00C419B3" w:rsidRDefault="00C419B3" w:rsidP="00FF0F6E">
      <w:pPr>
        <w:pStyle w:val="Nidungvnbn"/>
      </w:pPr>
      <w:r>
        <w:t>Nhân viên tìm sản phẩm bằng cách tương tác với UI Trang chủ và hệ thống.</w:t>
      </w:r>
    </w:p>
    <w:p w14:paraId="4E0E99C3" w14:textId="77777777" w:rsidR="003417AB" w:rsidRDefault="003417AB" w:rsidP="001062A3">
      <w:pPr>
        <w:pStyle w:val="Heading3"/>
        <w:rPr>
          <w:noProof/>
        </w:rPr>
      </w:pPr>
      <w:bookmarkStart w:id="114" w:name="_Toc144484749"/>
      <w:r>
        <w:rPr>
          <w:noProof/>
        </w:rPr>
        <w:t>Sơ đồ tuần tự Thêm sản phẩm vào đơn đặt hàng</w:t>
      </w:r>
      <w:bookmarkEnd w:id="114"/>
    </w:p>
    <w:p w14:paraId="17F8A9DE" w14:textId="7290F30C" w:rsidR="00594434" w:rsidRDefault="00DC7DF2" w:rsidP="00594434">
      <w:pPr>
        <w:keepNext/>
        <w:jc w:val="center"/>
      </w:pPr>
      <w:r>
        <w:rPr>
          <w:noProof/>
        </w:rPr>
        <w:drawing>
          <wp:inline distT="0" distB="0" distL="0" distR="0" wp14:anchorId="3DC91A75" wp14:editId="246D653A">
            <wp:extent cx="3771887" cy="280416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êm item hóa đơn.png"/>
                    <pic:cNvPicPr/>
                  </pic:nvPicPr>
                  <pic:blipFill>
                    <a:blip r:embed="rId53">
                      <a:extLst>
                        <a:ext uri="{28A0092B-C50C-407E-A947-70E740481C1C}">
                          <a14:useLocalDpi xmlns:a14="http://schemas.microsoft.com/office/drawing/2010/main" val="0"/>
                        </a:ext>
                      </a:extLst>
                    </a:blip>
                    <a:stretch>
                      <a:fillRect/>
                    </a:stretch>
                  </pic:blipFill>
                  <pic:spPr>
                    <a:xfrm>
                      <a:off x="0" y="0"/>
                      <a:ext cx="3803727" cy="2827831"/>
                    </a:xfrm>
                    <a:prstGeom prst="rect">
                      <a:avLst/>
                    </a:prstGeom>
                  </pic:spPr>
                </pic:pic>
              </a:graphicData>
            </a:graphic>
          </wp:inline>
        </w:drawing>
      </w:r>
    </w:p>
    <w:p w14:paraId="5D2BB4A6" w14:textId="2AA5F6E9" w:rsidR="00594434" w:rsidRDefault="00594434" w:rsidP="00585FF3">
      <w:pPr>
        <w:pStyle w:val="Caption"/>
        <w:spacing w:before="120"/>
        <w:rPr>
          <w:color w:val="000000"/>
        </w:rPr>
      </w:pPr>
      <w:bookmarkStart w:id="115" w:name="_Toc144484825"/>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39</w:t>
      </w:r>
      <w:r w:rsidR="00E71E96">
        <w:rPr>
          <w:noProof/>
        </w:rPr>
        <w:fldChar w:fldCharType="end"/>
      </w:r>
      <w:r w:rsidRPr="00594434">
        <w:rPr>
          <w:color w:val="000000"/>
        </w:rPr>
        <w:t xml:space="preserve"> </w:t>
      </w:r>
      <w:r>
        <w:rPr>
          <w:color w:val="000000"/>
        </w:rPr>
        <w:t>Sơ đồ tuần tự Thêm sản phẩm vào đơn đặt hàng</w:t>
      </w:r>
      <w:bookmarkEnd w:id="115"/>
    </w:p>
    <w:p w14:paraId="62712A4F" w14:textId="59D78C29" w:rsidR="00C419B3" w:rsidRPr="00C419B3" w:rsidRDefault="00C419B3" w:rsidP="00FF0F6E">
      <w:pPr>
        <w:pStyle w:val="Nidungvnbn"/>
      </w:pPr>
      <w:r>
        <w:t>Nhân viên thêm sản phẩm vào đơn bằng cách tương tác với UI Trang chủ và hệ thống.</w:t>
      </w:r>
    </w:p>
    <w:p w14:paraId="769D40EA" w14:textId="77777777" w:rsidR="003417AB" w:rsidRDefault="003417AB" w:rsidP="001062A3">
      <w:pPr>
        <w:pStyle w:val="Heading3"/>
        <w:rPr>
          <w:noProof/>
          <w:lang w:val="vi-VN"/>
        </w:rPr>
      </w:pPr>
      <w:bookmarkStart w:id="116" w:name="_Toc144484750"/>
      <w:r>
        <w:rPr>
          <w:noProof/>
        </w:rPr>
        <w:lastRenderedPageBreak/>
        <w:t>Sơ đồ tuần tự Xóa sản phẩm khỏi đơn đặt hàng</w:t>
      </w:r>
      <w:bookmarkEnd w:id="116"/>
      <w:r w:rsidRPr="001062A3">
        <w:rPr>
          <w:noProof/>
          <w:lang w:val="vi-VN"/>
        </w:rPr>
        <w:t xml:space="preserve"> </w:t>
      </w:r>
    </w:p>
    <w:p w14:paraId="1E17733D" w14:textId="77777777" w:rsidR="0010018B" w:rsidRDefault="0010018B" w:rsidP="0010018B">
      <w:pPr>
        <w:keepNext/>
        <w:jc w:val="center"/>
      </w:pPr>
      <w:r>
        <w:rPr>
          <w:noProof/>
        </w:rPr>
        <w:drawing>
          <wp:inline distT="0" distB="0" distL="0" distR="0" wp14:anchorId="68D4131E" wp14:editId="70CB9B95">
            <wp:extent cx="5579745" cy="3937000"/>
            <wp:effectExtent l="0" t="0" r="1905" b="6350"/>
            <wp:docPr id="91502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9083" name=""/>
                    <pic:cNvPicPr/>
                  </pic:nvPicPr>
                  <pic:blipFill>
                    <a:blip r:embed="rId54"/>
                    <a:stretch>
                      <a:fillRect/>
                    </a:stretch>
                  </pic:blipFill>
                  <pic:spPr>
                    <a:xfrm>
                      <a:off x="0" y="0"/>
                      <a:ext cx="5579745" cy="3937000"/>
                    </a:xfrm>
                    <a:prstGeom prst="rect">
                      <a:avLst/>
                    </a:prstGeom>
                  </pic:spPr>
                </pic:pic>
              </a:graphicData>
            </a:graphic>
          </wp:inline>
        </w:drawing>
      </w:r>
    </w:p>
    <w:p w14:paraId="313C5567" w14:textId="4085EFA2" w:rsidR="0010018B" w:rsidRDefault="0010018B" w:rsidP="00F304D6">
      <w:pPr>
        <w:pStyle w:val="Caption"/>
        <w:spacing w:before="30"/>
        <w:rPr>
          <w:color w:val="000000"/>
        </w:rPr>
      </w:pPr>
      <w:bookmarkStart w:id="117" w:name="_Toc144484826"/>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40</w:t>
      </w:r>
      <w:r w:rsidR="00E71E96">
        <w:rPr>
          <w:noProof/>
        </w:rPr>
        <w:fldChar w:fldCharType="end"/>
      </w:r>
      <w:r w:rsidRPr="0010018B">
        <w:rPr>
          <w:color w:val="000000"/>
        </w:rPr>
        <w:t xml:space="preserve"> </w:t>
      </w:r>
      <w:r>
        <w:rPr>
          <w:color w:val="000000"/>
        </w:rPr>
        <w:t>Sơ đồ tuần tự Xóa sản phẩm khỏi hóa đơn</w:t>
      </w:r>
      <w:bookmarkEnd w:id="117"/>
    </w:p>
    <w:p w14:paraId="2948BED1" w14:textId="67DFF4D8" w:rsidR="00C419B3" w:rsidRPr="00C419B3" w:rsidRDefault="00C419B3" w:rsidP="00FF0F6E">
      <w:pPr>
        <w:pStyle w:val="Nidungvnbn"/>
      </w:pPr>
      <w:r>
        <w:t>Nhân viên xóa sản phẩm khỏi đơn hàng bằng cách tương tác với UI Trang chủ và hệ thống.</w:t>
      </w:r>
    </w:p>
    <w:p w14:paraId="426FF637" w14:textId="34843D85" w:rsidR="00C419B3" w:rsidRPr="00C419B3" w:rsidRDefault="00C419B3" w:rsidP="00C419B3">
      <w:pPr>
        <w:spacing w:after="200" w:line="276" w:lineRule="auto"/>
      </w:pPr>
      <w:r>
        <w:br w:type="page"/>
      </w:r>
    </w:p>
    <w:p w14:paraId="127839B9" w14:textId="77777777" w:rsidR="003417AB" w:rsidRDefault="003417AB" w:rsidP="001062A3">
      <w:pPr>
        <w:pStyle w:val="Heading3"/>
        <w:rPr>
          <w:noProof/>
          <w:lang w:val="vi-VN"/>
        </w:rPr>
      </w:pPr>
      <w:bookmarkStart w:id="118" w:name="_Toc144484751"/>
      <w:r>
        <w:rPr>
          <w:noProof/>
        </w:rPr>
        <w:lastRenderedPageBreak/>
        <w:t>Sơ đồ tuần tự Thanh toán</w:t>
      </w:r>
      <w:bookmarkEnd w:id="118"/>
      <w:r w:rsidRPr="001062A3">
        <w:rPr>
          <w:noProof/>
          <w:lang w:val="vi-VN"/>
        </w:rPr>
        <w:t xml:space="preserve"> </w:t>
      </w:r>
    </w:p>
    <w:p w14:paraId="4AF39CE4" w14:textId="77777777" w:rsidR="0010018B" w:rsidRDefault="0010018B" w:rsidP="0010018B">
      <w:pPr>
        <w:keepNext/>
        <w:jc w:val="center"/>
      </w:pPr>
      <w:r>
        <w:rPr>
          <w:noProof/>
        </w:rPr>
        <w:drawing>
          <wp:inline distT="0" distB="0" distL="0" distR="0" wp14:anchorId="62ED1B3B" wp14:editId="0FE267BB">
            <wp:extent cx="4101328" cy="7093207"/>
            <wp:effectExtent l="0" t="0" r="0" b="0"/>
            <wp:docPr id="207783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3089"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115091" cy="7117009"/>
                    </a:xfrm>
                    <a:prstGeom prst="rect">
                      <a:avLst/>
                    </a:prstGeom>
                  </pic:spPr>
                </pic:pic>
              </a:graphicData>
            </a:graphic>
          </wp:inline>
        </w:drawing>
      </w:r>
    </w:p>
    <w:p w14:paraId="7CDD69A0" w14:textId="429ACAF5" w:rsidR="0010018B" w:rsidRDefault="0010018B" w:rsidP="00585FF3">
      <w:pPr>
        <w:pStyle w:val="Caption"/>
        <w:spacing w:before="120"/>
        <w:rPr>
          <w:color w:val="000000"/>
        </w:rPr>
      </w:pPr>
      <w:bookmarkStart w:id="119" w:name="_Toc144484827"/>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41</w:t>
      </w:r>
      <w:r w:rsidR="00E71E96">
        <w:rPr>
          <w:noProof/>
        </w:rPr>
        <w:fldChar w:fldCharType="end"/>
      </w:r>
      <w:r w:rsidRPr="0010018B">
        <w:rPr>
          <w:color w:val="000000"/>
        </w:rPr>
        <w:t xml:space="preserve"> </w:t>
      </w:r>
      <w:r>
        <w:rPr>
          <w:color w:val="000000"/>
        </w:rPr>
        <w:t>Sơ đồ tuần tự Thanh toán</w:t>
      </w:r>
      <w:bookmarkEnd w:id="119"/>
    </w:p>
    <w:p w14:paraId="1E6D5BDB" w14:textId="39441352" w:rsidR="00C419B3" w:rsidRPr="00C419B3" w:rsidRDefault="00C419B3" w:rsidP="00FF0F6E">
      <w:pPr>
        <w:pStyle w:val="Nidungvnbn"/>
      </w:pPr>
      <w:r>
        <w:t>Nhân viên thanh toán hóa đơn bằng cách tương tác với UI Trang chủ, Khách hàng và hệ thống.</w:t>
      </w:r>
    </w:p>
    <w:p w14:paraId="24EAF6BD" w14:textId="77777777" w:rsidR="003417AB" w:rsidRDefault="003417AB" w:rsidP="001062A3">
      <w:pPr>
        <w:pStyle w:val="Heading3"/>
        <w:rPr>
          <w:noProof/>
          <w:lang w:val="vi-VN"/>
        </w:rPr>
      </w:pPr>
      <w:bookmarkStart w:id="120" w:name="_Toc144484752"/>
      <w:r>
        <w:rPr>
          <w:noProof/>
        </w:rPr>
        <w:lastRenderedPageBreak/>
        <w:t>Sơ đồ tuần tự Xem lịch sử hóa đơn</w:t>
      </w:r>
      <w:bookmarkEnd w:id="120"/>
      <w:r w:rsidRPr="001062A3">
        <w:rPr>
          <w:noProof/>
          <w:lang w:val="vi-VN"/>
        </w:rPr>
        <w:t xml:space="preserve"> </w:t>
      </w:r>
    </w:p>
    <w:p w14:paraId="5400459F" w14:textId="03E5193F" w:rsidR="0010018B" w:rsidRDefault="008801C0" w:rsidP="0010018B">
      <w:pPr>
        <w:keepNext/>
        <w:jc w:val="center"/>
      </w:pPr>
      <w:r>
        <w:rPr>
          <w:noProof/>
        </w:rPr>
        <w:drawing>
          <wp:inline distT="0" distB="0" distL="0" distR="0" wp14:anchorId="07063ED6" wp14:editId="6F82D6D1">
            <wp:extent cx="4224184" cy="28575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em lịch sử.png"/>
                    <pic:cNvPicPr/>
                  </pic:nvPicPr>
                  <pic:blipFill>
                    <a:blip r:embed="rId56">
                      <a:extLst>
                        <a:ext uri="{28A0092B-C50C-407E-A947-70E740481C1C}">
                          <a14:useLocalDpi xmlns:a14="http://schemas.microsoft.com/office/drawing/2010/main" val="0"/>
                        </a:ext>
                      </a:extLst>
                    </a:blip>
                    <a:stretch>
                      <a:fillRect/>
                    </a:stretch>
                  </pic:blipFill>
                  <pic:spPr>
                    <a:xfrm>
                      <a:off x="0" y="0"/>
                      <a:ext cx="4247588" cy="2873332"/>
                    </a:xfrm>
                    <a:prstGeom prst="rect">
                      <a:avLst/>
                    </a:prstGeom>
                  </pic:spPr>
                </pic:pic>
              </a:graphicData>
            </a:graphic>
          </wp:inline>
        </w:drawing>
      </w:r>
    </w:p>
    <w:p w14:paraId="5B6D802A" w14:textId="089A32FB" w:rsidR="0010018B" w:rsidRDefault="0010018B" w:rsidP="007337E1">
      <w:pPr>
        <w:pStyle w:val="Caption"/>
        <w:spacing w:before="120"/>
        <w:rPr>
          <w:color w:val="000000"/>
        </w:rPr>
      </w:pPr>
      <w:bookmarkStart w:id="121" w:name="_Toc144484828"/>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42</w:t>
      </w:r>
      <w:r w:rsidR="00E71E96">
        <w:rPr>
          <w:noProof/>
        </w:rPr>
        <w:fldChar w:fldCharType="end"/>
      </w:r>
      <w:r w:rsidRPr="0010018B">
        <w:rPr>
          <w:color w:val="000000"/>
        </w:rPr>
        <w:t xml:space="preserve"> </w:t>
      </w:r>
      <w:r>
        <w:rPr>
          <w:color w:val="000000"/>
        </w:rPr>
        <w:t>Sơ đồ tuần tự Xem lịch sử hóa đơn</w:t>
      </w:r>
      <w:bookmarkEnd w:id="121"/>
    </w:p>
    <w:p w14:paraId="208056D5" w14:textId="45B07D8C" w:rsidR="00C419B3" w:rsidRPr="00C419B3" w:rsidRDefault="00C419B3" w:rsidP="00FF0F6E">
      <w:pPr>
        <w:pStyle w:val="Nidungvnbn"/>
      </w:pPr>
      <w:r>
        <w:t>Nhân viên xem lịch sử bằng cách tương tác với UI Trang chủ, Lịch sử và hệ thống.</w:t>
      </w:r>
    </w:p>
    <w:p w14:paraId="3EED0644" w14:textId="77777777" w:rsidR="003417AB" w:rsidRDefault="003417AB" w:rsidP="001062A3">
      <w:pPr>
        <w:pStyle w:val="Heading3"/>
        <w:rPr>
          <w:noProof/>
          <w:lang w:val="vi-VN"/>
        </w:rPr>
      </w:pPr>
      <w:bookmarkStart w:id="122" w:name="_Toc144484753"/>
      <w:r>
        <w:rPr>
          <w:noProof/>
        </w:rPr>
        <w:t>Sơ đồ tuần tự Xem chi tiết hóa đơn trong lịch sử</w:t>
      </w:r>
      <w:bookmarkEnd w:id="122"/>
      <w:r w:rsidRPr="001062A3">
        <w:rPr>
          <w:noProof/>
          <w:lang w:val="vi-VN"/>
        </w:rPr>
        <w:t xml:space="preserve"> </w:t>
      </w:r>
    </w:p>
    <w:p w14:paraId="5821E398" w14:textId="1FA47B40" w:rsidR="0010018B" w:rsidRDefault="008801C0" w:rsidP="0010018B">
      <w:pPr>
        <w:keepNext/>
        <w:jc w:val="center"/>
      </w:pPr>
      <w:r>
        <w:rPr>
          <w:noProof/>
        </w:rPr>
        <w:drawing>
          <wp:inline distT="0" distB="0" distL="0" distR="0" wp14:anchorId="04191454" wp14:editId="03D5345E">
            <wp:extent cx="3853123" cy="28117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Xem chi tiết đơn hàng.png"/>
                    <pic:cNvPicPr/>
                  </pic:nvPicPr>
                  <pic:blipFill>
                    <a:blip r:embed="rId57">
                      <a:extLst>
                        <a:ext uri="{28A0092B-C50C-407E-A947-70E740481C1C}">
                          <a14:useLocalDpi xmlns:a14="http://schemas.microsoft.com/office/drawing/2010/main" val="0"/>
                        </a:ext>
                      </a:extLst>
                    </a:blip>
                    <a:stretch>
                      <a:fillRect/>
                    </a:stretch>
                  </pic:blipFill>
                  <pic:spPr>
                    <a:xfrm>
                      <a:off x="0" y="0"/>
                      <a:ext cx="3880299" cy="2831611"/>
                    </a:xfrm>
                    <a:prstGeom prst="rect">
                      <a:avLst/>
                    </a:prstGeom>
                  </pic:spPr>
                </pic:pic>
              </a:graphicData>
            </a:graphic>
          </wp:inline>
        </w:drawing>
      </w:r>
    </w:p>
    <w:p w14:paraId="1F186CD1" w14:textId="53CBE788" w:rsidR="0010018B" w:rsidRDefault="0010018B" w:rsidP="007337E1">
      <w:pPr>
        <w:pStyle w:val="Caption"/>
        <w:spacing w:before="120"/>
        <w:rPr>
          <w:color w:val="000000"/>
        </w:rPr>
      </w:pPr>
      <w:bookmarkStart w:id="123" w:name="_Toc144484829"/>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43</w:t>
      </w:r>
      <w:r w:rsidR="00E71E96">
        <w:rPr>
          <w:noProof/>
        </w:rPr>
        <w:fldChar w:fldCharType="end"/>
      </w:r>
      <w:r w:rsidRPr="0010018B">
        <w:rPr>
          <w:color w:val="000000"/>
        </w:rPr>
        <w:t xml:space="preserve"> </w:t>
      </w:r>
      <w:r>
        <w:rPr>
          <w:color w:val="000000"/>
        </w:rPr>
        <w:t>Sơ đồ tuần tự Xem chi tiết hóa đơn trong lịch sử</w:t>
      </w:r>
      <w:bookmarkEnd w:id="123"/>
    </w:p>
    <w:p w14:paraId="38CFE18C" w14:textId="31E6C261" w:rsidR="00C419B3" w:rsidRPr="00C419B3" w:rsidRDefault="00C419B3" w:rsidP="00FF0F6E">
      <w:pPr>
        <w:pStyle w:val="Nidungvnbn"/>
      </w:pPr>
      <w:r>
        <w:t>Nhân viên xem chi tiết hóa đơn bằng cách tương tác với UI Trang chủ, Lịch sử và hệ thống.</w:t>
      </w:r>
    </w:p>
    <w:p w14:paraId="47FF5E7E" w14:textId="77777777" w:rsidR="00C419B3" w:rsidRPr="00C419B3" w:rsidRDefault="00C419B3" w:rsidP="00C419B3"/>
    <w:p w14:paraId="7EE579F0" w14:textId="77777777" w:rsidR="003417AB" w:rsidRDefault="003417AB" w:rsidP="001062A3">
      <w:pPr>
        <w:pStyle w:val="Heading3"/>
        <w:rPr>
          <w:noProof/>
          <w:lang w:val="vi-VN"/>
        </w:rPr>
      </w:pPr>
      <w:bookmarkStart w:id="124" w:name="_Toc144484754"/>
      <w:r>
        <w:rPr>
          <w:noProof/>
        </w:rPr>
        <w:t>Sơ đồ tuần tự Xóa hóa đơn trong lịch sử</w:t>
      </w:r>
      <w:bookmarkEnd w:id="124"/>
      <w:r w:rsidRPr="001062A3">
        <w:rPr>
          <w:noProof/>
          <w:lang w:val="vi-VN"/>
        </w:rPr>
        <w:t xml:space="preserve"> </w:t>
      </w:r>
    </w:p>
    <w:p w14:paraId="390BD913" w14:textId="77777777" w:rsidR="0010018B" w:rsidRDefault="0010018B" w:rsidP="0010018B">
      <w:pPr>
        <w:keepNext/>
        <w:jc w:val="center"/>
      </w:pPr>
      <w:r>
        <w:rPr>
          <w:noProof/>
        </w:rPr>
        <w:drawing>
          <wp:inline distT="0" distB="0" distL="0" distR="0" wp14:anchorId="54152DB2" wp14:editId="6C6AD9CA">
            <wp:extent cx="5579745" cy="6435971"/>
            <wp:effectExtent l="0" t="0" r="1905" b="3175"/>
            <wp:docPr id="112309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97056"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579745" cy="6435971"/>
                    </a:xfrm>
                    <a:prstGeom prst="rect">
                      <a:avLst/>
                    </a:prstGeom>
                  </pic:spPr>
                </pic:pic>
              </a:graphicData>
            </a:graphic>
          </wp:inline>
        </w:drawing>
      </w:r>
    </w:p>
    <w:p w14:paraId="1E68E957" w14:textId="707DACFB" w:rsidR="0010018B" w:rsidRDefault="0010018B" w:rsidP="007337E1">
      <w:pPr>
        <w:pStyle w:val="Caption"/>
        <w:spacing w:before="120"/>
        <w:rPr>
          <w:color w:val="000000"/>
        </w:rPr>
      </w:pPr>
      <w:bookmarkStart w:id="125" w:name="_Toc144484830"/>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44</w:t>
      </w:r>
      <w:r w:rsidR="00E71E96">
        <w:rPr>
          <w:noProof/>
        </w:rPr>
        <w:fldChar w:fldCharType="end"/>
      </w:r>
      <w:r w:rsidRPr="0010018B">
        <w:rPr>
          <w:color w:val="000000"/>
        </w:rPr>
        <w:t xml:space="preserve"> </w:t>
      </w:r>
      <w:r>
        <w:rPr>
          <w:color w:val="000000"/>
        </w:rPr>
        <w:t>Sơ đồ tuần tự Xóa hóa đơn trong lịch sử</w:t>
      </w:r>
      <w:bookmarkEnd w:id="125"/>
    </w:p>
    <w:p w14:paraId="41FC8BE2" w14:textId="0678D697" w:rsidR="002001EA" w:rsidRDefault="00743E2B" w:rsidP="00FF0F6E">
      <w:pPr>
        <w:pStyle w:val="Nidungvnbn"/>
      </w:pPr>
      <w:r>
        <w:t>Admin xóa hóa đơn</w:t>
      </w:r>
      <w:r w:rsidR="00C419B3">
        <w:t xml:space="preserve"> bằng cách tương tác với UI Trang chủ</w:t>
      </w:r>
      <w:r>
        <w:t>, Lịch sử</w:t>
      </w:r>
      <w:r w:rsidR="00C419B3">
        <w:t xml:space="preserve"> và hệ thống.</w:t>
      </w:r>
    </w:p>
    <w:p w14:paraId="73E3D53F" w14:textId="0CDDDED2" w:rsidR="00C419B3" w:rsidRPr="002001EA" w:rsidRDefault="002001EA" w:rsidP="002001EA">
      <w:pPr>
        <w:spacing w:after="200" w:line="276" w:lineRule="auto"/>
        <w:rPr>
          <w:sz w:val="26"/>
          <w:szCs w:val="26"/>
        </w:rPr>
      </w:pPr>
      <w:r>
        <w:br w:type="page"/>
      </w:r>
    </w:p>
    <w:p w14:paraId="34D4658A" w14:textId="77777777" w:rsidR="003417AB" w:rsidRDefault="003417AB" w:rsidP="001062A3">
      <w:pPr>
        <w:pStyle w:val="Heading3"/>
        <w:rPr>
          <w:noProof/>
          <w:lang w:val="vi-VN"/>
        </w:rPr>
      </w:pPr>
      <w:bookmarkStart w:id="126" w:name="_Toc144484755"/>
      <w:r>
        <w:rPr>
          <w:noProof/>
        </w:rPr>
        <w:lastRenderedPageBreak/>
        <w:t>Sơ đồ tuần tự Xem thống kê doanh thu</w:t>
      </w:r>
      <w:bookmarkEnd w:id="126"/>
      <w:r w:rsidRPr="001062A3">
        <w:rPr>
          <w:noProof/>
          <w:lang w:val="vi-VN"/>
        </w:rPr>
        <w:t xml:space="preserve"> </w:t>
      </w:r>
    </w:p>
    <w:p w14:paraId="0F4EC4D7" w14:textId="72A88E93" w:rsidR="0010018B" w:rsidRDefault="008801C0" w:rsidP="0010018B">
      <w:pPr>
        <w:keepNext/>
        <w:jc w:val="center"/>
      </w:pPr>
      <w:r>
        <w:rPr>
          <w:noProof/>
        </w:rPr>
        <w:drawing>
          <wp:inline distT="0" distB="0" distL="0" distR="0" wp14:anchorId="47728B79" wp14:editId="2637F1E9">
            <wp:extent cx="4665267" cy="27736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Xem thống kê.png"/>
                    <pic:cNvPicPr/>
                  </pic:nvPicPr>
                  <pic:blipFill>
                    <a:blip r:embed="rId59">
                      <a:extLst>
                        <a:ext uri="{28A0092B-C50C-407E-A947-70E740481C1C}">
                          <a14:useLocalDpi xmlns:a14="http://schemas.microsoft.com/office/drawing/2010/main" val="0"/>
                        </a:ext>
                      </a:extLst>
                    </a:blip>
                    <a:stretch>
                      <a:fillRect/>
                    </a:stretch>
                  </pic:blipFill>
                  <pic:spPr>
                    <a:xfrm>
                      <a:off x="0" y="0"/>
                      <a:ext cx="4690038" cy="2788407"/>
                    </a:xfrm>
                    <a:prstGeom prst="rect">
                      <a:avLst/>
                    </a:prstGeom>
                  </pic:spPr>
                </pic:pic>
              </a:graphicData>
            </a:graphic>
          </wp:inline>
        </w:drawing>
      </w:r>
    </w:p>
    <w:p w14:paraId="4FD0C6F5" w14:textId="736E4C20" w:rsidR="0010018B" w:rsidRDefault="0010018B" w:rsidP="00EA0DB5">
      <w:pPr>
        <w:pStyle w:val="Caption"/>
        <w:spacing w:before="120"/>
        <w:rPr>
          <w:color w:val="000000"/>
        </w:rPr>
      </w:pPr>
      <w:bookmarkStart w:id="127" w:name="_Toc144484831"/>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45</w:t>
      </w:r>
      <w:r w:rsidR="00E71E96">
        <w:rPr>
          <w:noProof/>
        </w:rPr>
        <w:fldChar w:fldCharType="end"/>
      </w:r>
      <w:r w:rsidRPr="0010018B">
        <w:rPr>
          <w:color w:val="000000"/>
        </w:rPr>
        <w:t xml:space="preserve"> </w:t>
      </w:r>
      <w:r>
        <w:rPr>
          <w:color w:val="000000"/>
        </w:rPr>
        <w:t>Sơ đồ tuần tự Xem thống kê doanh thu</w:t>
      </w:r>
      <w:bookmarkEnd w:id="127"/>
    </w:p>
    <w:p w14:paraId="6828F3D9" w14:textId="461A95F3" w:rsidR="00743E2B" w:rsidRPr="00743E2B" w:rsidRDefault="00743E2B" w:rsidP="00FF0F6E">
      <w:pPr>
        <w:pStyle w:val="Nidungvnbn"/>
      </w:pPr>
      <w:r>
        <w:t>Quản lý xem thống kê bằng cách tương tác với UI Trang chủ, Thống kê và hệ thống.</w:t>
      </w:r>
    </w:p>
    <w:p w14:paraId="7D5CD2C1" w14:textId="77777777" w:rsidR="003417AB" w:rsidRDefault="003417AB" w:rsidP="001062A3">
      <w:pPr>
        <w:pStyle w:val="Heading3"/>
        <w:rPr>
          <w:noProof/>
          <w:lang w:val="vi-VN"/>
        </w:rPr>
      </w:pPr>
      <w:bookmarkStart w:id="128" w:name="_Toc144484756"/>
      <w:r>
        <w:rPr>
          <w:noProof/>
        </w:rPr>
        <w:t>Sơ đồ tuần tự Xem sản phẩm hết hàng</w:t>
      </w:r>
      <w:bookmarkEnd w:id="128"/>
      <w:r w:rsidRPr="001062A3">
        <w:rPr>
          <w:noProof/>
          <w:lang w:val="vi-VN"/>
        </w:rPr>
        <w:t xml:space="preserve"> </w:t>
      </w:r>
    </w:p>
    <w:p w14:paraId="5BC6B270" w14:textId="1C687010" w:rsidR="0010018B" w:rsidRDefault="008801C0" w:rsidP="0010018B">
      <w:pPr>
        <w:keepNext/>
        <w:jc w:val="center"/>
      </w:pPr>
      <w:r>
        <w:rPr>
          <w:noProof/>
        </w:rPr>
        <w:drawing>
          <wp:inline distT="0" distB="0" distL="0" distR="0" wp14:anchorId="6D9FCAB6" wp14:editId="2310CDAA">
            <wp:extent cx="4602320" cy="28498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Xem sản phẩm sắp hết hàng.png"/>
                    <pic:cNvPicPr/>
                  </pic:nvPicPr>
                  <pic:blipFill>
                    <a:blip r:embed="rId60">
                      <a:extLst>
                        <a:ext uri="{28A0092B-C50C-407E-A947-70E740481C1C}">
                          <a14:useLocalDpi xmlns:a14="http://schemas.microsoft.com/office/drawing/2010/main" val="0"/>
                        </a:ext>
                      </a:extLst>
                    </a:blip>
                    <a:stretch>
                      <a:fillRect/>
                    </a:stretch>
                  </pic:blipFill>
                  <pic:spPr>
                    <a:xfrm>
                      <a:off x="0" y="0"/>
                      <a:ext cx="4654722" cy="2882329"/>
                    </a:xfrm>
                    <a:prstGeom prst="rect">
                      <a:avLst/>
                    </a:prstGeom>
                  </pic:spPr>
                </pic:pic>
              </a:graphicData>
            </a:graphic>
          </wp:inline>
        </w:drawing>
      </w:r>
    </w:p>
    <w:p w14:paraId="2F113C6A" w14:textId="7C60871A" w:rsidR="0010018B" w:rsidRDefault="0010018B" w:rsidP="00EA0DB5">
      <w:pPr>
        <w:pStyle w:val="Caption"/>
        <w:spacing w:before="120"/>
        <w:rPr>
          <w:color w:val="000000"/>
        </w:rPr>
      </w:pPr>
      <w:bookmarkStart w:id="129" w:name="_Toc144484832"/>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46</w:t>
      </w:r>
      <w:r w:rsidR="00E71E96">
        <w:rPr>
          <w:noProof/>
        </w:rPr>
        <w:fldChar w:fldCharType="end"/>
      </w:r>
      <w:r w:rsidRPr="0010018B">
        <w:rPr>
          <w:color w:val="000000"/>
        </w:rPr>
        <w:t xml:space="preserve"> </w:t>
      </w:r>
      <w:r>
        <w:rPr>
          <w:color w:val="000000"/>
        </w:rPr>
        <w:t>Sơ đồ tuần tự Xem sản phẩm hết hàng</w:t>
      </w:r>
      <w:bookmarkEnd w:id="129"/>
    </w:p>
    <w:p w14:paraId="2DCE7E9F" w14:textId="68191FEA" w:rsidR="00743E2B" w:rsidRPr="00743E2B" w:rsidRDefault="00743E2B" w:rsidP="00FF0F6E">
      <w:pPr>
        <w:pStyle w:val="Nidungvnbn"/>
      </w:pPr>
      <w:r>
        <w:t>Quản lý xem sản phẩm hết hàng bằng cách tương tác với UI Trang chủ, Thống kê và hệ thống.</w:t>
      </w:r>
    </w:p>
    <w:p w14:paraId="32DEC82D" w14:textId="77777777" w:rsidR="00743E2B" w:rsidRPr="00743E2B" w:rsidRDefault="00743E2B" w:rsidP="00743E2B"/>
    <w:p w14:paraId="2B22F8E3" w14:textId="77777777" w:rsidR="0010018B" w:rsidRPr="0010018B" w:rsidRDefault="003417AB" w:rsidP="001062A3">
      <w:pPr>
        <w:pStyle w:val="Heading3"/>
      </w:pPr>
      <w:bookmarkStart w:id="130" w:name="_Toc144484757"/>
      <w:r>
        <w:rPr>
          <w:noProof/>
        </w:rPr>
        <w:t>Sơ đồ tuần tự Xem sản phẩm xu hướng</w:t>
      </w:r>
      <w:bookmarkEnd w:id="130"/>
      <w:r w:rsidRPr="001062A3">
        <w:rPr>
          <w:noProof/>
          <w:lang w:val="vi-VN"/>
        </w:rPr>
        <w:t xml:space="preserve"> </w:t>
      </w:r>
    </w:p>
    <w:p w14:paraId="03344291" w14:textId="77777777" w:rsidR="0010018B" w:rsidRDefault="0010018B" w:rsidP="0010018B">
      <w:pPr>
        <w:keepNext/>
        <w:jc w:val="center"/>
      </w:pPr>
      <w:r>
        <w:rPr>
          <w:noProof/>
        </w:rPr>
        <w:drawing>
          <wp:inline distT="0" distB="0" distL="0" distR="0" wp14:anchorId="30285D79" wp14:editId="1796C8EB">
            <wp:extent cx="5579745" cy="4215130"/>
            <wp:effectExtent l="0" t="0" r="1905" b="0"/>
            <wp:docPr id="50202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23230" name=""/>
                    <pic:cNvPicPr/>
                  </pic:nvPicPr>
                  <pic:blipFill>
                    <a:blip r:embed="rId61"/>
                    <a:stretch>
                      <a:fillRect/>
                    </a:stretch>
                  </pic:blipFill>
                  <pic:spPr>
                    <a:xfrm>
                      <a:off x="0" y="0"/>
                      <a:ext cx="5579745" cy="4215130"/>
                    </a:xfrm>
                    <a:prstGeom prst="rect">
                      <a:avLst/>
                    </a:prstGeom>
                  </pic:spPr>
                </pic:pic>
              </a:graphicData>
            </a:graphic>
          </wp:inline>
        </w:drawing>
      </w:r>
    </w:p>
    <w:p w14:paraId="06EA738B" w14:textId="11894762" w:rsidR="00E33022" w:rsidRDefault="0010018B" w:rsidP="00EA0DB5">
      <w:pPr>
        <w:pStyle w:val="Caption"/>
        <w:spacing w:before="120"/>
        <w:rPr>
          <w:color w:val="000000"/>
        </w:rPr>
      </w:pPr>
      <w:bookmarkStart w:id="131" w:name="_Toc144484833"/>
      <w:r>
        <w:t xml:space="preserve">Hình </w:t>
      </w:r>
      <w:r w:rsidR="00E71E96">
        <w:fldChar w:fldCharType="begin"/>
      </w:r>
      <w:r w:rsidR="00E71E96">
        <w:instrText xml:space="preserve"> STYLEREF 1 \s </w:instrText>
      </w:r>
      <w:r w:rsidR="00E71E96">
        <w:fldChar w:fldCharType="separate"/>
      </w:r>
      <w:r w:rsidR="00851919">
        <w:rPr>
          <w:noProof/>
        </w:rPr>
        <w:t>2</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47</w:t>
      </w:r>
      <w:r w:rsidR="00E71E96">
        <w:rPr>
          <w:noProof/>
        </w:rPr>
        <w:fldChar w:fldCharType="end"/>
      </w:r>
      <w:r w:rsidRPr="0010018B">
        <w:t xml:space="preserve"> </w:t>
      </w:r>
      <w:r>
        <w:t xml:space="preserve">Sơ đồ tuần tự </w:t>
      </w:r>
      <w:r>
        <w:rPr>
          <w:color w:val="000000"/>
        </w:rPr>
        <w:t>Xem sản phẩm xu hướng</w:t>
      </w:r>
      <w:bookmarkEnd w:id="131"/>
    </w:p>
    <w:p w14:paraId="750EEDFF" w14:textId="66240C18" w:rsidR="00743E2B" w:rsidRPr="00743E2B" w:rsidRDefault="00743E2B" w:rsidP="00FF0F6E">
      <w:pPr>
        <w:pStyle w:val="Nidungvnbn"/>
      </w:pPr>
      <w:r>
        <w:t>Quản lý xem sản phẩm xu hướng bằng cách tương tác với UI Trang chủ, Thống kê và hệ thống.</w:t>
      </w:r>
    </w:p>
    <w:p w14:paraId="11A29A1C" w14:textId="77777777" w:rsidR="00743E2B" w:rsidRPr="00743E2B" w:rsidRDefault="00743E2B" w:rsidP="00743E2B"/>
    <w:p w14:paraId="6E577823" w14:textId="77777777" w:rsidR="00E33022" w:rsidRDefault="00E33022">
      <w:pPr>
        <w:spacing w:after="200" w:line="276" w:lineRule="auto"/>
        <w:rPr>
          <w:bCs/>
          <w:color w:val="000000"/>
          <w:sz w:val="26"/>
          <w:szCs w:val="26"/>
        </w:rPr>
      </w:pPr>
      <w:r>
        <w:rPr>
          <w:color w:val="000000"/>
        </w:rPr>
        <w:br w:type="page"/>
      </w:r>
    </w:p>
    <w:p w14:paraId="025DD121" w14:textId="270971FB" w:rsidR="00D10ABD" w:rsidRPr="00D10ABD" w:rsidRDefault="00E33022" w:rsidP="00D10ABD">
      <w:pPr>
        <w:pStyle w:val="Heading1"/>
      </w:pPr>
      <w:bookmarkStart w:id="132" w:name="_Toc144484758"/>
      <w:r>
        <w:lastRenderedPageBreak/>
        <w:t>KẾT QUẢ</w:t>
      </w:r>
      <w:r w:rsidR="00B83DD2">
        <w:t xml:space="preserve"> THỰC NGHIỆM</w:t>
      </w:r>
      <w:bookmarkEnd w:id="132"/>
    </w:p>
    <w:p w14:paraId="4D1B85DF" w14:textId="26DE3E70" w:rsidR="00B83DD2" w:rsidRDefault="00B83DD2" w:rsidP="00B83DD2">
      <w:pPr>
        <w:pStyle w:val="Heading2"/>
      </w:pPr>
      <w:bookmarkStart w:id="133" w:name="_Toc144484759"/>
      <w:r>
        <w:t>Chức năng Login</w:t>
      </w:r>
      <w:bookmarkEnd w:id="133"/>
    </w:p>
    <w:p w14:paraId="632AD116" w14:textId="77777777" w:rsidR="00B83DD2" w:rsidRDefault="00B83DD2" w:rsidP="00B83DD2">
      <w:pPr>
        <w:keepNext/>
        <w:jc w:val="center"/>
      </w:pPr>
      <w:r w:rsidRPr="00CF4EA7">
        <w:rPr>
          <w:noProof/>
        </w:rPr>
        <w:drawing>
          <wp:inline distT="0" distB="0" distL="0" distR="0" wp14:anchorId="167CBE90" wp14:editId="015B2F52">
            <wp:extent cx="2647676" cy="3139616"/>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0681" cy="3178753"/>
                    </a:xfrm>
                    <a:prstGeom prst="rect">
                      <a:avLst/>
                    </a:prstGeom>
                  </pic:spPr>
                </pic:pic>
              </a:graphicData>
            </a:graphic>
          </wp:inline>
        </w:drawing>
      </w:r>
    </w:p>
    <w:p w14:paraId="33ABC66F" w14:textId="64CEC366" w:rsidR="00B83DD2" w:rsidRDefault="00B83DD2" w:rsidP="00EA0DB5">
      <w:pPr>
        <w:pStyle w:val="Caption"/>
        <w:spacing w:before="120"/>
      </w:pPr>
      <w:bookmarkStart w:id="134" w:name="_Toc144484834"/>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w:t>
      </w:r>
      <w:r w:rsidR="00E71E96">
        <w:rPr>
          <w:noProof/>
        </w:rPr>
        <w:fldChar w:fldCharType="end"/>
      </w:r>
      <w:r w:rsidRPr="00B83DD2">
        <w:t xml:space="preserve"> </w:t>
      </w:r>
      <w:r>
        <w:t>Giao diện đăng nhập</w:t>
      </w:r>
      <w:bookmarkEnd w:id="134"/>
    </w:p>
    <w:p w14:paraId="0F8E8C8E" w14:textId="6AB2EBD1" w:rsidR="00B41D49" w:rsidRDefault="00B41D49" w:rsidP="00B41D49">
      <w:pPr>
        <w:pStyle w:val="Nidungvnbn"/>
      </w:pPr>
      <w:r>
        <w:t>Người dùng nhập tên tài khoản và mật khẩu vào form sau đó nhấn đăng nhập để đăng nhập vào hệ thống.</w:t>
      </w:r>
    </w:p>
    <w:p w14:paraId="3128592C" w14:textId="73F1B5BD" w:rsidR="00B41D49" w:rsidRDefault="00B41D49" w:rsidP="00496B47">
      <w:pPr>
        <w:pStyle w:val="Nidungvnbn"/>
        <w:numPr>
          <w:ilvl w:val="0"/>
          <w:numId w:val="16"/>
        </w:numPr>
      </w:pPr>
      <w:r>
        <w:t>Nếu đăng nhập thành công sẽ chuyển hướng đến trang chủ</w:t>
      </w:r>
    </w:p>
    <w:p w14:paraId="701386D0" w14:textId="4500AE18" w:rsidR="00B41D49" w:rsidRDefault="00913902" w:rsidP="00B41D49">
      <w:pPr>
        <w:keepNext/>
        <w:jc w:val="center"/>
      </w:pPr>
      <w:r w:rsidRPr="00913902">
        <w:rPr>
          <w:noProof/>
        </w:rPr>
        <w:drawing>
          <wp:inline distT="0" distB="0" distL="0" distR="0" wp14:anchorId="4623AACE" wp14:editId="2BD06489">
            <wp:extent cx="5579036" cy="269150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186"/>
                    <a:stretch/>
                  </pic:blipFill>
                  <pic:spPr bwMode="auto">
                    <a:xfrm>
                      <a:off x="0" y="0"/>
                      <a:ext cx="5579745" cy="2691848"/>
                    </a:xfrm>
                    <a:prstGeom prst="rect">
                      <a:avLst/>
                    </a:prstGeom>
                    <a:ln>
                      <a:noFill/>
                    </a:ln>
                    <a:extLst>
                      <a:ext uri="{53640926-AAD7-44D8-BBD7-CCE9431645EC}">
                        <a14:shadowObscured xmlns:a14="http://schemas.microsoft.com/office/drawing/2010/main"/>
                      </a:ext>
                    </a:extLst>
                  </pic:spPr>
                </pic:pic>
              </a:graphicData>
            </a:graphic>
          </wp:inline>
        </w:drawing>
      </w:r>
    </w:p>
    <w:p w14:paraId="5FF24A3F" w14:textId="26808359" w:rsidR="00B41D49" w:rsidRDefault="00B41D49" w:rsidP="00EA0DB5">
      <w:pPr>
        <w:pStyle w:val="Caption"/>
        <w:spacing w:before="120"/>
      </w:pPr>
      <w:bookmarkStart w:id="135" w:name="_Toc144484835"/>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w:instrText>
      </w:r>
      <w:r w:rsidR="00E71E96">
        <w:instrText xml:space="preserve"> Hình \* ARABIC \s 1 </w:instrText>
      </w:r>
      <w:r w:rsidR="00E71E96">
        <w:fldChar w:fldCharType="separate"/>
      </w:r>
      <w:r w:rsidR="00851919">
        <w:rPr>
          <w:noProof/>
        </w:rPr>
        <w:t>2</w:t>
      </w:r>
      <w:r w:rsidR="00E71E96">
        <w:rPr>
          <w:noProof/>
        </w:rPr>
        <w:fldChar w:fldCharType="end"/>
      </w:r>
      <w:r>
        <w:t xml:space="preserve"> Giao diện trang chủ</w:t>
      </w:r>
      <w:bookmarkEnd w:id="135"/>
    </w:p>
    <w:p w14:paraId="7074F5FE" w14:textId="77777777" w:rsidR="00D202F6" w:rsidRDefault="00D202F6" w:rsidP="00496B47">
      <w:pPr>
        <w:pStyle w:val="Nidungvnbn"/>
        <w:numPr>
          <w:ilvl w:val="0"/>
          <w:numId w:val="16"/>
        </w:numPr>
      </w:pPr>
      <w:r w:rsidRPr="00D202F6">
        <w:lastRenderedPageBreak/>
        <w:t>Nếu đăng nhập thất bại sẽ hệ thống sẽ xuất hiện cảnh báo đăng nhập thất bại.</w:t>
      </w:r>
    </w:p>
    <w:p w14:paraId="46419D1A" w14:textId="77777777" w:rsidR="00D202F6" w:rsidRDefault="00D202F6" w:rsidP="00D202F6">
      <w:pPr>
        <w:keepNext/>
        <w:jc w:val="center"/>
      </w:pPr>
      <w:r>
        <w:rPr>
          <w:noProof/>
        </w:rPr>
        <w:drawing>
          <wp:inline distT="0" distB="0" distL="0" distR="0" wp14:anchorId="5BEC2E92" wp14:editId="24055EAC">
            <wp:extent cx="3087538" cy="35254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966" t="20792" r="35230" b="20743"/>
                    <a:stretch/>
                  </pic:blipFill>
                  <pic:spPr bwMode="auto">
                    <a:xfrm>
                      <a:off x="0" y="0"/>
                      <a:ext cx="3145279" cy="3591392"/>
                    </a:xfrm>
                    <a:prstGeom prst="rect">
                      <a:avLst/>
                    </a:prstGeom>
                    <a:ln>
                      <a:noFill/>
                    </a:ln>
                    <a:extLst>
                      <a:ext uri="{53640926-AAD7-44D8-BBD7-CCE9431645EC}">
                        <a14:shadowObscured xmlns:a14="http://schemas.microsoft.com/office/drawing/2010/main"/>
                      </a:ext>
                    </a:extLst>
                  </pic:spPr>
                </pic:pic>
              </a:graphicData>
            </a:graphic>
          </wp:inline>
        </w:drawing>
      </w:r>
    </w:p>
    <w:p w14:paraId="33C37A15" w14:textId="01DEE9AA" w:rsidR="00D202F6" w:rsidRDefault="00D202F6" w:rsidP="00EA0DB5">
      <w:pPr>
        <w:pStyle w:val="Caption"/>
        <w:spacing w:before="120"/>
      </w:pPr>
      <w:bookmarkStart w:id="136" w:name="_Toc144484836"/>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w:t>
      </w:r>
      <w:r w:rsidR="00E71E96">
        <w:rPr>
          <w:noProof/>
        </w:rPr>
        <w:fldChar w:fldCharType="end"/>
      </w:r>
      <w:r w:rsidRPr="00D202F6">
        <w:t xml:space="preserve"> </w:t>
      </w:r>
      <w:r>
        <w:t>Form đăng nhập thất bại</w:t>
      </w:r>
      <w:bookmarkEnd w:id="136"/>
    </w:p>
    <w:p w14:paraId="31E3F2CB" w14:textId="77777777" w:rsidR="00D202F6" w:rsidRDefault="00D202F6" w:rsidP="00D202F6">
      <w:pPr>
        <w:keepNext/>
        <w:jc w:val="center"/>
      </w:pPr>
      <w:r>
        <w:rPr>
          <w:noProof/>
        </w:rPr>
        <w:drawing>
          <wp:inline distT="0" distB="0" distL="0" distR="0" wp14:anchorId="569755A3" wp14:editId="06BD36F8">
            <wp:extent cx="4894387" cy="1143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4992" t="7796" r="596" b="82070"/>
                    <a:stretch/>
                  </pic:blipFill>
                  <pic:spPr bwMode="auto">
                    <a:xfrm>
                      <a:off x="0" y="0"/>
                      <a:ext cx="4918111" cy="1148540"/>
                    </a:xfrm>
                    <a:prstGeom prst="rect">
                      <a:avLst/>
                    </a:prstGeom>
                    <a:ln>
                      <a:noFill/>
                    </a:ln>
                    <a:extLst>
                      <a:ext uri="{53640926-AAD7-44D8-BBD7-CCE9431645EC}">
                        <a14:shadowObscured xmlns:a14="http://schemas.microsoft.com/office/drawing/2010/main"/>
                      </a:ext>
                    </a:extLst>
                  </pic:spPr>
                </pic:pic>
              </a:graphicData>
            </a:graphic>
          </wp:inline>
        </w:drawing>
      </w:r>
    </w:p>
    <w:p w14:paraId="7C7254BB" w14:textId="22700BAA" w:rsidR="00D202F6" w:rsidRDefault="00D202F6" w:rsidP="00EA0DB5">
      <w:pPr>
        <w:pStyle w:val="Caption"/>
        <w:spacing w:before="120"/>
      </w:pPr>
      <w:bookmarkStart w:id="137" w:name="_Toc144484837"/>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w:t>
      </w:r>
      <w:r w:rsidR="00E71E96">
        <w:rPr>
          <w:noProof/>
        </w:rPr>
        <w:fldChar w:fldCharType="end"/>
      </w:r>
      <w:r w:rsidRPr="00D202F6">
        <w:t xml:space="preserve"> </w:t>
      </w:r>
      <w:r>
        <w:t>Thông báo đăng nhập thất bại</w:t>
      </w:r>
      <w:bookmarkEnd w:id="137"/>
    </w:p>
    <w:p w14:paraId="06901808" w14:textId="6D41F4DB" w:rsidR="00183E7E" w:rsidRDefault="00183E7E" w:rsidP="00183E7E">
      <w:pPr>
        <w:pStyle w:val="Heading2"/>
      </w:pPr>
      <w:bookmarkStart w:id="138" w:name="_Toc144484760"/>
      <w:r>
        <w:t>Chức năng Logout</w:t>
      </w:r>
      <w:bookmarkEnd w:id="138"/>
    </w:p>
    <w:p w14:paraId="3F9D625F" w14:textId="5DB41949" w:rsidR="00183E7E" w:rsidRDefault="00183E7E" w:rsidP="00183E7E">
      <w:pPr>
        <w:pStyle w:val="Nidungvnbn"/>
      </w:pPr>
      <w:r>
        <w:t>Bên trái màn hình là thanh</w:t>
      </w:r>
      <w:r w:rsidR="00DA4910">
        <w:t xml:space="preserve"> công cụ</w:t>
      </w:r>
      <w:r>
        <w:t xml:space="preserve"> sidebar</w:t>
      </w:r>
      <w:r w:rsidR="00DA4910">
        <w:t xml:space="preserve"> chứa các mục giao diện chức năng chính của hệ thống</w:t>
      </w:r>
      <w:r>
        <w:t xml:space="preserve"> </w:t>
      </w:r>
      <w:r w:rsidR="00DA4910">
        <w:t>người dùng để</w:t>
      </w:r>
      <w:r>
        <w:t xml:space="preserve"> có thể </w:t>
      </w:r>
      <w:r w:rsidR="00BC4443">
        <w:t>đăng xuất</w:t>
      </w:r>
      <w:r>
        <w:t xml:space="preserve"> thì người dùng chọn vào Profile</w:t>
      </w:r>
      <w:r w:rsidR="00DA4910">
        <w:t xml:space="preserve"> trên thanh công cụ</w:t>
      </w:r>
      <w:r>
        <w:t>.</w:t>
      </w:r>
    </w:p>
    <w:p w14:paraId="2A77FF85" w14:textId="58A02637" w:rsidR="00BC4443" w:rsidRPr="00183E7E" w:rsidRDefault="00BC4443" w:rsidP="00183E7E">
      <w:pPr>
        <w:pStyle w:val="Nidungvnbn"/>
      </w:pPr>
      <w:r>
        <w:t>Sau khi hệ thống hiển thị giao diện Profile người dùng có thể chọn vào nút Log Out. Sau khi đăng xuất hệ thống sẽ chuyển hướng về trang đăng nhập</w:t>
      </w:r>
      <w:r w:rsidR="006D67E7">
        <w:t>.</w:t>
      </w:r>
    </w:p>
    <w:p w14:paraId="37B58BAB" w14:textId="77777777" w:rsidR="00183E7E" w:rsidRDefault="00183E7E" w:rsidP="00183E7E">
      <w:pPr>
        <w:keepNext/>
        <w:jc w:val="center"/>
      </w:pPr>
      <w:r w:rsidRPr="00774DAD">
        <w:rPr>
          <w:noProof/>
        </w:rPr>
        <w:lastRenderedPageBreak/>
        <w:drawing>
          <wp:inline distT="0" distB="0" distL="0" distR="0" wp14:anchorId="2DF6D989" wp14:editId="4D8E4BE3">
            <wp:extent cx="813303" cy="4104122"/>
            <wp:effectExtent l="76200" t="95250" r="82550" b="86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37221" cy="4224817"/>
                    </a:xfrm>
                    <a:prstGeom prst="rect">
                      <a:avLst/>
                    </a:prstGeom>
                    <a:ln>
                      <a:solidFill>
                        <a:schemeClr val="tx1">
                          <a:lumMod val="95000"/>
                          <a:lumOff val="5000"/>
                        </a:schemeClr>
                      </a:solidFill>
                    </a:ln>
                    <a:effectLst>
                      <a:glow rad="63500">
                        <a:schemeClr val="tx1">
                          <a:alpha val="40000"/>
                        </a:schemeClr>
                      </a:glow>
                    </a:effectLst>
                  </pic:spPr>
                </pic:pic>
              </a:graphicData>
            </a:graphic>
          </wp:inline>
        </w:drawing>
      </w:r>
    </w:p>
    <w:p w14:paraId="4A3254A8" w14:textId="1C4EE0CD" w:rsidR="00183E7E" w:rsidRDefault="00183E7E" w:rsidP="00EA0DB5">
      <w:pPr>
        <w:pStyle w:val="Caption"/>
        <w:spacing w:before="120"/>
      </w:pPr>
      <w:bookmarkStart w:id="139" w:name="_Toc144484838"/>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w:t>
      </w:r>
      <w:r w:rsidR="00E71E96">
        <w:rPr>
          <w:noProof/>
        </w:rPr>
        <w:fldChar w:fldCharType="end"/>
      </w:r>
      <w:r w:rsidRPr="00183E7E">
        <w:t xml:space="preserve"> </w:t>
      </w:r>
      <w:r>
        <w:t>Thanh công cụ Sidebar bên trái màn hình</w:t>
      </w:r>
      <w:bookmarkEnd w:id="139"/>
    </w:p>
    <w:p w14:paraId="4234C139" w14:textId="77777777" w:rsidR="00BC4443" w:rsidRDefault="00BC4443" w:rsidP="00BC4443">
      <w:pPr>
        <w:keepNext/>
        <w:jc w:val="center"/>
      </w:pPr>
      <w:r w:rsidRPr="005445B1">
        <w:rPr>
          <w:noProof/>
        </w:rPr>
        <w:drawing>
          <wp:inline distT="0" distB="0" distL="0" distR="0" wp14:anchorId="7A2016AB" wp14:editId="692B13BD">
            <wp:extent cx="2087462" cy="3377466"/>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9897" cy="3413766"/>
                    </a:xfrm>
                    <a:prstGeom prst="rect">
                      <a:avLst/>
                    </a:prstGeom>
                  </pic:spPr>
                </pic:pic>
              </a:graphicData>
            </a:graphic>
          </wp:inline>
        </w:drawing>
      </w:r>
    </w:p>
    <w:p w14:paraId="19D7F5A2" w14:textId="46FD41DC" w:rsidR="00BC4443" w:rsidRDefault="00BC4443" w:rsidP="00EA0DB5">
      <w:pPr>
        <w:pStyle w:val="Caption"/>
        <w:spacing w:before="120"/>
      </w:pPr>
      <w:bookmarkStart w:id="140" w:name="_Toc144484839"/>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w:instrText>
      </w:r>
      <w:r w:rsidR="00E71E96">
        <w:instrText xml:space="preserve"> \* ARABIC \s 1 </w:instrText>
      </w:r>
      <w:r w:rsidR="00E71E96">
        <w:fldChar w:fldCharType="separate"/>
      </w:r>
      <w:r w:rsidR="00851919">
        <w:rPr>
          <w:noProof/>
        </w:rPr>
        <w:t>6</w:t>
      </w:r>
      <w:r w:rsidR="00E71E96">
        <w:rPr>
          <w:noProof/>
        </w:rPr>
        <w:fldChar w:fldCharType="end"/>
      </w:r>
      <w:r w:rsidRPr="00BC4443">
        <w:t xml:space="preserve"> </w:t>
      </w:r>
      <w:r>
        <w:t>Giao diện để chọn Log out bên trang Profile</w:t>
      </w:r>
      <w:bookmarkEnd w:id="140"/>
    </w:p>
    <w:p w14:paraId="3D60F383" w14:textId="572BB75C" w:rsidR="00346515" w:rsidRDefault="00346515" w:rsidP="00346515">
      <w:pPr>
        <w:pStyle w:val="Heading2"/>
      </w:pPr>
      <w:bookmarkStart w:id="141" w:name="_Toc144484761"/>
      <w:r>
        <w:lastRenderedPageBreak/>
        <w:t xml:space="preserve">Chức năng </w:t>
      </w:r>
      <w:r w:rsidR="00D7670C">
        <w:t>Đ</w:t>
      </w:r>
      <w:r>
        <w:t>ổi mật khẩu</w:t>
      </w:r>
      <w:bookmarkEnd w:id="141"/>
    </w:p>
    <w:p w14:paraId="1723170E" w14:textId="77777777" w:rsidR="00346515" w:rsidRDefault="00346515" w:rsidP="00346515">
      <w:pPr>
        <w:keepNext/>
        <w:jc w:val="center"/>
      </w:pPr>
      <w:r w:rsidRPr="005445B1">
        <w:rPr>
          <w:noProof/>
        </w:rPr>
        <w:drawing>
          <wp:inline distT="0" distB="0" distL="0" distR="0" wp14:anchorId="73355009" wp14:editId="34A93454">
            <wp:extent cx="5579745" cy="2854412"/>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854412"/>
                    </a:xfrm>
                    <a:prstGeom prst="rect">
                      <a:avLst/>
                    </a:prstGeom>
                  </pic:spPr>
                </pic:pic>
              </a:graphicData>
            </a:graphic>
          </wp:inline>
        </w:drawing>
      </w:r>
    </w:p>
    <w:p w14:paraId="2DDC911A" w14:textId="51D01177" w:rsidR="00346515" w:rsidRDefault="00346515" w:rsidP="00EA0DB5">
      <w:pPr>
        <w:pStyle w:val="Caption"/>
        <w:spacing w:before="120"/>
      </w:pPr>
      <w:bookmarkStart w:id="142" w:name="_Toc144484840"/>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7</w:t>
      </w:r>
      <w:r w:rsidR="00E71E96">
        <w:rPr>
          <w:noProof/>
        </w:rPr>
        <w:fldChar w:fldCharType="end"/>
      </w:r>
      <w:r w:rsidRPr="00346515">
        <w:t xml:space="preserve"> </w:t>
      </w:r>
      <w:r>
        <w:t>Giao diện đổi mật khẩu</w:t>
      </w:r>
      <w:bookmarkEnd w:id="142"/>
    </w:p>
    <w:p w14:paraId="1FA1BAA8" w14:textId="77777777" w:rsidR="00346515" w:rsidRDefault="00346515" w:rsidP="00346515">
      <w:pPr>
        <w:pStyle w:val="Nidungvnbn"/>
      </w:pPr>
      <w:r>
        <w:t>Trong trang Profile, người dùng chọn vào nút Change Password để đổi mật khẩu và sẽ hiển thị giao diện như trên.</w:t>
      </w:r>
    </w:p>
    <w:p w14:paraId="73A063EF" w14:textId="1A82750F" w:rsidR="00346515" w:rsidRDefault="00346515" w:rsidP="00346515">
      <w:pPr>
        <w:pStyle w:val="Nidungvnbn"/>
      </w:pPr>
      <w:r>
        <w:t>Sau khi nhập mật khẩu hiện tại, mật khẩu mới và nhập lại mật khẩu mới thì bấm save để thay đổi.</w:t>
      </w:r>
    </w:p>
    <w:p w14:paraId="78936E48" w14:textId="42CD9BA8" w:rsidR="00346515" w:rsidRDefault="00346515" w:rsidP="00D13D0F">
      <w:pPr>
        <w:pStyle w:val="Nidungvnbn"/>
        <w:numPr>
          <w:ilvl w:val="0"/>
          <w:numId w:val="16"/>
        </w:numPr>
        <w:ind w:left="1260"/>
      </w:pPr>
      <w:r>
        <w:t>Nếu sai mật hiện tại sẽ thông báo</w:t>
      </w:r>
    </w:p>
    <w:p w14:paraId="195C31CE" w14:textId="77777777" w:rsidR="00346515" w:rsidRDefault="00346515" w:rsidP="00346515">
      <w:pPr>
        <w:keepNext/>
        <w:jc w:val="center"/>
      </w:pPr>
      <w:r>
        <w:rPr>
          <w:noProof/>
        </w:rPr>
        <w:drawing>
          <wp:inline distT="0" distB="0" distL="0" distR="0" wp14:anchorId="5C8E923D" wp14:editId="7909FDA8">
            <wp:extent cx="2873561" cy="836908"/>
            <wp:effectExtent l="0" t="0" r="317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620" t="6822" r="-301" b="82186"/>
                    <a:stretch/>
                  </pic:blipFill>
                  <pic:spPr bwMode="auto">
                    <a:xfrm>
                      <a:off x="0" y="0"/>
                      <a:ext cx="2938829" cy="855917"/>
                    </a:xfrm>
                    <a:prstGeom prst="rect">
                      <a:avLst/>
                    </a:prstGeom>
                    <a:ln>
                      <a:noFill/>
                    </a:ln>
                    <a:extLst>
                      <a:ext uri="{53640926-AAD7-44D8-BBD7-CCE9431645EC}">
                        <a14:shadowObscured xmlns:a14="http://schemas.microsoft.com/office/drawing/2010/main"/>
                      </a:ext>
                    </a:extLst>
                  </pic:spPr>
                </pic:pic>
              </a:graphicData>
            </a:graphic>
          </wp:inline>
        </w:drawing>
      </w:r>
    </w:p>
    <w:p w14:paraId="26A5514C" w14:textId="6C1414B1" w:rsidR="00346515" w:rsidRDefault="00346515" w:rsidP="00EA0DB5">
      <w:pPr>
        <w:pStyle w:val="Caption"/>
        <w:spacing w:before="120"/>
      </w:pPr>
      <w:bookmarkStart w:id="143" w:name="_Toc144484841"/>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8</w:t>
      </w:r>
      <w:r w:rsidR="00E71E96">
        <w:rPr>
          <w:noProof/>
        </w:rPr>
        <w:fldChar w:fldCharType="end"/>
      </w:r>
      <w:r>
        <w:t xml:space="preserve"> Thông báo mật khẩu hiện tại sai</w:t>
      </w:r>
      <w:bookmarkEnd w:id="143"/>
    </w:p>
    <w:p w14:paraId="55889EC5" w14:textId="16B83B21" w:rsidR="00346515" w:rsidRDefault="00346515" w:rsidP="00D13D0F">
      <w:pPr>
        <w:pStyle w:val="Nidungvnbn"/>
        <w:numPr>
          <w:ilvl w:val="0"/>
          <w:numId w:val="16"/>
        </w:numPr>
        <w:ind w:hanging="450"/>
      </w:pPr>
      <w:r>
        <w:t>Nếu nhập lại mật khẩu không trùng sẽ thông báo</w:t>
      </w:r>
    </w:p>
    <w:p w14:paraId="2F50135F" w14:textId="77777777" w:rsidR="00346515" w:rsidRDefault="00346515" w:rsidP="00346515">
      <w:pPr>
        <w:keepNext/>
        <w:jc w:val="center"/>
      </w:pPr>
      <w:r>
        <w:rPr>
          <w:noProof/>
        </w:rPr>
        <w:drawing>
          <wp:inline distT="0" distB="0" distL="0" distR="0" wp14:anchorId="46739D4D" wp14:editId="72EF15F5">
            <wp:extent cx="3011805" cy="7904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6702" t="7250" r="142" b="82459"/>
                    <a:stretch/>
                  </pic:blipFill>
                  <pic:spPr bwMode="auto">
                    <a:xfrm>
                      <a:off x="0" y="0"/>
                      <a:ext cx="3028287" cy="794739"/>
                    </a:xfrm>
                    <a:prstGeom prst="rect">
                      <a:avLst/>
                    </a:prstGeom>
                    <a:ln>
                      <a:noFill/>
                    </a:ln>
                    <a:extLst>
                      <a:ext uri="{53640926-AAD7-44D8-BBD7-CCE9431645EC}">
                        <a14:shadowObscured xmlns:a14="http://schemas.microsoft.com/office/drawing/2010/main"/>
                      </a:ext>
                    </a:extLst>
                  </pic:spPr>
                </pic:pic>
              </a:graphicData>
            </a:graphic>
          </wp:inline>
        </w:drawing>
      </w:r>
    </w:p>
    <w:p w14:paraId="0A5847BD" w14:textId="282EE0E1" w:rsidR="00346515" w:rsidRDefault="00346515" w:rsidP="00EA0DB5">
      <w:pPr>
        <w:pStyle w:val="Caption"/>
        <w:spacing w:before="120"/>
      </w:pPr>
      <w:bookmarkStart w:id="144" w:name="_Toc144484842"/>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9</w:t>
      </w:r>
      <w:r w:rsidR="00E71E96">
        <w:rPr>
          <w:noProof/>
        </w:rPr>
        <w:fldChar w:fldCharType="end"/>
      </w:r>
      <w:r w:rsidRPr="00346515">
        <w:t xml:space="preserve"> </w:t>
      </w:r>
      <w:r>
        <w:t>Thông báo mật khẩu nhập lại không đúng</w:t>
      </w:r>
      <w:bookmarkEnd w:id="144"/>
    </w:p>
    <w:p w14:paraId="58A478D8" w14:textId="03246224" w:rsidR="0097597A" w:rsidRDefault="0097597A" w:rsidP="00496B47">
      <w:pPr>
        <w:pStyle w:val="Nidungvnbn"/>
        <w:numPr>
          <w:ilvl w:val="0"/>
          <w:numId w:val="16"/>
        </w:numPr>
      </w:pPr>
      <w:r>
        <w:t>Nếu thành công sẽ thông báo</w:t>
      </w:r>
    </w:p>
    <w:p w14:paraId="59521BE1" w14:textId="77777777" w:rsidR="0097597A" w:rsidRDefault="0097597A" w:rsidP="0097597A">
      <w:pPr>
        <w:keepNext/>
        <w:jc w:val="center"/>
      </w:pPr>
      <w:r>
        <w:rPr>
          <w:noProof/>
        </w:rPr>
        <w:lastRenderedPageBreak/>
        <w:drawing>
          <wp:inline distT="0" distB="0" distL="0" distR="0" wp14:anchorId="1DEFFD2A" wp14:editId="42554B12">
            <wp:extent cx="2835126" cy="720671"/>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6686" t="8185" r="-252" b="79968"/>
                    <a:stretch/>
                  </pic:blipFill>
                  <pic:spPr bwMode="auto">
                    <a:xfrm>
                      <a:off x="0" y="0"/>
                      <a:ext cx="2925429" cy="743626"/>
                    </a:xfrm>
                    <a:prstGeom prst="rect">
                      <a:avLst/>
                    </a:prstGeom>
                    <a:ln>
                      <a:noFill/>
                    </a:ln>
                    <a:extLst>
                      <a:ext uri="{53640926-AAD7-44D8-BBD7-CCE9431645EC}">
                        <a14:shadowObscured xmlns:a14="http://schemas.microsoft.com/office/drawing/2010/main"/>
                      </a:ext>
                    </a:extLst>
                  </pic:spPr>
                </pic:pic>
              </a:graphicData>
            </a:graphic>
          </wp:inline>
        </w:drawing>
      </w:r>
    </w:p>
    <w:p w14:paraId="2FE408B9" w14:textId="3C96862D" w:rsidR="0097597A" w:rsidRDefault="0097597A" w:rsidP="00EA0DB5">
      <w:pPr>
        <w:pStyle w:val="Caption"/>
        <w:spacing w:before="120"/>
      </w:pPr>
      <w:bookmarkStart w:id="145" w:name="_Toc144484843"/>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10</w:t>
      </w:r>
      <w:r w:rsidR="00E71E96">
        <w:rPr>
          <w:noProof/>
        </w:rPr>
        <w:fldChar w:fldCharType="end"/>
      </w:r>
      <w:r w:rsidRPr="0097597A">
        <w:t xml:space="preserve"> </w:t>
      </w:r>
      <w:r>
        <w:t>Thông báo đổi mật khẩu thành công</w:t>
      </w:r>
      <w:bookmarkEnd w:id="145"/>
    </w:p>
    <w:p w14:paraId="28DFA906" w14:textId="31963785" w:rsidR="00312048" w:rsidRDefault="00312048" w:rsidP="00312048">
      <w:pPr>
        <w:pStyle w:val="Heading2"/>
      </w:pPr>
      <w:bookmarkStart w:id="146" w:name="_Toc144484762"/>
      <w:r>
        <w:t xml:space="preserve">Chức năng </w:t>
      </w:r>
      <w:r w:rsidR="00D7670C">
        <w:t>X</w:t>
      </w:r>
      <w:r>
        <w:t>em thông tin cá nhân</w:t>
      </w:r>
      <w:bookmarkEnd w:id="146"/>
    </w:p>
    <w:p w14:paraId="14E06A51" w14:textId="77777777" w:rsidR="0075263B" w:rsidRDefault="0075263B" w:rsidP="0075263B">
      <w:pPr>
        <w:keepNext/>
        <w:jc w:val="center"/>
      </w:pPr>
      <w:r w:rsidRPr="00FB013A">
        <w:rPr>
          <w:noProof/>
        </w:rPr>
        <w:drawing>
          <wp:inline distT="0" distB="0" distL="0" distR="0" wp14:anchorId="59D772E2" wp14:editId="6784FF33">
            <wp:extent cx="5579745" cy="287704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877046"/>
                    </a:xfrm>
                    <a:prstGeom prst="rect">
                      <a:avLst/>
                    </a:prstGeom>
                  </pic:spPr>
                </pic:pic>
              </a:graphicData>
            </a:graphic>
          </wp:inline>
        </w:drawing>
      </w:r>
    </w:p>
    <w:p w14:paraId="71AB30F7" w14:textId="662C490D" w:rsidR="0075263B" w:rsidRDefault="0075263B" w:rsidP="00EA0DB5">
      <w:pPr>
        <w:pStyle w:val="Caption"/>
        <w:spacing w:before="120"/>
      </w:pPr>
      <w:bookmarkStart w:id="147" w:name="_Toc144484844"/>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11</w:t>
      </w:r>
      <w:r w:rsidR="00E71E96">
        <w:rPr>
          <w:noProof/>
        </w:rPr>
        <w:fldChar w:fldCharType="end"/>
      </w:r>
      <w:r w:rsidRPr="0075263B">
        <w:t xml:space="preserve"> </w:t>
      </w:r>
      <w:r>
        <w:t>Xem thông tin cá nhân</w:t>
      </w:r>
      <w:bookmarkEnd w:id="147"/>
    </w:p>
    <w:p w14:paraId="0A444894" w14:textId="016D3828" w:rsidR="0075263B" w:rsidRPr="00913902" w:rsidRDefault="0075263B" w:rsidP="00E20615">
      <w:pPr>
        <w:pStyle w:val="Nidungvnbn"/>
      </w:pPr>
      <w:r w:rsidRPr="0075263B">
        <w:t>Trong trang Profile, người dùng chọn vào nút Personal Information xem thông tin cá nhân.</w:t>
      </w:r>
    </w:p>
    <w:p w14:paraId="58BB83AB" w14:textId="08D4FAE0" w:rsidR="00D202F6" w:rsidRDefault="0075263B" w:rsidP="0075263B">
      <w:pPr>
        <w:pStyle w:val="Heading2"/>
      </w:pPr>
      <w:bookmarkStart w:id="148" w:name="_Toc144484763"/>
      <w:r>
        <w:t>Chức năng Chỉnh sửa thông tin cá nhân</w:t>
      </w:r>
      <w:bookmarkEnd w:id="148"/>
    </w:p>
    <w:p w14:paraId="68DDE824" w14:textId="17A28317" w:rsidR="0075263B" w:rsidRDefault="0075263B" w:rsidP="0075263B">
      <w:pPr>
        <w:pStyle w:val="Nidungvnbn"/>
      </w:pPr>
      <w:r w:rsidRPr="0075263B">
        <w:t>Chọn thông tin muốn chỉnh sửa trong mục Xem thông tin cá nhân và nhập dữ liệu muốn thay đổi. Sau đó bấm Save Changes</w:t>
      </w:r>
      <w:r>
        <w:t>.</w:t>
      </w:r>
    </w:p>
    <w:p w14:paraId="36AD2563" w14:textId="77777777" w:rsidR="0075263B" w:rsidRDefault="0075263B" w:rsidP="00496B47">
      <w:pPr>
        <w:pStyle w:val="Nidungvnbn"/>
        <w:numPr>
          <w:ilvl w:val="0"/>
          <w:numId w:val="16"/>
        </w:numPr>
      </w:pPr>
      <w:r w:rsidRPr="0075263B">
        <w:t>Nếu có trường dữ liệu không phù hợp sẽ thông báo như sau:</w:t>
      </w:r>
    </w:p>
    <w:p w14:paraId="0ECC0688" w14:textId="77777777" w:rsidR="0075263B" w:rsidRDefault="0075263B" w:rsidP="0075263B">
      <w:pPr>
        <w:keepNext/>
        <w:jc w:val="center"/>
      </w:pPr>
      <w:r w:rsidRPr="00BC5FB1">
        <w:rPr>
          <w:noProof/>
        </w:rPr>
        <w:lastRenderedPageBreak/>
        <w:drawing>
          <wp:inline distT="0" distB="0" distL="0" distR="0" wp14:anchorId="5EFAAD2B" wp14:editId="1226519E">
            <wp:extent cx="4231037" cy="27667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7891" t="7718" r="142" b="20249"/>
                    <a:stretch/>
                  </pic:blipFill>
                  <pic:spPr bwMode="auto">
                    <a:xfrm>
                      <a:off x="0" y="0"/>
                      <a:ext cx="4260572" cy="2786106"/>
                    </a:xfrm>
                    <a:prstGeom prst="rect">
                      <a:avLst/>
                    </a:prstGeom>
                    <a:ln>
                      <a:noFill/>
                    </a:ln>
                    <a:extLst>
                      <a:ext uri="{53640926-AAD7-44D8-BBD7-CCE9431645EC}">
                        <a14:shadowObscured xmlns:a14="http://schemas.microsoft.com/office/drawing/2010/main"/>
                      </a:ext>
                    </a:extLst>
                  </pic:spPr>
                </pic:pic>
              </a:graphicData>
            </a:graphic>
          </wp:inline>
        </w:drawing>
      </w:r>
    </w:p>
    <w:p w14:paraId="1CAE5C1D" w14:textId="436FD663" w:rsidR="0075263B" w:rsidRDefault="0075263B" w:rsidP="00EA0DB5">
      <w:pPr>
        <w:pStyle w:val="Caption"/>
        <w:spacing w:before="120"/>
      </w:pPr>
      <w:bookmarkStart w:id="149" w:name="_Toc144484845"/>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12</w:t>
      </w:r>
      <w:r w:rsidR="00E71E96">
        <w:rPr>
          <w:noProof/>
        </w:rPr>
        <w:fldChar w:fldCharType="end"/>
      </w:r>
      <w:r w:rsidRPr="0075263B">
        <w:t xml:space="preserve"> </w:t>
      </w:r>
      <w:r>
        <w:t>Thông báo lỗi khi thay đổi thông tin</w:t>
      </w:r>
      <w:bookmarkEnd w:id="149"/>
    </w:p>
    <w:p w14:paraId="17B2960C" w14:textId="77777777" w:rsidR="0075263B" w:rsidRDefault="0075263B" w:rsidP="00496B47">
      <w:pPr>
        <w:pStyle w:val="Nidungvnbn"/>
        <w:numPr>
          <w:ilvl w:val="0"/>
          <w:numId w:val="16"/>
        </w:numPr>
      </w:pPr>
      <w:r>
        <w:t>Nếu thành công sẽ thông báo như sau:</w:t>
      </w:r>
    </w:p>
    <w:p w14:paraId="0619FA98" w14:textId="1749B9CB" w:rsidR="0075263B" w:rsidRDefault="00913902" w:rsidP="0075263B">
      <w:pPr>
        <w:keepNext/>
        <w:jc w:val="center"/>
      </w:pPr>
      <w:r>
        <w:rPr>
          <w:noProof/>
        </w:rPr>
        <w:drawing>
          <wp:inline distT="0" distB="0" distL="0" distR="0" wp14:anchorId="02696B3B" wp14:editId="69CB5540">
            <wp:extent cx="4130299" cy="29216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8331" t="8148" r="413" b="8900"/>
                    <a:stretch/>
                  </pic:blipFill>
                  <pic:spPr bwMode="auto">
                    <a:xfrm>
                      <a:off x="0" y="0"/>
                      <a:ext cx="4156997" cy="2940545"/>
                    </a:xfrm>
                    <a:prstGeom prst="rect">
                      <a:avLst/>
                    </a:prstGeom>
                    <a:ln>
                      <a:noFill/>
                    </a:ln>
                    <a:extLst>
                      <a:ext uri="{53640926-AAD7-44D8-BBD7-CCE9431645EC}">
                        <a14:shadowObscured xmlns:a14="http://schemas.microsoft.com/office/drawing/2010/main"/>
                      </a:ext>
                    </a:extLst>
                  </pic:spPr>
                </pic:pic>
              </a:graphicData>
            </a:graphic>
          </wp:inline>
        </w:drawing>
      </w:r>
    </w:p>
    <w:p w14:paraId="0FB7A4F2" w14:textId="52DDD5C1" w:rsidR="00913902" w:rsidRDefault="0075263B" w:rsidP="00EA0DB5">
      <w:pPr>
        <w:pStyle w:val="Caption"/>
        <w:spacing w:before="120"/>
      </w:pPr>
      <w:bookmarkStart w:id="150" w:name="_Toc144484846"/>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13</w:t>
      </w:r>
      <w:r w:rsidR="00E71E96">
        <w:rPr>
          <w:noProof/>
        </w:rPr>
        <w:fldChar w:fldCharType="end"/>
      </w:r>
      <w:r w:rsidRPr="0075263B">
        <w:t xml:space="preserve"> </w:t>
      </w:r>
      <w:r>
        <w:t>Thông báo thành công khi thay đổi thông tin</w:t>
      </w:r>
      <w:bookmarkEnd w:id="150"/>
    </w:p>
    <w:p w14:paraId="3A044DF3" w14:textId="58106034" w:rsidR="0075263B" w:rsidRPr="00913902" w:rsidRDefault="00913902" w:rsidP="00913902">
      <w:pPr>
        <w:spacing w:after="200" w:line="276" w:lineRule="auto"/>
        <w:rPr>
          <w:bCs/>
          <w:sz w:val="26"/>
          <w:szCs w:val="26"/>
        </w:rPr>
      </w:pPr>
      <w:r>
        <w:br w:type="page"/>
      </w:r>
    </w:p>
    <w:p w14:paraId="601B6843" w14:textId="2D2B5DE7" w:rsidR="00B377AD" w:rsidRDefault="00B377AD" w:rsidP="00B377AD">
      <w:pPr>
        <w:pStyle w:val="Heading2"/>
      </w:pPr>
      <w:bookmarkStart w:id="151" w:name="_Toc144484764"/>
      <w:r>
        <w:lastRenderedPageBreak/>
        <w:t>Chức năng Thay đổi ảnh đại diện</w:t>
      </w:r>
      <w:bookmarkEnd w:id="151"/>
    </w:p>
    <w:p w14:paraId="42FECC51" w14:textId="45FD3907" w:rsidR="00B377AD" w:rsidRDefault="00B377AD" w:rsidP="00B377AD">
      <w:pPr>
        <w:pStyle w:val="Nidungvnbn"/>
      </w:pPr>
      <w:r>
        <w:t>Chọn vào ảnh đại diện và nhấp chuột phải để mở Modal thay đổi ảnh</w:t>
      </w:r>
    </w:p>
    <w:p w14:paraId="3704D15E" w14:textId="77777777" w:rsidR="001E2541" w:rsidRDefault="00B377AD" w:rsidP="001E2541">
      <w:pPr>
        <w:pStyle w:val="Nidungvnbn"/>
        <w:keepNext/>
        <w:jc w:val="center"/>
      </w:pPr>
      <w:r w:rsidRPr="00F84AE4">
        <w:rPr>
          <w:noProof/>
        </w:rPr>
        <w:drawing>
          <wp:inline distT="0" distB="0" distL="0" distR="0" wp14:anchorId="734DB775" wp14:editId="779CC237">
            <wp:extent cx="1548665" cy="1405178"/>
            <wp:effectExtent l="19050" t="19050" r="1397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61715" cy="1417019"/>
                    </a:xfrm>
                    <a:prstGeom prst="rect">
                      <a:avLst/>
                    </a:prstGeom>
                    <a:ln>
                      <a:solidFill>
                        <a:schemeClr val="tx1">
                          <a:lumMod val="95000"/>
                          <a:lumOff val="5000"/>
                        </a:schemeClr>
                      </a:solidFill>
                    </a:ln>
                  </pic:spPr>
                </pic:pic>
              </a:graphicData>
            </a:graphic>
          </wp:inline>
        </w:drawing>
      </w:r>
    </w:p>
    <w:p w14:paraId="22B0C0D0" w14:textId="01C61D05" w:rsidR="00B377AD" w:rsidRDefault="001E2541" w:rsidP="00EA0DB5">
      <w:pPr>
        <w:pStyle w:val="Caption"/>
        <w:spacing w:before="120"/>
      </w:pPr>
      <w:bookmarkStart w:id="152" w:name="_Toc144484847"/>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14</w:t>
      </w:r>
      <w:r w:rsidR="00E71E96">
        <w:rPr>
          <w:noProof/>
        </w:rPr>
        <w:fldChar w:fldCharType="end"/>
      </w:r>
      <w:r w:rsidRPr="001E2541">
        <w:t xml:space="preserve"> </w:t>
      </w:r>
      <w:r>
        <w:t>Ảnh đại diện ở trang Profile</w:t>
      </w:r>
      <w:bookmarkEnd w:id="152"/>
    </w:p>
    <w:p w14:paraId="01ED0280" w14:textId="77777777" w:rsidR="001B65AE" w:rsidRDefault="001B65AE" w:rsidP="001B65AE">
      <w:pPr>
        <w:keepNext/>
        <w:jc w:val="center"/>
      </w:pPr>
      <w:r w:rsidRPr="00F84AE4">
        <w:rPr>
          <w:noProof/>
        </w:rPr>
        <w:drawing>
          <wp:inline distT="0" distB="0" distL="0" distR="0" wp14:anchorId="16917DD1" wp14:editId="05B75894">
            <wp:extent cx="3956149" cy="2083257"/>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1545" cy="2101896"/>
                    </a:xfrm>
                    <a:prstGeom prst="rect">
                      <a:avLst/>
                    </a:prstGeom>
                  </pic:spPr>
                </pic:pic>
              </a:graphicData>
            </a:graphic>
          </wp:inline>
        </w:drawing>
      </w:r>
    </w:p>
    <w:p w14:paraId="68D919B1" w14:textId="607C1056" w:rsidR="001B65AE" w:rsidRDefault="001B65AE" w:rsidP="00EA0DB5">
      <w:pPr>
        <w:pStyle w:val="Caption"/>
        <w:spacing w:before="120"/>
      </w:pPr>
      <w:bookmarkStart w:id="153" w:name="_Toc144484848"/>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15</w:t>
      </w:r>
      <w:r w:rsidR="00E71E96">
        <w:rPr>
          <w:noProof/>
        </w:rPr>
        <w:fldChar w:fldCharType="end"/>
      </w:r>
      <w:r w:rsidRPr="001B65AE">
        <w:t xml:space="preserve"> </w:t>
      </w:r>
      <w:r>
        <w:t>Modal thay đổi ảnh đại diện</w:t>
      </w:r>
      <w:bookmarkEnd w:id="153"/>
    </w:p>
    <w:p w14:paraId="49632E1E" w14:textId="77777777" w:rsidR="008044FF" w:rsidRDefault="008044FF" w:rsidP="008044FF">
      <w:pPr>
        <w:pStyle w:val="Nidungvnbn"/>
      </w:pPr>
      <w:r w:rsidRPr="008044FF">
        <w:t>Người dùng chọn vào ô trắng bên trong để thay đổi ảnh mới. Và sau khi chọn xong có thể xem trước ảnh đã chọn.</w:t>
      </w:r>
    </w:p>
    <w:p w14:paraId="4BFCAFDB" w14:textId="77777777" w:rsidR="008044FF" w:rsidRDefault="008044FF" w:rsidP="00C31FAF">
      <w:pPr>
        <w:pStyle w:val="Nidungvnbn"/>
        <w:keepNext/>
        <w:ind w:firstLine="0"/>
        <w:jc w:val="center"/>
      </w:pPr>
      <w:r w:rsidRPr="00F84AE4">
        <w:rPr>
          <w:noProof/>
        </w:rPr>
        <w:drawing>
          <wp:inline distT="0" distB="0" distL="0" distR="0" wp14:anchorId="75ED3CDD" wp14:editId="1301FF11">
            <wp:extent cx="3878973" cy="202220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0209" cy="2054127"/>
                    </a:xfrm>
                    <a:prstGeom prst="rect">
                      <a:avLst/>
                    </a:prstGeom>
                  </pic:spPr>
                </pic:pic>
              </a:graphicData>
            </a:graphic>
          </wp:inline>
        </w:drawing>
      </w:r>
    </w:p>
    <w:p w14:paraId="640AC332" w14:textId="5413C6D1" w:rsidR="008044FF" w:rsidRDefault="008044FF" w:rsidP="00EA0DB5">
      <w:pPr>
        <w:pStyle w:val="Caption"/>
        <w:spacing w:before="120"/>
      </w:pPr>
      <w:bookmarkStart w:id="154" w:name="_Toc144484849"/>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16</w:t>
      </w:r>
      <w:r w:rsidR="00E71E96">
        <w:rPr>
          <w:noProof/>
        </w:rPr>
        <w:fldChar w:fldCharType="end"/>
      </w:r>
      <w:r w:rsidRPr="008044FF">
        <w:t xml:space="preserve"> </w:t>
      </w:r>
      <w:r>
        <w:t>Thay đổi và xem trước ảnh trước khi save</w:t>
      </w:r>
      <w:bookmarkEnd w:id="154"/>
    </w:p>
    <w:p w14:paraId="662A6012" w14:textId="7A4A1283" w:rsidR="008044FF" w:rsidRDefault="008044FF" w:rsidP="008044FF">
      <w:pPr>
        <w:pStyle w:val="Nidungvnbn"/>
      </w:pPr>
      <w:r>
        <w:t>Sau khi bấm Save thì sẽ update ngay lập tức ảnh đại diện</w:t>
      </w:r>
      <w:r w:rsidR="0059044F">
        <w:t>.</w:t>
      </w:r>
    </w:p>
    <w:p w14:paraId="488EFDC4" w14:textId="48023C05" w:rsidR="00907CBB" w:rsidRDefault="00907CBB" w:rsidP="00907CBB">
      <w:pPr>
        <w:pStyle w:val="Heading2"/>
      </w:pPr>
      <w:bookmarkStart w:id="155" w:name="_Toc144484765"/>
      <w:r>
        <w:lastRenderedPageBreak/>
        <w:t>Xem danh sách tài khoản</w:t>
      </w:r>
      <w:bookmarkEnd w:id="155"/>
    </w:p>
    <w:p w14:paraId="303FC02A" w14:textId="6373C158" w:rsidR="00907CBB" w:rsidRDefault="00907CBB" w:rsidP="00907CBB">
      <w:pPr>
        <w:pStyle w:val="Nidungvnbn"/>
      </w:pPr>
      <w:r>
        <w:t>Ở thanh sidebar chọn tab Manage để chuyển hướng sau mục Quản lý. Lưu ý: chỉ có tài khoản quyền hạn lớn hơn nhân viên mới hiển thị tab Manage.</w:t>
      </w:r>
    </w:p>
    <w:p w14:paraId="6E289799" w14:textId="77777777" w:rsidR="004C59EA" w:rsidRDefault="004C59EA" w:rsidP="004C59EA">
      <w:pPr>
        <w:keepNext/>
        <w:jc w:val="center"/>
      </w:pPr>
      <w:r w:rsidRPr="004C59EA">
        <w:rPr>
          <w:noProof/>
        </w:rPr>
        <w:drawing>
          <wp:inline distT="0" distB="0" distL="0" distR="0" wp14:anchorId="3DB1270C" wp14:editId="5EE7CA79">
            <wp:extent cx="4381720" cy="1819043"/>
            <wp:effectExtent l="0" t="0" r="0" b="0"/>
            <wp:docPr id="141593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35976" name=""/>
                    <pic:cNvPicPr/>
                  </pic:nvPicPr>
                  <pic:blipFill>
                    <a:blip r:embed="rId77"/>
                    <a:stretch>
                      <a:fillRect/>
                    </a:stretch>
                  </pic:blipFill>
                  <pic:spPr>
                    <a:xfrm>
                      <a:off x="0" y="0"/>
                      <a:ext cx="4390998" cy="1822895"/>
                    </a:xfrm>
                    <a:prstGeom prst="rect">
                      <a:avLst/>
                    </a:prstGeom>
                  </pic:spPr>
                </pic:pic>
              </a:graphicData>
            </a:graphic>
          </wp:inline>
        </w:drawing>
      </w:r>
    </w:p>
    <w:p w14:paraId="5E983F5D" w14:textId="6BA0B9CC" w:rsidR="00907CBB" w:rsidRDefault="004C59EA" w:rsidP="005C21E2">
      <w:pPr>
        <w:pStyle w:val="Caption"/>
        <w:spacing w:before="120"/>
      </w:pPr>
      <w:bookmarkStart w:id="156" w:name="_Toc144484850"/>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17</w:t>
      </w:r>
      <w:r w:rsidR="00E71E96">
        <w:rPr>
          <w:noProof/>
        </w:rPr>
        <w:fldChar w:fldCharType="end"/>
      </w:r>
      <w:r w:rsidRPr="004C59EA">
        <w:t xml:space="preserve"> </w:t>
      </w:r>
      <w:r>
        <w:t>Sidebar phụ để chọn danh sách tài khoản</w:t>
      </w:r>
      <w:bookmarkEnd w:id="156"/>
    </w:p>
    <w:p w14:paraId="2ABF8C63" w14:textId="77777777" w:rsidR="00A13994" w:rsidRDefault="00A13994" w:rsidP="00A13994">
      <w:pPr>
        <w:pStyle w:val="Nidungvnbn"/>
      </w:pPr>
      <w:r w:rsidRPr="00A13994">
        <w:t>Sau đó chọn tiếp tab Accounts, để xem danh sách tài khoản trong hệ thống. Và giao diện này là của quyền admin sẽ hiển thị thêm, sửa, xóa tài khoản.</w:t>
      </w:r>
    </w:p>
    <w:p w14:paraId="6F4F22C8" w14:textId="77777777" w:rsidR="00A101DE" w:rsidRDefault="00A101DE" w:rsidP="00A101DE">
      <w:pPr>
        <w:keepNext/>
        <w:jc w:val="center"/>
      </w:pPr>
      <w:r w:rsidRPr="003C0B8F">
        <w:rPr>
          <w:noProof/>
        </w:rPr>
        <w:drawing>
          <wp:inline distT="0" distB="0" distL="0" distR="0" wp14:anchorId="3A92F40C" wp14:editId="7CA67641">
            <wp:extent cx="5231108" cy="3916592"/>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9362" cy="3960207"/>
                    </a:xfrm>
                    <a:prstGeom prst="rect">
                      <a:avLst/>
                    </a:prstGeom>
                  </pic:spPr>
                </pic:pic>
              </a:graphicData>
            </a:graphic>
          </wp:inline>
        </w:drawing>
      </w:r>
    </w:p>
    <w:p w14:paraId="5ADD505B" w14:textId="57B0B662" w:rsidR="003C645F" w:rsidRDefault="00A101DE" w:rsidP="005C21E2">
      <w:pPr>
        <w:pStyle w:val="Caption"/>
        <w:spacing w:before="120"/>
      </w:pPr>
      <w:bookmarkStart w:id="157" w:name="_Toc144484851"/>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18</w:t>
      </w:r>
      <w:r w:rsidR="00E71E96">
        <w:rPr>
          <w:noProof/>
        </w:rPr>
        <w:fldChar w:fldCharType="end"/>
      </w:r>
      <w:r w:rsidRPr="00A101DE">
        <w:t xml:space="preserve"> </w:t>
      </w:r>
      <w:r>
        <w:t>Xem danh sách tài khoản với quyền admin</w:t>
      </w:r>
      <w:bookmarkEnd w:id="157"/>
    </w:p>
    <w:p w14:paraId="41806F47" w14:textId="3512681A" w:rsidR="00A101DE" w:rsidRPr="003C645F" w:rsidRDefault="003C645F" w:rsidP="003C645F">
      <w:pPr>
        <w:spacing w:after="200" w:line="276" w:lineRule="auto"/>
        <w:rPr>
          <w:bCs/>
          <w:sz w:val="26"/>
          <w:szCs w:val="26"/>
        </w:rPr>
      </w:pPr>
      <w:r>
        <w:br w:type="page"/>
      </w:r>
    </w:p>
    <w:p w14:paraId="6B4F2FF0" w14:textId="581B4548" w:rsidR="00A13994" w:rsidRDefault="00A101DE" w:rsidP="00A101DE">
      <w:pPr>
        <w:pStyle w:val="Nidungvnbn"/>
      </w:pPr>
      <w:r>
        <w:lastRenderedPageBreak/>
        <w:t>Còn đối với quyền Manager chỉ xem được danh sách tài khoản và không được thực hiện thêm, xóa sửa</w:t>
      </w:r>
    </w:p>
    <w:p w14:paraId="1756989C" w14:textId="77777777" w:rsidR="003C645F" w:rsidRDefault="003C645F" w:rsidP="003C645F">
      <w:pPr>
        <w:keepNext/>
        <w:jc w:val="center"/>
      </w:pPr>
      <w:r w:rsidRPr="003C0B8F">
        <w:rPr>
          <w:noProof/>
        </w:rPr>
        <w:drawing>
          <wp:inline distT="0" distB="0" distL="0" distR="0" wp14:anchorId="226AF5DB" wp14:editId="6DFDF146">
            <wp:extent cx="4692797" cy="34924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3961" cy="3523092"/>
                    </a:xfrm>
                    <a:prstGeom prst="rect">
                      <a:avLst/>
                    </a:prstGeom>
                  </pic:spPr>
                </pic:pic>
              </a:graphicData>
            </a:graphic>
          </wp:inline>
        </w:drawing>
      </w:r>
    </w:p>
    <w:p w14:paraId="460803FC" w14:textId="4EA4CD5A" w:rsidR="003C645F" w:rsidRDefault="003C645F" w:rsidP="005C21E2">
      <w:pPr>
        <w:pStyle w:val="Caption"/>
        <w:spacing w:before="120"/>
      </w:pPr>
      <w:bookmarkStart w:id="158" w:name="_Toc144484852"/>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19</w:t>
      </w:r>
      <w:r w:rsidR="00E71E96">
        <w:rPr>
          <w:noProof/>
        </w:rPr>
        <w:fldChar w:fldCharType="end"/>
      </w:r>
      <w:r>
        <w:t xml:space="preserve"> Xem danh sách tài khoản với quyền manager</w:t>
      </w:r>
      <w:bookmarkEnd w:id="158"/>
    </w:p>
    <w:p w14:paraId="60C8494C" w14:textId="07BF3394" w:rsidR="000D3317" w:rsidRDefault="000D3317" w:rsidP="000D3317">
      <w:pPr>
        <w:pStyle w:val="Heading2"/>
      </w:pPr>
      <w:bookmarkStart w:id="159" w:name="_Toc144484766"/>
      <w:r>
        <w:t>Chức năng Thêm tài khoản</w:t>
      </w:r>
      <w:bookmarkEnd w:id="159"/>
    </w:p>
    <w:p w14:paraId="034B66FE" w14:textId="77777777" w:rsidR="000D3317" w:rsidRDefault="000D3317" w:rsidP="000D3317">
      <w:pPr>
        <w:keepNext/>
        <w:jc w:val="center"/>
      </w:pPr>
      <w:r w:rsidRPr="00C62BE6">
        <w:rPr>
          <w:noProof/>
        </w:rPr>
        <w:drawing>
          <wp:inline distT="0" distB="0" distL="0" distR="0" wp14:anchorId="254F0241" wp14:editId="6CDC6521">
            <wp:extent cx="3803547" cy="3062339"/>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4531" cy="3111438"/>
                    </a:xfrm>
                    <a:prstGeom prst="rect">
                      <a:avLst/>
                    </a:prstGeom>
                  </pic:spPr>
                </pic:pic>
              </a:graphicData>
            </a:graphic>
          </wp:inline>
        </w:drawing>
      </w:r>
    </w:p>
    <w:p w14:paraId="63693FE9" w14:textId="61A8845B" w:rsidR="000D3317" w:rsidRDefault="000D3317" w:rsidP="005C21E2">
      <w:pPr>
        <w:pStyle w:val="Caption"/>
        <w:spacing w:before="120"/>
      </w:pPr>
      <w:bookmarkStart w:id="160" w:name="_Toc144484853"/>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20</w:t>
      </w:r>
      <w:r w:rsidR="00E71E96">
        <w:rPr>
          <w:noProof/>
        </w:rPr>
        <w:fldChar w:fldCharType="end"/>
      </w:r>
      <w:r>
        <w:t xml:space="preserve"> Form nhập thông tin tài khoản</w:t>
      </w:r>
      <w:bookmarkEnd w:id="160"/>
    </w:p>
    <w:p w14:paraId="7EFB26D4" w14:textId="114C58F6" w:rsidR="000D3317" w:rsidRPr="000D3317" w:rsidRDefault="000D3317" w:rsidP="000D3317">
      <w:pPr>
        <w:pStyle w:val="Nidungvnbn"/>
      </w:pPr>
      <w:r w:rsidRPr="000D3317">
        <w:lastRenderedPageBreak/>
        <w:t>Với quyền admin có thể thêm tài khoản bằng cách chọn nút “ + “ ở góc phải bên dưới để hiển thị form nhập thông tin tài khoản</w:t>
      </w:r>
      <w:r>
        <w:t>.</w:t>
      </w:r>
    </w:p>
    <w:p w14:paraId="040D83B6" w14:textId="77777777" w:rsidR="000D3317" w:rsidRDefault="000D3317" w:rsidP="000D3317">
      <w:pPr>
        <w:pStyle w:val="Nidungvnbn"/>
      </w:pPr>
      <w:r w:rsidRPr="000D3317">
        <w:t>Sau khi nhập xong thông tin và bấm tạo. Tài khoản mới sẽ được lưu vào hệ thống và hiển thị ngay lập tức ở giao diện xem danh sách tài khoản.</w:t>
      </w:r>
    </w:p>
    <w:p w14:paraId="0D4693EE" w14:textId="77777777" w:rsidR="00A80CA7" w:rsidRDefault="00A80CA7" w:rsidP="00A80CA7">
      <w:pPr>
        <w:keepNext/>
        <w:jc w:val="center"/>
      </w:pPr>
      <w:r w:rsidRPr="00C62BE6">
        <w:rPr>
          <w:noProof/>
        </w:rPr>
        <w:drawing>
          <wp:inline distT="0" distB="0" distL="0" distR="0" wp14:anchorId="204296AE" wp14:editId="06266D2E">
            <wp:extent cx="5579745" cy="2168032"/>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168032"/>
                    </a:xfrm>
                    <a:prstGeom prst="rect">
                      <a:avLst/>
                    </a:prstGeom>
                  </pic:spPr>
                </pic:pic>
              </a:graphicData>
            </a:graphic>
          </wp:inline>
        </w:drawing>
      </w:r>
    </w:p>
    <w:p w14:paraId="61F980B9" w14:textId="22ED5A38" w:rsidR="00A80CA7" w:rsidRDefault="00A80CA7" w:rsidP="005C21E2">
      <w:pPr>
        <w:pStyle w:val="Caption"/>
        <w:spacing w:before="120"/>
      </w:pPr>
      <w:bookmarkStart w:id="161" w:name="_Toc144484854"/>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21</w:t>
      </w:r>
      <w:r w:rsidR="00E71E96">
        <w:rPr>
          <w:noProof/>
        </w:rPr>
        <w:fldChar w:fldCharType="end"/>
      </w:r>
      <w:r w:rsidRPr="00A80CA7">
        <w:t xml:space="preserve"> </w:t>
      </w:r>
      <w:r>
        <w:t>Danh sách tài khoản sau khi tạo</w:t>
      </w:r>
      <w:bookmarkEnd w:id="161"/>
    </w:p>
    <w:p w14:paraId="23BEFF0C" w14:textId="69CDDA22" w:rsidR="00310A33" w:rsidRDefault="00310A33" w:rsidP="00310A33">
      <w:pPr>
        <w:pStyle w:val="Heading2"/>
      </w:pPr>
      <w:bookmarkStart w:id="162" w:name="_Toc144484767"/>
      <w:r>
        <w:t>Chức năng Chỉnh sửa tài khoản</w:t>
      </w:r>
      <w:bookmarkEnd w:id="162"/>
    </w:p>
    <w:p w14:paraId="286596BB" w14:textId="77777777" w:rsidR="00560805" w:rsidRDefault="00560805" w:rsidP="00560805">
      <w:pPr>
        <w:keepNext/>
        <w:jc w:val="center"/>
      </w:pPr>
      <w:r w:rsidRPr="00C62BE6">
        <w:rPr>
          <w:noProof/>
        </w:rPr>
        <w:drawing>
          <wp:inline distT="0" distB="0" distL="0" distR="0" wp14:anchorId="3DF914D9" wp14:editId="4ACF50F6">
            <wp:extent cx="4611025" cy="297105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1970" cy="3003882"/>
                    </a:xfrm>
                    <a:prstGeom prst="rect">
                      <a:avLst/>
                    </a:prstGeom>
                  </pic:spPr>
                </pic:pic>
              </a:graphicData>
            </a:graphic>
          </wp:inline>
        </w:drawing>
      </w:r>
    </w:p>
    <w:p w14:paraId="03BE6B5C" w14:textId="68FE389C" w:rsidR="00560805" w:rsidRDefault="00560805" w:rsidP="005C21E2">
      <w:pPr>
        <w:pStyle w:val="Caption"/>
        <w:spacing w:before="120"/>
      </w:pPr>
      <w:bookmarkStart w:id="163" w:name="_Toc144484855"/>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22</w:t>
      </w:r>
      <w:r w:rsidR="00E71E96">
        <w:rPr>
          <w:noProof/>
        </w:rPr>
        <w:fldChar w:fldCharType="end"/>
      </w:r>
      <w:r w:rsidRPr="00560805">
        <w:t xml:space="preserve"> </w:t>
      </w:r>
      <w:r>
        <w:t>Form thay đổi thông tin</w:t>
      </w:r>
      <w:bookmarkEnd w:id="163"/>
    </w:p>
    <w:p w14:paraId="50E5D0A7" w14:textId="6D5490A5" w:rsidR="0018374A" w:rsidRDefault="0018374A" w:rsidP="0018374A">
      <w:pPr>
        <w:pStyle w:val="Nidungvnbn"/>
      </w:pPr>
      <w:r w:rsidRPr="0018374A">
        <w:t xml:space="preserve">Với quyền admin có thể chỉnh sửa tài khoản bằng cách chọn nút “ Edit “ ở cột actions tương ứng với tài khoản muốn thay đổi. Sau đó sẽ hiển thị form để thay đổi </w:t>
      </w:r>
      <w:r w:rsidRPr="0018374A">
        <w:lastRenderedPageBreak/>
        <w:t>thông tin</w:t>
      </w:r>
      <w:r>
        <w:t xml:space="preserve"> </w:t>
      </w:r>
      <w:r w:rsidRPr="0018374A">
        <w:t>Sau khi chọn Update, thông tin tài khoản sẽ lưu vào hệ thống và cập nhật lại trên giao diện</w:t>
      </w:r>
    </w:p>
    <w:p w14:paraId="1C32C2A9" w14:textId="234D3FD7" w:rsidR="00B00D6A" w:rsidRDefault="00B00D6A" w:rsidP="00B00D6A">
      <w:pPr>
        <w:pStyle w:val="Heading2"/>
      </w:pPr>
      <w:bookmarkStart w:id="164" w:name="_Toc144484768"/>
      <w:r>
        <w:t>Chức năng Xóa tài khoản</w:t>
      </w:r>
      <w:bookmarkEnd w:id="164"/>
    </w:p>
    <w:p w14:paraId="380BF35C" w14:textId="3D83DCC6" w:rsidR="00D250F4" w:rsidRDefault="00D250F4" w:rsidP="00D250F4">
      <w:pPr>
        <w:pStyle w:val="Nidungvnbn"/>
      </w:pPr>
      <w:r w:rsidRPr="00C62BE6">
        <w:t xml:space="preserve">Với quyền admin có thể </w:t>
      </w:r>
      <w:r>
        <w:t>xóa</w:t>
      </w:r>
      <w:r w:rsidRPr="00C62BE6">
        <w:t xml:space="preserve"> tài khoản bằng cách chọn nút “</w:t>
      </w:r>
      <w:r>
        <w:t xml:space="preserve"> Del</w:t>
      </w:r>
      <w:r w:rsidRPr="00C62BE6">
        <w:t xml:space="preserve"> “ ở </w:t>
      </w:r>
      <w:r>
        <w:t>cột actions tương ứng với tài khoản muốn xóa</w:t>
      </w:r>
      <w:r w:rsidRPr="00C62BE6">
        <w:t>.</w:t>
      </w:r>
      <w:r>
        <w:t xml:space="preserve"> Sau đó sẽ hiển thị thông báo để xác nhận bạn có chắc chắn muốn xóa không</w:t>
      </w:r>
    </w:p>
    <w:p w14:paraId="456A6605" w14:textId="77777777" w:rsidR="00D250F4" w:rsidRDefault="00D250F4" w:rsidP="00496B47">
      <w:pPr>
        <w:pStyle w:val="Nidungvnbn"/>
        <w:numPr>
          <w:ilvl w:val="0"/>
          <w:numId w:val="16"/>
        </w:numPr>
      </w:pPr>
      <w:r>
        <w:t>Nếu chọn Delete sẽ xóa tài khoản.</w:t>
      </w:r>
    </w:p>
    <w:p w14:paraId="6362191D" w14:textId="1DD8AAA8" w:rsidR="00D250F4" w:rsidRDefault="00D250F4" w:rsidP="00496B47">
      <w:pPr>
        <w:pStyle w:val="Nidungvnbn"/>
        <w:numPr>
          <w:ilvl w:val="0"/>
          <w:numId w:val="16"/>
        </w:numPr>
      </w:pPr>
      <w:r>
        <w:t>Nếu chọn Cancel, sẽ đóng thông báo lại</w:t>
      </w:r>
    </w:p>
    <w:p w14:paraId="3BC72265" w14:textId="77777777" w:rsidR="00D250F4" w:rsidRDefault="00D250F4" w:rsidP="00D250F4">
      <w:pPr>
        <w:keepNext/>
        <w:jc w:val="center"/>
      </w:pPr>
      <w:r w:rsidRPr="00C62BE6">
        <w:rPr>
          <w:noProof/>
        </w:rPr>
        <w:drawing>
          <wp:inline distT="0" distB="0" distL="0" distR="0" wp14:anchorId="35491BBD" wp14:editId="61C3662C">
            <wp:extent cx="5579745" cy="2109304"/>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109304"/>
                    </a:xfrm>
                    <a:prstGeom prst="rect">
                      <a:avLst/>
                    </a:prstGeom>
                  </pic:spPr>
                </pic:pic>
              </a:graphicData>
            </a:graphic>
          </wp:inline>
        </w:drawing>
      </w:r>
    </w:p>
    <w:p w14:paraId="5F82CAAE" w14:textId="50CB7251" w:rsidR="00D250F4" w:rsidRDefault="00D250F4" w:rsidP="005C21E2">
      <w:pPr>
        <w:pStyle w:val="Caption"/>
        <w:spacing w:before="120"/>
      </w:pPr>
      <w:bookmarkStart w:id="165" w:name="_Toc144484856"/>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23</w:t>
      </w:r>
      <w:r w:rsidR="00E71E96">
        <w:rPr>
          <w:noProof/>
        </w:rPr>
        <w:fldChar w:fldCharType="end"/>
      </w:r>
      <w:r w:rsidRPr="00D250F4">
        <w:t xml:space="preserve"> </w:t>
      </w:r>
      <w:r>
        <w:t>Xác nhận xóa tài khoản</w:t>
      </w:r>
      <w:bookmarkEnd w:id="165"/>
    </w:p>
    <w:p w14:paraId="23DEC6B9" w14:textId="609813DD" w:rsidR="00DA5FB2" w:rsidRDefault="00DA5FB2" w:rsidP="00DA5FB2">
      <w:pPr>
        <w:pStyle w:val="Heading2"/>
      </w:pPr>
      <w:bookmarkStart w:id="166" w:name="_Toc144484769"/>
      <w:r>
        <w:t>Chức năng Xem sản phẩm trong kho</w:t>
      </w:r>
      <w:bookmarkEnd w:id="166"/>
    </w:p>
    <w:p w14:paraId="04B2A375" w14:textId="77777777" w:rsidR="00DA5FB2" w:rsidRDefault="00DA5FB2" w:rsidP="00DA5FB2">
      <w:pPr>
        <w:keepNext/>
        <w:jc w:val="center"/>
      </w:pPr>
      <w:r w:rsidRPr="003C0B8F">
        <w:rPr>
          <w:noProof/>
        </w:rPr>
        <w:drawing>
          <wp:inline distT="0" distB="0" distL="0" distR="0" wp14:anchorId="78CC0F08" wp14:editId="102C8263">
            <wp:extent cx="3188073" cy="26004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13257" cy="2621033"/>
                    </a:xfrm>
                    <a:prstGeom prst="rect">
                      <a:avLst/>
                    </a:prstGeom>
                  </pic:spPr>
                </pic:pic>
              </a:graphicData>
            </a:graphic>
          </wp:inline>
        </w:drawing>
      </w:r>
    </w:p>
    <w:p w14:paraId="5834255C" w14:textId="6A95E560" w:rsidR="00DA5FB2" w:rsidRDefault="00DA5FB2" w:rsidP="005C21E2">
      <w:pPr>
        <w:pStyle w:val="Caption"/>
        <w:spacing w:before="120"/>
      </w:pPr>
      <w:bookmarkStart w:id="167" w:name="_Toc144484857"/>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24</w:t>
      </w:r>
      <w:r w:rsidR="00E71E96">
        <w:rPr>
          <w:noProof/>
        </w:rPr>
        <w:fldChar w:fldCharType="end"/>
      </w:r>
      <w:r w:rsidRPr="00DA5FB2">
        <w:t xml:space="preserve"> </w:t>
      </w:r>
      <w:r>
        <w:t>Sidebar phụ để chọn danh sách sản phẩm trong kho</w:t>
      </w:r>
      <w:bookmarkEnd w:id="167"/>
    </w:p>
    <w:p w14:paraId="20AF80EA" w14:textId="2A5996CE" w:rsidR="004E1CC2" w:rsidRDefault="004E1CC2" w:rsidP="004E1CC2">
      <w:pPr>
        <w:pStyle w:val="Nidungvnbn"/>
      </w:pPr>
      <w:r>
        <w:lastRenderedPageBreak/>
        <w:t>Ở thanh sidebar chọn tab Manage để chuyển hướng sau mục Quản lý. Lưu ý: chỉ có tài khoản quyền hạn lớn hơn nhân viên mới hiển thị tab Manage</w:t>
      </w:r>
    </w:p>
    <w:p w14:paraId="1392EAC6" w14:textId="190B0FBB" w:rsidR="004E1CC2" w:rsidRDefault="004E1CC2" w:rsidP="004E1CC2">
      <w:pPr>
        <w:pStyle w:val="Nidungvnbn"/>
      </w:pPr>
      <w:r>
        <w:t>Sau đó chọn tiếp tab Products, để xem danh sách sản phẩm trong hệ thống</w:t>
      </w:r>
    </w:p>
    <w:p w14:paraId="2C466153" w14:textId="77777777" w:rsidR="004E1CC2" w:rsidRDefault="004E1CC2" w:rsidP="004E1CC2">
      <w:pPr>
        <w:keepNext/>
        <w:jc w:val="center"/>
      </w:pPr>
      <w:r w:rsidRPr="00224CAB">
        <w:rPr>
          <w:noProof/>
        </w:rPr>
        <w:drawing>
          <wp:inline distT="0" distB="0" distL="0" distR="0" wp14:anchorId="04D83E30" wp14:editId="64586E08">
            <wp:extent cx="5383633" cy="4051448"/>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3714" cy="4059034"/>
                    </a:xfrm>
                    <a:prstGeom prst="rect">
                      <a:avLst/>
                    </a:prstGeom>
                  </pic:spPr>
                </pic:pic>
              </a:graphicData>
            </a:graphic>
          </wp:inline>
        </w:drawing>
      </w:r>
    </w:p>
    <w:p w14:paraId="194661DF" w14:textId="66F285B5" w:rsidR="004E1CC2" w:rsidRDefault="004E1CC2" w:rsidP="005C21E2">
      <w:pPr>
        <w:pStyle w:val="Caption"/>
        <w:spacing w:before="120"/>
      </w:pPr>
      <w:bookmarkStart w:id="168" w:name="_Toc144484858"/>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25</w:t>
      </w:r>
      <w:r w:rsidR="00E71E96">
        <w:rPr>
          <w:noProof/>
        </w:rPr>
        <w:fldChar w:fldCharType="end"/>
      </w:r>
      <w:r w:rsidRPr="004E1CC2">
        <w:t xml:space="preserve"> </w:t>
      </w:r>
      <w:r>
        <w:t>Danh sách sản phẩm trong kho</w:t>
      </w:r>
      <w:bookmarkEnd w:id="168"/>
    </w:p>
    <w:p w14:paraId="652DCB81" w14:textId="68A0EF56" w:rsidR="002F0DC3" w:rsidRDefault="002F0DC3" w:rsidP="002F0DC3">
      <w:pPr>
        <w:pStyle w:val="Heading2"/>
      </w:pPr>
      <w:bookmarkStart w:id="169" w:name="_Toc144484770"/>
      <w:r>
        <w:t>Chức năng Thêm sản phẩm vào kho</w:t>
      </w:r>
      <w:bookmarkEnd w:id="169"/>
    </w:p>
    <w:p w14:paraId="28F38960" w14:textId="48B180F6" w:rsidR="00977789" w:rsidRDefault="006C1D8D" w:rsidP="00977789">
      <w:pPr>
        <w:keepNext/>
        <w:jc w:val="center"/>
      </w:pPr>
      <w:r w:rsidRPr="006C1D8D">
        <w:rPr>
          <w:noProof/>
        </w:rPr>
        <w:drawing>
          <wp:inline distT="0" distB="0" distL="0" distR="0" wp14:anchorId="5CAD3555" wp14:editId="6266CC48">
            <wp:extent cx="3151428" cy="236123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6905" cy="2402803"/>
                    </a:xfrm>
                    <a:prstGeom prst="rect">
                      <a:avLst/>
                    </a:prstGeom>
                  </pic:spPr>
                </pic:pic>
              </a:graphicData>
            </a:graphic>
          </wp:inline>
        </w:drawing>
      </w:r>
    </w:p>
    <w:p w14:paraId="23577754" w14:textId="64E10F07" w:rsidR="002F0DC3" w:rsidRDefault="00977789" w:rsidP="005C21E2">
      <w:pPr>
        <w:pStyle w:val="Caption"/>
        <w:spacing w:before="120"/>
      </w:pPr>
      <w:bookmarkStart w:id="170" w:name="_Toc144484859"/>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26</w:t>
      </w:r>
      <w:r w:rsidR="00E71E96">
        <w:rPr>
          <w:noProof/>
        </w:rPr>
        <w:fldChar w:fldCharType="end"/>
      </w:r>
      <w:r w:rsidRPr="00977789">
        <w:t xml:space="preserve"> </w:t>
      </w:r>
      <w:r>
        <w:t>Form điền thông tin sản phẩm mới</w:t>
      </w:r>
      <w:bookmarkEnd w:id="170"/>
    </w:p>
    <w:p w14:paraId="5155DF69" w14:textId="331D4388" w:rsidR="00E20615" w:rsidRPr="00E20615" w:rsidRDefault="00E20615" w:rsidP="00E20615">
      <w:pPr>
        <w:pStyle w:val="Nidungvnbn"/>
      </w:pPr>
      <w:r>
        <w:lastRenderedPageBreak/>
        <w:t>Chọn ô Add New Product, để hiển thị form tạo sản phẩm mới trong kho.</w:t>
      </w:r>
    </w:p>
    <w:p w14:paraId="63E7D273" w14:textId="07A87D36" w:rsidR="00F62D8B" w:rsidRDefault="00F62D8B" w:rsidP="00A36A9B">
      <w:pPr>
        <w:pStyle w:val="Nidungvnbn"/>
      </w:pPr>
      <w:r>
        <w:t>Sau khi thêm sẽ được lưu vào hệ thống và thông báo thành công đồng thời cập nhật ngay lập tức tại giao diện</w:t>
      </w:r>
    </w:p>
    <w:p w14:paraId="502B91DB" w14:textId="77777777" w:rsidR="00D301CD" w:rsidRDefault="00D301CD" w:rsidP="00D301CD">
      <w:pPr>
        <w:keepNext/>
        <w:jc w:val="center"/>
      </w:pPr>
      <w:r>
        <w:rPr>
          <w:noProof/>
        </w:rPr>
        <w:drawing>
          <wp:inline distT="0" distB="0" distL="0" distR="0" wp14:anchorId="712517F5" wp14:editId="1A0EFFF3">
            <wp:extent cx="4047637" cy="3290905"/>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9075" t="7249" r="405" b="5281"/>
                    <a:stretch/>
                  </pic:blipFill>
                  <pic:spPr bwMode="auto">
                    <a:xfrm>
                      <a:off x="0" y="0"/>
                      <a:ext cx="4075065" cy="3313205"/>
                    </a:xfrm>
                    <a:prstGeom prst="rect">
                      <a:avLst/>
                    </a:prstGeom>
                    <a:ln>
                      <a:noFill/>
                    </a:ln>
                    <a:extLst>
                      <a:ext uri="{53640926-AAD7-44D8-BBD7-CCE9431645EC}">
                        <a14:shadowObscured xmlns:a14="http://schemas.microsoft.com/office/drawing/2010/main"/>
                      </a:ext>
                    </a:extLst>
                  </pic:spPr>
                </pic:pic>
              </a:graphicData>
            </a:graphic>
          </wp:inline>
        </w:drawing>
      </w:r>
    </w:p>
    <w:p w14:paraId="44149B0D" w14:textId="011E6737" w:rsidR="00D301CD" w:rsidRDefault="00D301CD" w:rsidP="005C21E2">
      <w:pPr>
        <w:pStyle w:val="Caption"/>
        <w:spacing w:before="120"/>
      </w:pPr>
      <w:bookmarkStart w:id="171" w:name="_Toc144484860"/>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27</w:t>
      </w:r>
      <w:r w:rsidR="00E71E96">
        <w:rPr>
          <w:noProof/>
        </w:rPr>
        <w:fldChar w:fldCharType="end"/>
      </w:r>
      <w:r w:rsidRPr="00D301CD">
        <w:t xml:space="preserve"> </w:t>
      </w:r>
      <w:r>
        <w:t>Cập nhật giao diện sau khi thêm sản phẩm mới</w:t>
      </w:r>
      <w:bookmarkEnd w:id="171"/>
    </w:p>
    <w:p w14:paraId="735E8FB6" w14:textId="62E5BF20" w:rsidR="00C33768" w:rsidRDefault="00C33768" w:rsidP="00C33768">
      <w:pPr>
        <w:pStyle w:val="Heading2"/>
      </w:pPr>
      <w:bookmarkStart w:id="172" w:name="_Toc144484771"/>
      <w:r>
        <w:t>Chức năng Chỉnh sửa sản phẩm trong kho</w:t>
      </w:r>
      <w:bookmarkEnd w:id="172"/>
    </w:p>
    <w:p w14:paraId="2F3846C6" w14:textId="6470E13C" w:rsidR="00C33768" w:rsidRDefault="00C33768" w:rsidP="00C33768">
      <w:pPr>
        <w:pStyle w:val="Nidungvnbn"/>
      </w:pPr>
      <w:r>
        <w:t>Để chỉnh sửa sản phẩm cần nhấn vào nút “ Edit Product” và sau đó sẽ hiển thị form để người dùng thay đổi thông tin của sản phẩm đã chọn.</w:t>
      </w:r>
    </w:p>
    <w:p w14:paraId="5C6BA2F8" w14:textId="53B8A455" w:rsidR="00C33768" w:rsidRDefault="006C1D8D" w:rsidP="00C33768">
      <w:pPr>
        <w:keepNext/>
        <w:jc w:val="center"/>
      </w:pPr>
      <w:r w:rsidRPr="006C1D8D">
        <w:rPr>
          <w:noProof/>
        </w:rPr>
        <w:drawing>
          <wp:inline distT="0" distB="0" distL="0" distR="0" wp14:anchorId="6D853BA6" wp14:editId="3AFF28B7">
            <wp:extent cx="3657600" cy="2526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62900" cy="2529690"/>
                    </a:xfrm>
                    <a:prstGeom prst="rect">
                      <a:avLst/>
                    </a:prstGeom>
                  </pic:spPr>
                </pic:pic>
              </a:graphicData>
            </a:graphic>
          </wp:inline>
        </w:drawing>
      </w:r>
    </w:p>
    <w:p w14:paraId="4D43DCC8" w14:textId="596E444C" w:rsidR="00C33768" w:rsidRPr="00E20615" w:rsidRDefault="00C33768" w:rsidP="005C21E2">
      <w:pPr>
        <w:pStyle w:val="Caption"/>
        <w:spacing w:before="120"/>
      </w:pPr>
      <w:bookmarkStart w:id="173" w:name="_Toc144484861"/>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28</w:t>
      </w:r>
      <w:r w:rsidR="00E71E96">
        <w:rPr>
          <w:noProof/>
        </w:rPr>
        <w:fldChar w:fldCharType="end"/>
      </w:r>
      <w:r w:rsidRPr="00C33768">
        <w:t xml:space="preserve"> </w:t>
      </w:r>
      <w:r>
        <w:t>Form thay đổi thông tin sản phẩm</w:t>
      </w:r>
      <w:bookmarkEnd w:id="173"/>
    </w:p>
    <w:p w14:paraId="6C224381" w14:textId="7F0D67DE" w:rsidR="000F70A9" w:rsidRDefault="000F70A9" w:rsidP="000F70A9">
      <w:pPr>
        <w:pStyle w:val="Heading2"/>
      </w:pPr>
      <w:bookmarkStart w:id="174" w:name="_Toc144484772"/>
      <w:r>
        <w:lastRenderedPageBreak/>
        <w:t>Chức năng Xóa sản phẩm trong kho</w:t>
      </w:r>
      <w:bookmarkEnd w:id="174"/>
    </w:p>
    <w:p w14:paraId="4B8ACEEE" w14:textId="77777777" w:rsidR="000F70A9" w:rsidRDefault="000F70A9" w:rsidP="000F70A9">
      <w:pPr>
        <w:pStyle w:val="Nidungvnbn"/>
      </w:pPr>
      <w:r w:rsidRPr="000F70A9">
        <w:t>Để xóa sản phẩm, cần bấm vào biểu tượng “thùng rác” ở góc phải của mỗi ô sản phẩm.</w:t>
      </w:r>
    </w:p>
    <w:p w14:paraId="2F4E257D" w14:textId="77777777" w:rsidR="000F70A9" w:rsidRDefault="000F70A9" w:rsidP="000F70A9">
      <w:pPr>
        <w:keepNext/>
        <w:jc w:val="center"/>
      </w:pPr>
      <w:r w:rsidRPr="00F07C6F">
        <w:rPr>
          <w:noProof/>
        </w:rPr>
        <w:drawing>
          <wp:inline distT="0" distB="0" distL="0" distR="0" wp14:anchorId="5317147E" wp14:editId="4929A1B9">
            <wp:extent cx="2992704" cy="3025144"/>
            <wp:effectExtent l="19050" t="19050" r="1778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96305" cy="3028784"/>
                    </a:xfrm>
                    <a:prstGeom prst="rect">
                      <a:avLst/>
                    </a:prstGeom>
                    <a:ln>
                      <a:solidFill>
                        <a:schemeClr val="tx1"/>
                      </a:solidFill>
                    </a:ln>
                  </pic:spPr>
                </pic:pic>
              </a:graphicData>
            </a:graphic>
          </wp:inline>
        </w:drawing>
      </w:r>
    </w:p>
    <w:p w14:paraId="17BBBE16" w14:textId="06FC6764" w:rsidR="000F70A9" w:rsidRDefault="000F70A9" w:rsidP="005C21E2">
      <w:pPr>
        <w:pStyle w:val="Caption"/>
        <w:spacing w:before="120"/>
      </w:pPr>
      <w:bookmarkStart w:id="175" w:name="_Toc144484862"/>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29</w:t>
      </w:r>
      <w:r w:rsidR="00E71E96">
        <w:rPr>
          <w:noProof/>
        </w:rPr>
        <w:fldChar w:fldCharType="end"/>
      </w:r>
      <w:r w:rsidRPr="000F70A9">
        <w:t xml:space="preserve"> </w:t>
      </w:r>
      <w:r>
        <w:t>Biểu tượng xóa sản phẩm</w:t>
      </w:r>
      <w:bookmarkEnd w:id="175"/>
    </w:p>
    <w:p w14:paraId="27891EEC" w14:textId="0D48705F" w:rsidR="00A43316" w:rsidRDefault="00A43316" w:rsidP="00A43316">
      <w:pPr>
        <w:pStyle w:val="Nidungvnbn"/>
      </w:pPr>
      <w:r>
        <w:t>Sau đó sẽ hiện hiện thông báo để xác nhận có chắc chắn muốn xóa sản phẩm hay không</w:t>
      </w:r>
    </w:p>
    <w:p w14:paraId="5E49870D" w14:textId="77777777" w:rsidR="007B2292" w:rsidRPr="007B2292" w:rsidRDefault="007B2292" w:rsidP="00496B47">
      <w:pPr>
        <w:pStyle w:val="Nidungvnbn"/>
        <w:numPr>
          <w:ilvl w:val="0"/>
          <w:numId w:val="17"/>
        </w:numPr>
      </w:pPr>
      <w:r w:rsidRPr="007B2292">
        <w:t>Nếu chọn Delete, sẽ xóa sản phẩm trong kho hàng.</w:t>
      </w:r>
    </w:p>
    <w:p w14:paraId="0C38134F" w14:textId="62AF1781" w:rsidR="007B2292" w:rsidRPr="007B2292" w:rsidRDefault="007B2292" w:rsidP="00496B47">
      <w:pPr>
        <w:pStyle w:val="Nidungvnbn"/>
        <w:numPr>
          <w:ilvl w:val="0"/>
          <w:numId w:val="17"/>
        </w:numPr>
      </w:pPr>
      <w:r w:rsidRPr="007B2292">
        <w:t>Nếu chọn Cancel, sẽ hủy hành động xóa này.</w:t>
      </w:r>
    </w:p>
    <w:p w14:paraId="12F08AB6" w14:textId="77777777" w:rsidR="00A43316" w:rsidRDefault="00A43316" w:rsidP="00A43316">
      <w:pPr>
        <w:keepNext/>
        <w:jc w:val="center"/>
      </w:pPr>
      <w:r w:rsidRPr="00F07C6F">
        <w:rPr>
          <w:noProof/>
        </w:rPr>
        <w:drawing>
          <wp:inline distT="0" distB="0" distL="0" distR="0" wp14:anchorId="66CA1AAD" wp14:editId="1A9B3C61">
            <wp:extent cx="5223452" cy="21613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3766" cy="2165578"/>
                    </a:xfrm>
                    <a:prstGeom prst="rect">
                      <a:avLst/>
                    </a:prstGeom>
                  </pic:spPr>
                </pic:pic>
              </a:graphicData>
            </a:graphic>
          </wp:inline>
        </w:drawing>
      </w:r>
    </w:p>
    <w:p w14:paraId="52060466" w14:textId="11AD9D2A" w:rsidR="00A43316" w:rsidRDefault="00A43316" w:rsidP="005C21E2">
      <w:pPr>
        <w:pStyle w:val="Caption"/>
        <w:spacing w:before="120"/>
      </w:pPr>
      <w:bookmarkStart w:id="176" w:name="_Toc144484863"/>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30</w:t>
      </w:r>
      <w:r w:rsidR="00E71E96">
        <w:rPr>
          <w:noProof/>
        </w:rPr>
        <w:fldChar w:fldCharType="end"/>
      </w:r>
      <w:r w:rsidRPr="00A43316">
        <w:t xml:space="preserve"> </w:t>
      </w:r>
      <w:r>
        <w:t>Xác nhận xóa sản phẩm</w:t>
      </w:r>
      <w:bookmarkEnd w:id="176"/>
    </w:p>
    <w:p w14:paraId="09413E4D" w14:textId="77777777" w:rsidR="00A63194" w:rsidRPr="00A63194" w:rsidRDefault="00A63194" w:rsidP="00A63194"/>
    <w:p w14:paraId="20456A2B" w14:textId="2DCEB8F6" w:rsidR="00A63194" w:rsidRPr="00A63194" w:rsidRDefault="00A63194" w:rsidP="00A63194">
      <w:pPr>
        <w:pStyle w:val="Heading2"/>
      </w:pPr>
      <w:bookmarkStart w:id="177" w:name="_Toc144484773"/>
      <w:r>
        <w:lastRenderedPageBreak/>
        <w:t>Chức năng Tìm sản phẩm</w:t>
      </w:r>
      <w:bookmarkEnd w:id="177"/>
    </w:p>
    <w:p w14:paraId="50B85B13" w14:textId="688E20BA" w:rsidR="000F70A9" w:rsidRDefault="009C75D8" w:rsidP="009C75D8">
      <w:pPr>
        <w:pStyle w:val="Nidungvnbn"/>
      </w:pPr>
      <w:r>
        <w:t>Ở tab trang chủ, chọn vào ô tìm kiếm sản phẩm ở góc phải màn hình</w:t>
      </w:r>
    </w:p>
    <w:p w14:paraId="7864E968" w14:textId="77777777" w:rsidR="009C75D8" w:rsidRDefault="009C75D8" w:rsidP="009C75D8">
      <w:pPr>
        <w:keepNext/>
        <w:jc w:val="center"/>
      </w:pPr>
      <w:r w:rsidRPr="00F07C6F">
        <w:rPr>
          <w:noProof/>
        </w:rPr>
        <w:drawing>
          <wp:inline distT="0" distB="0" distL="0" distR="0" wp14:anchorId="29261F76" wp14:editId="30B2F2CE">
            <wp:extent cx="4081751" cy="1008269"/>
            <wp:effectExtent l="19050" t="19050" r="14605" b="209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2635" cy="1015898"/>
                    </a:xfrm>
                    <a:prstGeom prst="rect">
                      <a:avLst/>
                    </a:prstGeom>
                    <a:ln>
                      <a:solidFill>
                        <a:schemeClr val="tx1"/>
                      </a:solidFill>
                    </a:ln>
                  </pic:spPr>
                </pic:pic>
              </a:graphicData>
            </a:graphic>
          </wp:inline>
        </w:drawing>
      </w:r>
    </w:p>
    <w:p w14:paraId="3AA62EBE" w14:textId="63B37BAD" w:rsidR="009C75D8" w:rsidRDefault="009C75D8" w:rsidP="005C21E2">
      <w:pPr>
        <w:pStyle w:val="Caption"/>
        <w:spacing w:before="120"/>
      </w:pPr>
      <w:bookmarkStart w:id="178" w:name="_Toc144484864"/>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31</w:t>
      </w:r>
      <w:r w:rsidR="00E71E96">
        <w:rPr>
          <w:noProof/>
        </w:rPr>
        <w:fldChar w:fldCharType="end"/>
      </w:r>
      <w:r w:rsidRPr="009C75D8">
        <w:t xml:space="preserve"> </w:t>
      </w:r>
      <w:r>
        <w:t>Tìm kiếm sản phẩm</w:t>
      </w:r>
      <w:bookmarkEnd w:id="178"/>
    </w:p>
    <w:p w14:paraId="75D1CA50" w14:textId="7397C9DF" w:rsidR="003214FA" w:rsidRDefault="003214FA" w:rsidP="003214FA">
      <w:pPr>
        <w:pStyle w:val="Nidungvnbn"/>
      </w:pPr>
      <w:r w:rsidRPr="003214FA">
        <w:t xml:space="preserve">Sau khi nhập nội dung muốn tìm, thì sẽ </w:t>
      </w:r>
      <w:r w:rsidR="009B284E">
        <w:t>hiển</w:t>
      </w:r>
      <w:r w:rsidRPr="003214FA">
        <w:t xml:space="preserve"> thị các sản phẩm liên quan đến nội dung muốn tìm kiếm theo tên sản phẩm.</w:t>
      </w:r>
    </w:p>
    <w:p w14:paraId="4EC662A2" w14:textId="77777777" w:rsidR="003214FA" w:rsidRDefault="003214FA" w:rsidP="003214FA">
      <w:pPr>
        <w:keepNext/>
        <w:jc w:val="center"/>
      </w:pPr>
      <w:r w:rsidRPr="00F07C6F">
        <w:rPr>
          <w:noProof/>
        </w:rPr>
        <w:drawing>
          <wp:inline distT="0" distB="0" distL="0" distR="0" wp14:anchorId="2F9189CB" wp14:editId="206A4E43">
            <wp:extent cx="3669871" cy="2935896"/>
            <wp:effectExtent l="19050" t="19050" r="26035" b="171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3607" cy="2954885"/>
                    </a:xfrm>
                    <a:prstGeom prst="rect">
                      <a:avLst/>
                    </a:prstGeom>
                    <a:ln>
                      <a:solidFill>
                        <a:schemeClr val="tx1"/>
                      </a:solidFill>
                    </a:ln>
                  </pic:spPr>
                </pic:pic>
              </a:graphicData>
            </a:graphic>
          </wp:inline>
        </w:drawing>
      </w:r>
    </w:p>
    <w:p w14:paraId="7D87AAE1" w14:textId="272797B2" w:rsidR="003214FA" w:rsidRDefault="003214FA" w:rsidP="005C21E2">
      <w:pPr>
        <w:pStyle w:val="Caption"/>
        <w:spacing w:before="120"/>
      </w:pPr>
      <w:bookmarkStart w:id="179" w:name="_Toc144484865"/>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32</w:t>
      </w:r>
      <w:r w:rsidR="00E71E96">
        <w:rPr>
          <w:noProof/>
        </w:rPr>
        <w:fldChar w:fldCharType="end"/>
      </w:r>
      <w:r w:rsidRPr="003214FA">
        <w:t xml:space="preserve"> </w:t>
      </w:r>
      <w:r>
        <w:t>Hiển thị sản phẩm theo tên đã tìm kiếm</w:t>
      </w:r>
      <w:bookmarkEnd w:id="179"/>
    </w:p>
    <w:p w14:paraId="6A861AFE" w14:textId="586867FB" w:rsidR="00552F88" w:rsidRDefault="00552F88" w:rsidP="00552F88">
      <w:pPr>
        <w:pStyle w:val="Nidungvnbn"/>
      </w:pPr>
      <w:r>
        <w:t>Nếu sản phẩm không tồn tại sẽ hiển thị thông báo như sau</w:t>
      </w:r>
    </w:p>
    <w:p w14:paraId="1BCF0BD5" w14:textId="77777777" w:rsidR="00552F88" w:rsidRDefault="00552F88" w:rsidP="00552F88">
      <w:pPr>
        <w:jc w:val="center"/>
      </w:pPr>
      <w:r w:rsidRPr="00F07C6F">
        <w:rPr>
          <w:noProof/>
        </w:rPr>
        <w:drawing>
          <wp:inline distT="0" distB="0" distL="0" distR="0" wp14:anchorId="1B72AC99" wp14:editId="4970D6CF">
            <wp:extent cx="3555144" cy="1717153"/>
            <wp:effectExtent l="19050" t="19050" r="26670"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0160" cy="1743726"/>
                    </a:xfrm>
                    <a:prstGeom prst="rect">
                      <a:avLst/>
                    </a:prstGeom>
                    <a:ln>
                      <a:solidFill>
                        <a:schemeClr val="tx1"/>
                      </a:solidFill>
                    </a:ln>
                  </pic:spPr>
                </pic:pic>
              </a:graphicData>
            </a:graphic>
          </wp:inline>
        </w:drawing>
      </w:r>
    </w:p>
    <w:p w14:paraId="3AA92C6F" w14:textId="77DCC531" w:rsidR="00552F88" w:rsidRDefault="00552F88" w:rsidP="005C21E2">
      <w:pPr>
        <w:pStyle w:val="Caption"/>
        <w:spacing w:before="120"/>
      </w:pPr>
      <w:bookmarkStart w:id="180" w:name="_Toc144484866"/>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33</w:t>
      </w:r>
      <w:r w:rsidR="00E71E96">
        <w:rPr>
          <w:noProof/>
        </w:rPr>
        <w:fldChar w:fldCharType="end"/>
      </w:r>
      <w:r w:rsidRPr="00552F88">
        <w:t xml:space="preserve"> </w:t>
      </w:r>
      <w:r>
        <w:t>Không tìm thấy sản phẩm</w:t>
      </w:r>
      <w:bookmarkEnd w:id="180"/>
    </w:p>
    <w:p w14:paraId="7F6643A0" w14:textId="600CD05A" w:rsidR="00801798" w:rsidRDefault="00801798" w:rsidP="00801798">
      <w:pPr>
        <w:pStyle w:val="Heading2"/>
      </w:pPr>
      <w:bookmarkStart w:id="181" w:name="_Toc144484774"/>
      <w:r>
        <w:lastRenderedPageBreak/>
        <w:t>Chức năng Thêm sản phẩm vào đơn đặt hàng</w:t>
      </w:r>
      <w:bookmarkEnd w:id="181"/>
    </w:p>
    <w:p w14:paraId="5501B0DE" w14:textId="77777777" w:rsidR="00801798" w:rsidRPr="00801798" w:rsidRDefault="00801798" w:rsidP="00801798">
      <w:pPr>
        <w:pStyle w:val="Nidungvnbn"/>
      </w:pPr>
      <w:r w:rsidRPr="00801798">
        <w:t>Có 2 cách để thêm sản phẩm vào đơn đặt hàng:</w:t>
      </w:r>
    </w:p>
    <w:p w14:paraId="3CEB1C6D" w14:textId="77777777" w:rsidR="00801798" w:rsidRDefault="00801798" w:rsidP="00496B47">
      <w:pPr>
        <w:pStyle w:val="Nidungvnbn"/>
        <w:numPr>
          <w:ilvl w:val="0"/>
          <w:numId w:val="18"/>
        </w:numPr>
      </w:pPr>
      <w:r w:rsidRPr="00801798">
        <w:t>Thêm bằng cách chọn vào sản phẩm hiển thị ở ô kết quả tìm kiếm sản phẩm.</w:t>
      </w:r>
    </w:p>
    <w:p w14:paraId="5607B023" w14:textId="77777777" w:rsidR="00801798" w:rsidRDefault="00801798" w:rsidP="00801798">
      <w:pPr>
        <w:keepNext/>
        <w:jc w:val="center"/>
      </w:pPr>
      <w:r w:rsidRPr="000626B0">
        <w:rPr>
          <w:noProof/>
        </w:rPr>
        <w:drawing>
          <wp:inline distT="0" distB="0" distL="0" distR="0" wp14:anchorId="35F0627B" wp14:editId="2DFA362C">
            <wp:extent cx="3676880" cy="28775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3811" t="9355" r="25930" b="48548"/>
                    <a:stretch/>
                  </pic:blipFill>
                  <pic:spPr bwMode="auto">
                    <a:xfrm>
                      <a:off x="0" y="0"/>
                      <a:ext cx="3698544" cy="2894513"/>
                    </a:xfrm>
                    <a:prstGeom prst="rect">
                      <a:avLst/>
                    </a:prstGeom>
                    <a:ln>
                      <a:noFill/>
                    </a:ln>
                    <a:extLst>
                      <a:ext uri="{53640926-AAD7-44D8-BBD7-CCE9431645EC}">
                        <a14:shadowObscured xmlns:a14="http://schemas.microsoft.com/office/drawing/2010/main"/>
                      </a:ext>
                    </a:extLst>
                  </pic:spPr>
                </pic:pic>
              </a:graphicData>
            </a:graphic>
          </wp:inline>
        </w:drawing>
      </w:r>
    </w:p>
    <w:p w14:paraId="58181B92" w14:textId="4192BB67" w:rsidR="00801798" w:rsidRDefault="00801798" w:rsidP="005C21E2">
      <w:pPr>
        <w:pStyle w:val="Caption"/>
        <w:spacing w:before="120"/>
      </w:pPr>
      <w:bookmarkStart w:id="182" w:name="_Toc144484867"/>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34</w:t>
      </w:r>
      <w:r w:rsidR="00E71E96">
        <w:rPr>
          <w:noProof/>
        </w:rPr>
        <w:fldChar w:fldCharType="end"/>
      </w:r>
      <w:r w:rsidRPr="00801798">
        <w:t xml:space="preserve"> </w:t>
      </w:r>
      <w:r>
        <w:t>Thêm sản phẩm bằng kết quả tìm kiếm</w:t>
      </w:r>
      <w:bookmarkEnd w:id="182"/>
    </w:p>
    <w:p w14:paraId="28DD7B05" w14:textId="1358EBE2" w:rsidR="00801798" w:rsidRDefault="00801798" w:rsidP="00496B47">
      <w:pPr>
        <w:pStyle w:val="Nidungvnbn"/>
        <w:numPr>
          <w:ilvl w:val="0"/>
          <w:numId w:val="18"/>
        </w:numPr>
      </w:pPr>
      <w:r>
        <w:t>Thêm bằng nút thêm trên sản phẩm</w:t>
      </w:r>
      <w:r w:rsidR="00BC325C">
        <w:t xml:space="preserve"> -</w:t>
      </w:r>
      <w:r>
        <w:t xml:space="preserve"> </w:t>
      </w:r>
      <w:r w:rsidR="00BC325C">
        <w:t>c</w:t>
      </w:r>
      <w:r>
        <w:t>họn vào 1 sản phẩm ở trên màn hình, sau đó sẽ hiển thị 1 nút chọn “Add to Bill” để thêm vào đơn đặt hàng</w:t>
      </w:r>
      <w:r w:rsidR="004C0825">
        <w:t>,</w:t>
      </w:r>
    </w:p>
    <w:p w14:paraId="136E0969" w14:textId="77777777" w:rsidR="0027411F" w:rsidRDefault="0027411F" w:rsidP="0027411F">
      <w:pPr>
        <w:keepNext/>
        <w:jc w:val="center"/>
      </w:pPr>
      <w:r w:rsidRPr="000626B0">
        <w:rPr>
          <w:noProof/>
        </w:rPr>
        <w:drawing>
          <wp:inline distT="0" distB="0" distL="0" distR="0" wp14:anchorId="562FB87C" wp14:editId="3744F2F1">
            <wp:extent cx="3495814" cy="266347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8450" cy="2665486"/>
                    </a:xfrm>
                    <a:prstGeom prst="rect">
                      <a:avLst/>
                    </a:prstGeom>
                  </pic:spPr>
                </pic:pic>
              </a:graphicData>
            </a:graphic>
          </wp:inline>
        </w:drawing>
      </w:r>
    </w:p>
    <w:p w14:paraId="464D70E2" w14:textId="6D2E57A8" w:rsidR="0027411F" w:rsidRDefault="0027411F" w:rsidP="005C21E2">
      <w:pPr>
        <w:pStyle w:val="Caption"/>
        <w:spacing w:before="120"/>
      </w:pPr>
      <w:bookmarkStart w:id="183" w:name="_Toc144484868"/>
      <w:r>
        <w:t xml:space="preserve">Hình </w:t>
      </w:r>
      <w:r w:rsidR="00E71E96">
        <w:fldChar w:fldCharType="begin"/>
      </w:r>
      <w:r w:rsidR="00E71E96">
        <w:instrText xml:space="preserve"> STYL</w:instrText>
      </w:r>
      <w:r w:rsidR="00E71E96">
        <w:instrText xml:space="preserve">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35</w:t>
      </w:r>
      <w:r w:rsidR="00E71E96">
        <w:rPr>
          <w:noProof/>
        </w:rPr>
        <w:fldChar w:fldCharType="end"/>
      </w:r>
      <w:r w:rsidRPr="0027411F">
        <w:t xml:space="preserve"> </w:t>
      </w:r>
      <w:r>
        <w:t>Chọn vào sản phẩm muốn thêm</w:t>
      </w:r>
      <w:bookmarkEnd w:id="183"/>
    </w:p>
    <w:p w14:paraId="0310C4B8" w14:textId="5192DD12" w:rsidR="00E468B6" w:rsidRDefault="00E468B6" w:rsidP="00E468B6">
      <w:pPr>
        <w:pStyle w:val="Nidungvnbn"/>
      </w:pPr>
      <w:r>
        <w:lastRenderedPageBreak/>
        <w:t>Sau khi thêm xong sẽ hiện thị ở giao diện như sau</w:t>
      </w:r>
    </w:p>
    <w:p w14:paraId="7AE03E70" w14:textId="48B3B792" w:rsidR="00217A3A" w:rsidRDefault="00672605" w:rsidP="00217A3A">
      <w:pPr>
        <w:keepNext/>
        <w:jc w:val="center"/>
      </w:pPr>
      <w:r w:rsidRPr="00672605">
        <w:rPr>
          <w:noProof/>
        </w:rPr>
        <w:drawing>
          <wp:inline distT="0" distB="0" distL="0" distR="0" wp14:anchorId="3196282B" wp14:editId="3FDDB550">
            <wp:extent cx="2774197" cy="480677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81386" cy="4819235"/>
                    </a:xfrm>
                    <a:prstGeom prst="rect">
                      <a:avLst/>
                    </a:prstGeom>
                  </pic:spPr>
                </pic:pic>
              </a:graphicData>
            </a:graphic>
          </wp:inline>
        </w:drawing>
      </w:r>
    </w:p>
    <w:p w14:paraId="4A699189" w14:textId="47B6643D" w:rsidR="00217A3A" w:rsidRDefault="00217A3A" w:rsidP="005C21E2">
      <w:pPr>
        <w:pStyle w:val="Caption"/>
        <w:spacing w:before="120"/>
      </w:pPr>
      <w:bookmarkStart w:id="184" w:name="_Toc144484869"/>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36</w:t>
      </w:r>
      <w:r w:rsidR="00E71E96">
        <w:rPr>
          <w:noProof/>
        </w:rPr>
        <w:fldChar w:fldCharType="end"/>
      </w:r>
      <w:r>
        <w:t xml:space="preserve"> Đơn đặt hàng sau khi thêm sản phẩm</w:t>
      </w:r>
      <w:bookmarkEnd w:id="184"/>
    </w:p>
    <w:p w14:paraId="2A6E04F7" w14:textId="39223435" w:rsidR="002259BA" w:rsidRDefault="002259BA" w:rsidP="002259BA">
      <w:pPr>
        <w:pStyle w:val="Heading2"/>
      </w:pPr>
      <w:bookmarkStart w:id="185" w:name="_Toc144484775"/>
      <w:r>
        <w:t>Chức năng Xóa sản phẩm khỏi đơn đặt hàng</w:t>
      </w:r>
      <w:bookmarkEnd w:id="185"/>
    </w:p>
    <w:p w14:paraId="22A9C451" w14:textId="77777777" w:rsidR="008A6591" w:rsidRDefault="008A6591" w:rsidP="008A6591">
      <w:pPr>
        <w:keepNext/>
        <w:jc w:val="center"/>
      </w:pPr>
      <w:r w:rsidRPr="00EE42FF">
        <w:rPr>
          <w:noProof/>
        </w:rPr>
        <w:drawing>
          <wp:inline distT="0" distB="0" distL="0" distR="0" wp14:anchorId="66F420F2" wp14:editId="5B72BE37">
            <wp:extent cx="3302597" cy="1277791"/>
            <wp:effectExtent l="19050" t="19050" r="12700"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35352" cy="1290464"/>
                    </a:xfrm>
                    <a:prstGeom prst="rect">
                      <a:avLst/>
                    </a:prstGeom>
                    <a:ln>
                      <a:solidFill>
                        <a:schemeClr val="tx1"/>
                      </a:solidFill>
                    </a:ln>
                  </pic:spPr>
                </pic:pic>
              </a:graphicData>
            </a:graphic>
          </wp:inline>
        </w:drawing>
      </w:r>
    </w:p>
    <w:p w14:paraId="3784C661" w14:textId="1E61098E" w:rsidR="008A6591" w:rsidRDefault="008A6591" w:rsidP="005C21E2">
      <w:pPr>
        <w:pStyle w:val="Caption"/>
        <w:spacing w:before="120"/>
      </w:pPr>
      <w:bookmarkStart w:id="186" w:name="_Toc144484870"/>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37</w:t>
      </w:r>
      <w:r w:rsidR="00E71E96">
        <w:rPr>
          <w:noProof/>
        </w:rPr>
        <w:fldChar w:fldCharType="end"/>
      </w:r>
      <w:r w:rsidRPr="008A6591">
        <w:t xml:space="preserve"> </w:t>
      </w:r>
      <w:r>
        <w:t>Giảm số lượng sản phẩm 1 đơn vị</w:t>
      </w:r>
      <w:bookmarkEnd w:id="186"/>
    </w:p>
    <w:p w14:paraId="06222989" w14:textId="0F418B46" w:rsidR="00DC55E2" w:rsidRPr="00AD1EFB" w:rsidRDefault="00DC55E2" w:rsidP="00AD1EFB">
      <w:pPr>
        <w:pStyle w:val="Nidungvnbn"/>
      </w:pPr>
      <w:r w:rsidRPr="00AD1EFB">
        <w:t>Ở đơn đặt hàng có nút ”-“ để giảm số lượng sản phẩm đó. Nếu bấm chọn vào sẽ giảm số lượng sản phẩm đi 1 đơn vị với điều kiện số lượng sản phẩm đó lớn hơn 2.</w:t>
      </w:r>
    </w:p>
    <w:p w14:paraId="6927EB66" w14:textId="636E9C25" w:rsidR="00AD1EFB" w:rsidRPr="00AD1EFB" w:rsidRDefault="00AD1EFB" w:rsidP="00AD1EFB">
      <w:pPr>
        <w:pStyle w:val="Nidungvnbn"/>
      </w:pPr>
      <w:r w:rsidRPr="00AD1EFB">
        <w:lastRenderedPageBreak/>
        <w:t>Nếu chỉ còn 1 thì nút “-“ sẽ thay đổi thành biểu tượng thùng rác để xóa sản phẩm đó ra khỏi đơn đặt hàng.</w:t>
      </w:r>
    </w:p>
    <w:p w14:paraId="5BC58EF3" w14:textId="77777777" w:rsidR="00AD1EFB" w:rsidRDefault="00AD1EFB" w:rsidP="00AD1EFB">
      <w:pPr>
        <w:keepNext/>
        <w:jc w:val="center"/>
      </w:pPr>
      <w:r w:rsidRPr="00EE42FF">
        <w:rPr>
          <w:noProof/>
        </w:rPr>
        <w:drawing>
          <wp:inline distT="0" distB="0" distL="0" distR="0" wp14:anchorId="43694089" wp14:editId="2F941401">
            <wp:extent cx="3871295" cy="1425063"/>
            <wp:effectExtent l="19050" t="19050" r="1524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71295" cy="1425063"/>
                    </a:xfrm>
                    <a:prstGeom prst="rect">
                      <a:avLst/>
                    </a:prstGeom>
                    <a:ln>
                      <a:solidFill>
                        <a:schemeClr val="tx1"/>
                      </a:solidFill>
                    </a:ln>
                  </pic:spPr>
                </pic:pic>
              </a:graphicData>
            </a:graphic>
          </wp:inline>
        </w:drawing>
      </w:r>
    </w:p>
    <w:p w14:paraId="545A361B" w14:textId="009A24CC" w:rsidR="00801798" w:rsidRDefault="00AD1EFB" w:rsidP="005C21E2">
      <w:pPr>
        <w:pStyle w:val="Caption"/>
        <w:spacing w:before="120"/>
      </w:pPr>
      <w:bookmarkStart w:id="187" w:name="_Toc144484871"/>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38</w:t>
      </w:r>
      <w:r w:rsidR="00E71E96">
        <w:rPr>
          <w:noProof/>
        </w:rPr>
        <w:fldChar w:fldCharType="end"/>
      </w:r>
      <w:r w:rsidRPr="00AD1EFB">
        <w:t xml:space="preserve"> </w:t>
      </w:r>
      <w:r>
        <w:t>Xóa sản phẩm ra khỏi đơn đặt hàng</w:t>
      </w:r>
      <w:bookmarkEnd w:id="187"/>
    </w:p>
    <w:p w14:paraId="11361C0A" w14:textId="4420344A" w:rsidR="002A3C01" w:rsidRDefault="00672605" w:rsidP="002A3C01">
      <w:pPr>
        <w:keepNext/>
        <w:jc w:val="center"/>
      </w:pPr>
      <w:r w:rsidRPr="00672605">
        <w:rPr>
          <w:noProof/>
        </w:rPr>
        <w:drawing>
          <wp:inline distT="0" distB="0" distL="0" distR="0" wp14:anchorId="2282C8E3" wp14:editId="2328A479">
            <wp:extent cx="3274597" cy="56449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81147" cy="5656257"/>
                    </a:xfrm>
                    <a:prstGeom prst="rect">
                      <a:avLst/>
                    </a:prstGeom>
                  </pic:spPr>
                </pic:pic>
              </a:graphicData>
            </a:graphic>
          </wp:inline>
        </w:drawing>
      </w:r>
    </w:p>
    <w:p w14:paraId="39749284" w14:textId="659D025E" w:rsidR="002A3C01" w:rsidRDefault="002A3C01" w:rsidP="005C21E2">
      <w:pPr>
        <w:pStyle w:val="Caption"/>
        <w:spacing w:before="120"/>
      </w:pPr>
      <w:bookmarkStart w:id="188" w:name="_Toc144484872"/>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39</w:t>
      </w:r>
      <w:r w:rsidR="00E71E96">
        <w:rPr>
          <w:noProof/>
        </w:rPr>
        <w:fldChar w:fldCharType="end"/>
      </w:r>
      <w:r w:rsidRPr="002A3C01">
        <w:t xml:space="preserve"> </w:t>
      </w:r>
      <w:r>
        <w:t>Đơn đặt hàng sau khi xóa hết sản phẩm</w:t>
      </w:r>
      <w:bookmarkEnd w:id="188"/>
    </w:p>
    <w:p w14:paraId="5D00214F" w14:textId="6A3015BD" w:rsidR="001E7FB4" w:rsidRDefault="001E7FB4" w:rsidP="001E7FB4">
      <w:pPr>
        <w:pStyle w:val="Heading2"/>
      </w:pPr>
      <w:bookmarkStart w:id="189" w:name="_Toc144484776"/>
      <w:r>
        <w:lastRenderedPageBreak/>
        <w:t>Chức năng Thanh toán</w:t>
      </w:r>
      <w:bookmarkEnd w:id="189"/>
    </w:p>
    <w:p w14:paraId="519919F7" w14:textId="7985F81C" w:rsidR="00D96EFC" w:rsidRDefault="00D96EFC" w:rsidP="00D96EFC">
      <w:pPr>
        <w:pStyle w:val="Nidungvnbn"/>
      </w:pPr>
      <w:r>
        <w:t>Sau khi hoàn tất việc chọn các sản phẩm cần mua vào đơn đặt hàng. Tiếp theo cần chọn phương thức thanh toán cho đơn hàng</w:t>
      </w:r>
    </w:p>
    <w:p w14:paraId="5733E92D" w14:textId="351A8B7F" w:rsidR="000B6EF4" w:rsidRDefault="000B6EF4" w:rsidP="000B6EF4">
      <w:pPr>
        <w:pStyle w:val="Heading3"/>
      </w:pPr>
      <w:bookmarkStart w:id="190" w:name="_Toc144484777"/>
      <w:r w:rsidRPr="00003D18">
        <w:t>Thanh toán bằng tiền mặt</w:t>
      </w:r>
      <w:bookmarkEnd w:id="190"/>
    </w:p>
    <w:p w14:paraId="1D9F1F2E" w14:textId="15700056" w:rsidR="00003D18" w:rsidRDefault="00672605" w:rsidP="00003D18">
      <w:pPr>
        <w:keepNext/>
        <w:jc w:val="center"/>
      </w:pPr>
      <w:r w:rsidRPr="00672605">
        <w:rPr>
          <w:noProof/>
        </w:rPr>
        <w:drawing>
          <wp:inline distT="0" distB="0" distL="0" distR="0" wp14:anchorId="04C98E41" wp14:editId="6171213B">
            <wp:extent cx="2301498" cy="38551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17505" cy="3881932"/>
                    </a:xfrm>
                    <a:prstGeom prst="rect">
                      <a:avLst/>
                    </a:prstGeom>
                  </pic:spPr>
                </pic:pic>
              </a:graphicData>
            </a:graphic>
          </wp:inline>
        </w:drawing>
      </w:r>
    </w:p>
    <w:p w14:paraId="2466F3C2" w14:textId="23B37372" w:rsidR="00003D18" w:rsidRDefault="00003D18" w:rsidP="005C21E2">
      <w:pPr>
        <w:pStyle w:val="Caption"/>
        <w:spacing w:before="120"/>
      </w:pPr>
      <w:bookmarkStart w:id="191" w:name="_Toc144484873"/>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40</w:t>
      </w:r>
      <w:r w:rsidR="00E71E96">
        <w:rPr>
          <w:noProof/>
        </w:rPr>
        <w:fldChar w:fldCharType="end"/>
      </w:r>
      <w:r w:rsidRPr="00003D18">
        <w:t xml:space="preserve"> </w:t>
      </w:r>
      <w:r>
        <w:t>Chọn phương thức thanh toán tiền mặt</w:t>
      </w:r>
      <w:bookmarkEnd w:id="191"/>
    </w:p>
    <w:p w14:paraId="43779B52" w14:textId="5E8E74CD" w:rsidR="000B6EF4" w:rsidRDefault="000B6EF4" w:rsidP="00E06A7B">
      <w:pPr>
        <w:pStyle w:val="Nidungvnbn"/>
      </w:pPr>
      <w:r w:rsidRPr="00E06A7B">
        <w:t>Chọn Print Bills để tiến hành thanh toán. Sau đó sẽ hiển thị Modal để nhập tiền mặt nhận được từ khách hàng.</w:t>
      </w:r>
    </w:p>
    <w:p w14:paraId="46CC87AD" w14:textId="77777777" w:rsidR="00931774" w:rsidRDefault="00931774" w:rsidP="00931774">
      <w:pPr>
        <w:keepNext/>
        <w:jc w:val="center"/>
      </w:pPr>
      <w:r w:rsidRPr="009A44A0">
        <w:rPr>
          <w:noProof/>
        </w:rPr>
        <w:drawing>
          <wp:inline distT="0" distB="0" distL="0" distR="0" wp14:anchorId="407D4990" wp14:editId="34E7A062">
            <wp:extent cx="2621857" cy="18353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58514" cy="1860960"/>
                    </a:xfrm>
                    <a:prstGeom prst="rect">
                      <a:avLst/>
                    </a:prstGeom>
                  </pic:spPr>
                </pic:pic>
              </a:graphicData>
            </a:graphic>
          </wp:inline>
        </w:drawing>
      </w:r>
    </w:p>
    <w:p w14:paraId="589BB5C8" w14:textId="0885ABC6" w:rsidR="00931774" w:rsidRDefault="00931774" w:rsidP="005C21E2">
      <w:pPr>
        <w:pStyle w:val="Caption"/>
        <w:spacing w:before="120"/>
      </w:pPr>
      <w:bookmarkStart w:id="192" w:name="_Toc144484874"/>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41</w:t>
      </w:r>
      <w:r w:rsidR="00E71E96">
        <w:rPr>
          <w:noProof/>
        </w:rPr>
        <w:fldChar w:fldCharType="end"/>
      </w:r>
      <w:r w:rsidRPr="00931774">
        <w:t xml:space="preserve"> </w:t>
      </w:r>
      <w:r>
        <w:t>Modal nhập số tiền</w:t>
      </w:r>
      <w:bookmarkEnd w:id="192"/>
    </w:p>
    <w:p w14:paraId="7378692C" w14:textId="77777777" w:rsidR="00FB686F" w:rsidRDefault="00FB686F" w:rsidP="00FB686F">
      <w:pPr>
        <w:pStyle w:val="Nidungvnbn"/>
      </w:pPr>
      <w:r w:rsidRPr="00FB686F">
        <w:lastRenderedPageBreak/>
        <w:t>Nếu nhập số tiền thấp hơn số tiền cần thanh toán sẽ thông báo không đủ số tiền cần thanh toán.</w:t>
      </w:r>
    </w:p>
    <w:p w14:paraId="2B37E1C3" w14:textId="77777777" w:rsidR="00FB686F" w:rsidRDefault="00FB686F" w:rsidP="00FB686F">
      <w:pPr>
        <w:keepNext/>
        <w:jc w:val="center"/>
      </w:pPr>
      <w:r w:rsidRPr="00B9681B">
        <w:rPr>
          <w:noProof/>
        </w:rPr>
        <w:drawing>
          <wp:inline distT="0" distB="0" distL="0" distR="0" wp14:anchorId="406A22FB" wp14:editId="7789B334">
            <wp:extent cx="3608703" cy="2171089"/>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0669" cy="2196337"/>
                    </a:xfrm>
                    <a:prstGeom prst="rect">
                      <a:avLst/>
                    </a:prstGeom>
                  </pic:spPr>
                </pic:pic>
              </a:graphicData>
            </a:graphic>
          </wp:inline>
        </w:drawing>
      </w:r>
    </w:p>
    <w:p w14:paraId="52986B5F" w14:textId="61C19459" w:rsidR="00FB686F" w:rsidRDefault="00FB686F" w:rsidP="005C21E2">
      <w:pPr>
        <w:pStyle w:val="Caption"/>
        <w:spacing w:before="120"/>
      </w:pPr>
      <w:bookmarkStart w:id="193" w:name="_Toc144484875"/>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42</w:t>
      </w:r>
      <w:r w:rsidR="00E71E96">
        <w:rPr>
          <w:noProof/>
        </w:rPr>
        <w:fldChar w:fldCharType="end"/>
      </w:r>
      <w:r w:rsidRPr="00FB686F">
        <w:t xml:space="preserve"> </w:t>
      </w:r>
      <w:r>
        <w:t>Thông báo không đủ tiền cần thanh toán</w:t>
      </w:r>
      <w:bookmarkEnd w:id="193"/>
    </w:p>
    <w:p w14:paraId="636AC043" w14:textId="78ACD3F7" w:rsidR="00EA0BDD" w:rsidRDefault="00EA0BDD" w:rsidP="00FF0F6E">
      <w:pPr>
        <w:pStyle w:val="Nidungvnbn"/>
      </w:pPr>
      <w:r>
        <w:t>Sau khi xác nhận đủ số tiền cần thanh toán thì hệ thống hỏi có in đơn hàng ra không</w:t>
      </w:r>
      <w:r w:rsidR="00726AFA" w:rsidRPr="00726AFA">
        <w:t xml:space="preserve"> </w:t>
      </w:r>
      <w:r w:rsidR="00726AFA">
        <w:t>Nếu chọn Lưu sẽ in ra file PDF còn nếu chọn hủy sẽ hủy hành động in đơn ra file PDF.</w:t>
      </w:r>
    </w:p>
    <w:p w14:paraId="150F6404" w14:textId="77777777" w:rsidR="00841789" w:rsidRDefault="00841789" w:rsidP="00841789">
      <w:pPr>
        <w:keepNext/>
        <w:jc w:val="center"/>
      </w:pPr>
      <w:r w:rsidRPr="00B9681B">
        <w:rPr>
          <w:noProof/>
        </w:rPr>
        <w:drawing>
          <wp:inline distT="0" distB="0" distL="0" distR="0" wp14:anchorId="4FF35DD0" wp14:editId="4662E64E">
            <wp:extent cx="5402580" cy="3518323"/>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947" t="4575" r="5142" b="1836"/>
                    <a:stretch/>
                  </pic:blipFill>
                  <pic:spPr bwMode="auto">
                    <a:xfrm>
                      <a:off x="0" y="0"/>
                      <a:ext cx="5410875" cy="3523725"/>
                    </a:xfrm>
                    <a:prstGeom prst="rect">
                      <a:avLst/>
                    </a:prstGeom>
                    <a:ln>
                      <a:noFill/>
                    </a:ln>
                    <a:extLst>
                      <a:ext uri="{53640926-AAD7-44D8-BBD7-CCE9431645EC}">
                        <a14:shadowObscured xmlns:a14="http://schemas.microsoft.com/office/drawing/2010/main"/>
                      </a:ext>
                    </a:extLst>
                  </pic:spPr>
                </pic:pic>
              </a:graphicData>
            </a:graphic>
          </wp:inline>
        </w:drawing>
      </w:r>
    </w:p>
    <w:p w14:paraId="6E9F10BC" w14:textId="5511208E" w:rsidR="00765A94" w:rsidRDefault="00841789" w:rsidP="005C21E2">
      <w:pPr>
        <w:pStyle w:val="Caption"/>
        <w:spacing w:before="120"/>
      </w:pPr>
      <w:bookmarkStart w:id="194" w:name="_Toc144484876"/>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43</w:t>
      </w:r>
      <w:r w:rsidR="00E71E96">
        <w:rPr>
          <w:noProof/>
        </w:rPr>
        <w:fldChar w:fldCharType="end"/>
      </w:r>
      <w:r w:rsidRPr="00841789">
        <w:t xml:space="preserve"> </w:t>
      </w:r>
      <w:r>
        <w:t>Hỏi in đơn hàng ra file PDF</w:t>
      </w:r>
      <w:bookmarkEnd w:id="194"/>
    </w:p>
    <w:p w14:paraId="7C4E75C8" w14:textId="522DF7A8" w:rsidR="0057089E" w:rsidRPr="0057089E" w:rsidRDefault="0057089E" w:rsidP="0057089E">
      <w:pPr>
        <w:spacing w:after="200" w:line="276" w:lineRule="auto"/>
      </w:pPr>
      <w:r>
        <w:br w:type="page"/>
      </w:r>
    </w:p>
    <w:p w14:paraId="0F7B2577" w14:textId="4DE62BAB" w:rsidR="00D96894" w:rsidRDefault="00D96894" w:rsidP="00D96894">
      <w:pPr>
        <w:pStyle w:val="Heading3"/>
      </w:pPr>
      <w:bookmarkStart w:id="195" w:name="_Toc144484778"/>
      <w:r>
        <w:lastRenderedPageBreak/>
        <w:t>Thanh toán bằng QR code</w:t>
      </w:r>
      <w:bookmarkEnd w:id="195"/>
    </w:p>
    <w:p w14:paraId="12261F2F" w14:textId="7875AB3B" w:rsidR="00913902" w:rsidRDefault="00913902" w:rsidP="00FF0F6E">
      <w:pPr>
        <w:pStyle w:val="Nidungvnbn"/>
      </w:pPr>
      <w:r>
        <w:t>Nếu thanh toán bằng QR code thì nhân viên bấm vào phương thức thanh toán E-Wallet sẽ hiển thị modal mã code như sau :</w:t>
      </w:r>
    </w:p>
    <w:p w14:paraId="6A3BD488" w14:textId="77777777" w:rsidR="005640AE" w:rsidRDefault="00913902" w:rsidP="005640AE">
      <w:pPr>
        <w:keepNext/>
        <w:jc w:val="center"/>
      </w:pPr>
      <w:r w:rsidRPr="00913902">
        <w:rPr>
          <w:noProof/>
        </w:rPr>
        <w:drawing>
          <wp:inline distT="0" distB="0" distL="0" distR="0" wp14:anchorId="6B85132C" wp14:editId="2AF9CA2E">
            <wp:extent cx="5121551" cy="381208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361" t="5809" r="5840" b="7590"/>
                    <a:stretch/>
                  </pic:blipFill>
                  <pic:spPr bwMode="auto">
                    <a:xfrm>
                      <a:off x="0" y="0"/>
                      <a:ext cx="5122174" cy="3812552"/>
                    </a:xfrm>
                    <a:prstGeom prst="rect">
                      <a:avLst/>
                    </a:prstGeom>
                    <a:ln>
                      <a:noFill/>
                    </a:ln>
                    <a:extLst>
                      <a:ext uri="{53640926-AAD7-44D8-BBD7-CCE9431645EC}">
                        <a14:shadowObscured xmlns:a14="http://schemas.microsoft.com/office/drawing/2010/main"/>
                      </a:ext>
                    </a:extLst>
                  </pic:spPr>
                </pic:pic>
              </a:graphicData>
            </a:graphic>
          </wp:inline>
        </w:drawing>
      </w:r>
    </w:p>
    <w:p w14:paraId="6A9854E7" w14:textId="1A1C226B" w:rsidR="00913902" w:rsidRDefault="005640AE" w:rsidP="005C21E2">
      <w:pPr>
        <w:pStyle w:val="Caption"/>
        <w:spacing w:before="120"/>
      </w:pPr>
      <w:bookmarkStart w:id="196" w:name="_Toc144484877"/>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44</w:t>
      </w:r>
      <w:r w:rsidR="00E71E96">
        <w:rPr>
          <w:noProof/>
        </w:rPr>
        <w:fldChar w:fldCharType="end"/>
      </w:r>
      <w:r>
        <w:t xml:space="preserve"> Modal mã QR code</w:t>
      </w:r>
      <w:bookmarkEnd w:id="196"/>
    </w:p>
    <w:p w14:paraId="5862DF67" w14:textId="22EDC951" w:rsidR="00D125A7" w:rsidRDefault="00672605" w:rsidP="00FF0F6E">
      <w:pPr>
        <w:pStyle w:val="Nidungvnbn"/>
      </w:pPr>
      <w:r>
        <w:t>Sau khi quét mã nếu người dùng thành công sẽ chuyển đến trang thanh toán thành công như sau :</w:t>
      </w:r>
    </w:p>
    <w:p w14:paraId="7FF27556" w14:textId="77777777" w:rsidR="00425B75" w:rsidRDefault="00672605" w:rsidP="00425B75">
      <w:pPr>
        <w:keepNext/>
        <w:jc w:val="center"/>
      </w:pPr>
      <w:r>
        <w:rPr>
          <w:noProof/>
        </w:rPr>
        <w:drawing>
          <wp:inline distT="0" distB="0" distL="0" distR="0" wp14:anchorId="7D967AD7" wp14:editId="1446C103">
            <wp:extent cx="5085005" cy="2321433"/>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640" t="18025" r="7489" b="13098"/>
                    <a:stretch/>
                  </pic:blipFill>
                  <pic:spPr bwMode="auto">
                    <a:xfrm>
                      <a:off x="0" y="0"/>
                      <a:ext cx="5099689" cy="2328136"/>
                    </a:xfrm>
                    <a:prstGeom prst="rect">
                      <a:avLst/>
                    </a:prstGeom>
                    <a:ln>
                      <a:noFill/>
                    </a:ln>
                    <a:extLst>
                      <a:ext uri="{53640926-AAD7-44D8-BBD7-CCE9431645EC}">
                        <a14:shadowObscured xmlns:a14="http://schemas.microsoft.com/office/drawing/2010/main"/>
                      </a:ext>
                    </a:extLst>
                  </pic:spPr>
                </pic:pic>
              </a:graphicData>
            </a:graphic>
          </wp:inline>
        </w:drawing>
      </w:r>
    </w:p>
    <w:p w14:paraId="5536DFDB" w14:textId="0611D84D" w:rsidR="00913902" w:rsidRPr="00913902" w:rsidRDefault="00425B75" w:rsidP="005C21E2">
      <w:pPr>
        <w:pStyle w:val="Caption"/>
        <w:spacing w:before="120"/>
      </w:pPr>
      <w:bookmarkStart w:id="197" w:name="_Toc144484878"/>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w:instrText>
      </w:r>
      <w:r w:rsidR="00E71E96">
        <w:instrText xml:space="preserve"> ARABIC \s 1 </w:instrText>
      </w:r>
      <w:r w:rsidR="00E71E96">
        <w:fldChar w:fldCharType="separate"/>
      </w:r>
      <w:r w:rsidR="00851919">
        <w:rPr>
          <w:noProof/>
        </w:rPr>
        <w:t>45</w:t>
      </w:r>
      <w:r w:rsidR="00E71E96">
        <w:rPr>
          <w:noProof/>
        </w:rPr>
        <w:fldChar w:fldCharType="end"/>
      </w:r>
      <w:r>
        <w:t xml:space="preserve"> Trang thanh toán thành công</w:t>
      </w:r>
      <w:bookmarkEnd w:id="197"/>
    </w:p>
    <w:p w14:paraId="3C10FD13" w14:textId="40316B86" w:rsidR="007E6CA0" w:rsidRDefault="007E6CA0" w:rsidP="007E6CA0">
      <w:pPr>
        <w:pStyle w:val="Heading2"/>
      </w:pPr>
      <w:bookmarkStart w:id="198" w:name="_Toc144484779"/>
      <w:r>
        <w:lastRenderedPageBreak/>
        <w:t>Chức năng Xem lịch sử hóa đơn</w:t>
      </w:r>
      <w:bookmarkEnd w:id="198"/>
    </w:p>
    <w:p w14:paraId="5B7DD538" w14:textId="5AD5E76B" w:rsidR="00121DD2" w:rsidRDefault="00121DD2" w:rsidP="00121DD2">
      <w:pPr>
        <w:pStyle w:val="Nidungvnbn"/>
      </w:pPr>
      <w:r>
        <w:t>Ở thanh sidebar chọn tab History để chuyển hướng sau mục Lịch sử để xem lịch sử hóa đơn</w:t>
      </w:r>
    </w:p>
    <w:p w14:paraId="5B52A46E" w14:textId="3FA93A5C" w:rsidR="00461360" w:rsidRDefault="00672605" w:rsidP="00461360">
      <w:pPr>
        <w:keepNext/>
        <w:jc w:val="center"/>
      </w:pPr>
      <w:r w:rsidRPr="00672605">
        <w:rPr>
          <w:noProof/>
        </w:rPr>
        <w:drawing>
          <wp:inline distT="0" distB="0" distL="0" distR="0" wp14:anchorId="5A30A47A" wp14:editId="2029CCBF">
            <wp:extent cx="5579745" cy="242824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428240"/>
                    </a:xfrm>
                    <a:prstGeom prst="rect">
                      <a:avLst/>
                    </a:prstGeom>
                  </pic:spPr>
                </pic:pic>
              </a:graphicData>
            </a:graphic>
          </wp:inline>
        </w:drawing>
      </w:r>
    </w:p>
    <w:p w14:paraId="7FB21A16" w14:textId="0F5A1E7C" w:rsidR="00461360" w:rsidRDefault="00461360" w:rsidP="005C21E2">
      <w:pPr>
        <w:pStyle w:val="Caption"/>
        <w:spacing w:before="120"/>
      </w:pPr>
      <w:bookmarkStart w:id="199" w:name="_Toc144484879"/>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46</w:t>
      </w:r>
      <w:r w:rsidR="00E71E96">
        <w:rPr>
          <w:noProof/>
        </w:rPr>
        <w:fldChar w:fldCharType="end"/>
      </w:r>
      <w:r w:rsidRPr="00461360">
        <w:t xml:space="preserve"> </w:t>
      </w:r>
      <w:r>
        <w:t>Giao diện xem Lịch sử hóa đơn</w:t>
      </w:r>
      <w:bookmarkEnd w:id="199"/>
    </w:p>
    <w:p w14:paraId="1F519BAB" w14:textId="481D8C6A" w:rsidR="00BA3839" w:rsidRDefault="00BA3839" w:rsidP="00BA3839">
      <w:pPr>
        <w:pStyle w:val="Nidungvnbn"/>
      </w:pPr>
      <w:r>
        <w:t xml:space="preserve">Ở trạng thái mặc định sẽ xem được tất cả các đơn hàng trong </w:t>
      </w:r>
      <w:r w:rsidR="00672605">
        <w:t>ngày</w:t>
      </w:r>
      <w:r>
        <w:t xml:space="preserve"> hiện tại. Để có thể xem được khoảng thời gian khác có thể chọn vào ô thời gian ở góc trên bên phải. Có thể xem theo ngày, tuần, tháng hoặc 1 khoảng thời gian người dùng tự chọn.</w:t>
      </w:r>
    </w:p>
    <w:p w14:paraId="18295DD2" w14:textId="7B3B558E" w:rsidR="00BA3839" w:rsidRDefault="00672605" w:rsidP="00BA3839">
      <w:pPr>
        <w:jc w:val="center"/>
      </w:pPr>
      <w:r w:rsidRPr="00672605">
        <w:rPr>
          <w:noProof/>
        </w:rPr>
        <w:drawing>
          <wp:inline distT="0" distB="0" distL="0" distR="0" wp14:anchorId="2E4E1CCD" wp14:editId="515462F9">
            <wp:extent cx="5579745" cy="29413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8059"/>
                    <a:stretch/>
                  </pic:blipFill>
                  <pic:spPr bwMode="auto">
                    <a:xfrm>
                      <a:off x="0" y="0"/>
                      <a:ext cx="5579745" cy="2941320"/>
                    </a:xfrm>
                    <a:prstGeom prst="rect">
                      <a:avLst/>
                    </a:prstGeom>
                    <a:ln>
                      <a:noFill/>
                    </a:ln>
                    <a:extLst>
                      <a:ext uri="{53640926-AAD7-44D8-BBD7-CCE9431645EC}">
                        <a14:shadowObscured xmlns:a14="http://schemas.microsoft.com/office/drawing/2010/main"/>
                      </a:ext>
                    </a:extLst>
                  </pic:spPr>
                </pic:pic>
              </a:graphicData>
            </a:graphic>
          </wp:inline>
        </w:drawing>
      </w:r>
    </w:p>
    <w:p w14:paraId="50102AC0" w14:textId="70B1F31E" w:rsidR="00BA3839" w:rsidRDefault="00BA3839" w:rsidP="005C21E2">
      <w:pPr>
        <w:pStyle w:val="Caption"/>
        <w:spacing w:before="120"/>
      </w:pPr>
      <w:bookmarkStart w:id="200" w:name="_Toc144484880"/>
      <w:r>
        <w:t xml:space="preserve">Hình </w:t>
      </w:r>
      <w:r w:rsidR="00E71E96">
        <w:fldChar w:fldCharType="begin"/>
      </w:r>
      <w:r w:rsidR="00E71E96">
        <w:instrText xml:space="preserve"> STY</w:instrText>
      </w:r>
      <w:r w:rsidR="00E71E96">
        <w:instrText xml:space="preserve">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47</w:t>
      </w:r>
      <w:r w:rsidR="00E71E96">
        <w:rPr>
          <w:noProof/>
        </w:rPr>
        <w:fldChar w:fldCharType="end"/>
      </w:r>
      <w:r w:rsidRPr="00BA3839">
        <w:t xml:space="preserve"> </w:t>
      </w:r>
      <w:r>
        <w:t>Giao diện chọn thời gian</w:t>
      </w:r>
      <w:bookmarkEnd w:id="200"/>
    </w:p>
    <w:p w14:paraId="3E35B13A" w14:textId="77777777" w:rsidR="005C21E2" w:rsidRPr="005C21E2" w:rsidRDefault="005C21E2" w:rsidP="005C21E2"/>
    <w:p w14:paraId="30A12E3D" w14:textId="28CFD17B" w:rsidR="00A20C25" w:rsidRDefault="00A20C25" w:rsidP="00A20C25">
      <w:pPr>
        <w:pStyle w:val="Heading2"/>
      </w:pPr>
      <w:bookmarkStart w:id="201" w:name="_Toc144484780"/>
      <w:r>
        <w:lastRenderedPageBreak/>
        <w:t>Chức năng Xem chi tiết hóa đơn</w:t>
      </w:r>
      <w:bookmarkEnd w:id="201"/>
    </w:p>
    <w:p w14:paraId="35B90E95" w14:textId="17712F11" w:rsidR="00547D20" w:rsidRDefault="00547D20" w:rsidP="00547D20">
      <w:pPr>
        <w:pStyle w:val="Nidungvnbn"/>
      </w:pPr>
      <w:r>
        <w:t>Ở cột Action, chọn vào nút “...” để mở bảng lựa chọn xem chi tiết</w:t>
      </w:r>
    </w:p>
    <w:p w14:paraId="4FAE6BAB" w14:textId="77777777" w:rsidR="00547D20" w:rsidRDefault="00547D20" w:rsidP="00547D20">
      <w:pPr>
        <w:keepNext/>
        <w:jc w:val="center"/>
      </w:pPr>
      <w:r w:rsidRPr="00BC38C2">
        <w:rPr>
          <w:noProof/>
        </w:rPr>
        <w:drawing>
          <wp:inline distT="0" distB="0" distL="0" distR="0" wp14:anchorId="1CC4CECE" wp14:editId="0E56BF8F">
            <wp:extent cx="1737511" cy="2049958"/>
            <wp:effectExtent l="19050" t="19050" r="15240" b="26670"/>
            <wp:docPr id="2087301697" name="Picture 208730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37511" cy="2049958"/>
                    </a:xfrm>
                    <a:prstGeom prst="rect">
                      <a:avLst/>
                    </a:prstGeom>
                    <a:ln>
                      <a:solidFill>
                        <a:schemeClr val="tx1"/>
                      </a:solidFill>
                    </a:ln>
                  </pic:spPr>
                </pic:pic>
              </a:graphicData>
            </a:graphic>
          </wp:inline>
        </w:drawing>
      </w:r>
    </w:p>
    <w:p w14:paraId="6878C1DA" w14:textId="499CB8FA" w:rsidR="00547D20" w:rsidRDefault="00547D20" w:rsidP="005C21E2">
      <w:pPr>
        <w:pStyle w:val="Caption"/>
        <w:spacing w:before="120"/>
      </w:pPr>
      <w:bookmarkStart w:id="202" w:name="_Toc144484881"/>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48</w:t>
      </w:r>
      <w:r w:rsidR="00E71E96">
        <w:rPr>
          <w:noProof/>
        </w:rPr>
        <w:fldChar w:fldCharType="end"/>
      </w:r>
      <w:r w:rsidRPr="00547D20">
        <w:t xml:space="preserve"> </w:t>
      </w:r>
      <w:r>
        <w:t>Bảng lựa chọn của hóa đơn</w:t>
      </w:r>
      <w:bookmarkEnd w:id="202"/>
    </w:p>
    <w:p w14:paraId="00E1580F" w14:textId="6B77F19F" w:rsidR="00A459E8" w:rsidRDefault="00A459E8" w:rsidP="00A459E8">
      <w:pPr>
        <w:pStyle w:val="Nidungvnbn"/>
      </w:pPr>
      <w:r>
        <w:t>Chọn vào “Detail” để xem chi tiết hóa đơn</w:t>
      </w:r>
    </w:p>
    <w:p w14:paraId="69833C07" w14:textId="77777777" w:rsidR="00A459E8" w:rsidRDefault="00A459E8" w:rsidP="00A459E8">
      <w:pPr>
        <w:keepNext/>
        <w:jc w:val="center"/>
      </w:pPr>
      <w:r w:rsidRPr="00140FA5">
        <w:rPr>
          <w:noProof/>
        </w:rPr>
        <w:drawing>
          <wp:inline distT="0" distB="0" distL="0" distR="0" wp14:anchorId="37717115" wp14:editId="42755EA9">
            <wp:extent cx="5579745" cy="3981250"/>
            <wp:effectExtent l="0" t="0" r="1905" b="635"/>
            <wp:docPr id="2087301698" name="Picture 208730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981250"/>
                    </a:xfrm>
                    <a:prstGeom prst="rect">
                      <a:avLst/>
                    </a:prstGeom>
                  </pic:spPr>
                </pic:pic>
              </a:graphicData>
            </a:graphic>
          </wp:inline>
        </w:drawing>
      </w:r>
    </w:p>
    <w:p w14:paraId="4431E881" w14:textId="6F338C6F" w:rsidR="007D0608" w:rsidRDefault="00A459E8" w:rsidP="005C21E2">
      <w:pPr>
        <w:pStyle w:val="Caption"/>
        <w:spacing w:before="120"/>
      </w:pPr>
      <w:bookmarkStart w:id="203" w:name="_Toc144484882"/>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49</w:t>
      </w:r>
      <w:r w:rsidR="00E71E96">
        <w:rPr>
          <w:noProof/>
        </w:rPr>
        <w:fldChar w:fldCharType="end"/>
      </w:r>
      <w:r w:rsidRPr="00A459E8">
        <w:t xml:space="preserve"> </w:t>
      </w:r>
      <w:r>
        <w:t>Chi tiết hóa đơn</w:t>
      </w:r>
      <w:bookmarkEnd w:id="203"/>
    </w:p>
    <w:p w14:paraId="671DD2DD" w14:textId="7D18DF1E" w:rsidR="00D8376E" w:rsidRDefault="00D8376E" w:rsidP="007D0608">
      <w:pPr>
        <w:spacing w:after="200" w:line="276" w:lineRule="auto"/>
      </w:pPr>
    </w:p>
    <w:p w14:paraId="7CB8507C" w14:textId="77777777" w:rsidR="002E697C" w:rsidRPr="007D0608" w:rsidRDefault="002E697C" w:rsidP="007D0608">
      <w:pPr>
        <w:spacing w:after="200" w:line="276" w:lineRule="auto"/>
        <w:rPr>
          <w:bCs/>
          <w:sz w:val="26"/>
          <w:szCs w:val="26"/>
        </w:rPr>
      </w:pPr>
    </w:p>
    <w:p w14:paraId="16E3762F" w14:textId="5C588A20" w:rsidR="00A459E8" w:rsidRDefault="00D8376E" w:rsidP="00D8376E">
      <w:pPr>
        <w:pStyle w:val="Heading2"/>
      </w:pPr>
      <w:bookmarkStart w:id="204" w:name="_Toc144484781"/>
      <w:r>
        <w:lastRenderedPageBreak/>
        <w:t>Chức năng Xóa hóa đơn</w:t>
      </w:r>
      <w:bookmarkEnd w:id="204"/>
    </w:p>
    <w:p w14:paraId="5603D16C" w14:textId="77777777" w:rsidR="00360409" w:rsidRDefault="00360409" w:rsidP="00360409">
      <w:pPr>
        <w:pStyle w:val="Nidungvnbn"/>
      </w:pPr>
      <w:r w:rsidRPr="00360409">
        <w:t>Chọn “Delete” để xóa hóa đơn. Sau khi chọn sẽ hiện lên Modal để xác nhận xóa hóa đơn.</w:t>
      </w:r>
    </w:p>
    <w:p w14:paraId="01216927" w14:textId="77777777" w:rsidR="00072A5D" w:rsidRPr="00072A5D" w:rsidRDefault="00072A5D" w:rsidP="00496B47">
      <w:pPr>
        <w:pStyle w:val="Nidungvnbn"/>
        <w:numPr>
          <w:ilvl w:val="0"/>
          <w:numId w:val="18"/>
        </w:numPr>
      </w:pPr>
      <w:r w:rsidRPr="00072A5D">
        <w:t>Nếu chọn “Delete” sẽ xóa hóa đơn.</w:t>
      </w:r>
    </w:p>
    <w:p w14:paraId="40BF2CAB" w14:textId="79CBA627" w:rsidR="00072A5D" w:rsidRPr="00072A5D" w:rsidRDefault="00072A5D" w:rsidP="00496B47">
      <w:pPr>
        <w:pStyle w:val="Nidungvnbn"/>
        <w:numPr>
          <w:ilvl w:val="0"/>
          <w:numId w:val="18"/>
        </w:numPr>
      </w:pPr>
      <w:r w:rsidRPr="00072A5D">
        <w:t>Nếu chọn “ Cancel” sẽ hủy hành động xóa</w:t>
      </w:r>
    </w:p>
    <w:p w14:paraId="361C6E19" w14:textId="77777777" w:rsidR="004B4DE9" w:rsidRDefault="004B4DE9" w:rsidP="004B4DE9">
      <w:pPr>
        <w:keepNext/>
        <w:jc w:val="center"/>
      </w:pPr>
      <w:r w:rsidRPr="00140FA5">
        <w:rPr>
          <w:noProof/>
        </w:rPr>
        <w:drawing>
          <wp:inline distT="0" distB="0" distL="0" distR="0" wp14:anchorId="7A8EF43B" wp14:editId="0CFBB4F4">
            <wp:extent cx="4981334" cy="1434161"/>
            <wp:effectExtent l="0" t="0" r="0" b="0"/>
            <wp:docPr id="2087301699" name="Picture 208730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97075" cy="1438693"/>
                    </a:xfrm>
                    <a:prstGeom prst="rect">
                      <a:avLst/>
                    </a:prstGeom>
                  </pic:spPr>
                </pic:pic>
              </a:graphicData>
            </a:graphic>
          </wp:inline>
        </w:drawing>
      </w:r>
    </w:p>
    <w:p w14:paraId="24A4DF8B" w14:textId="0205CF63" w:rsidR="004B4DE9" w:rsidRDefault="004B4DE9" w:rsidP="005C21E2">
      <w:pPr>
        <w:pStyle w:val="Caption"/>
        <w:spacing w:before="120"/>
      </w:pPr>
      <w:bookmarkStart w:id="205" w:name="_Toc144484883"/>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50</w:t>
      </w:r>
      <w:r w:rsidR="00E71E96">
        <w:rPr>
          <w:noProof/>
        </w:rPr>
        <w:fldChar w:fldCharType="end"/>
      </w:r>
      <w:r w:rsidRPr="004B4DE9">
        <w:t xml:space="preserve"> </w:t>
      </w:r>
      <w:r>
        <w:t>Modal xác nhận xóa hóa đơn</w:t>
      </w:r>
      <w:bookmarkEnd w:id="205"/>
    </w:p>
    <w:p w14:paraId="53461848" w14:textId="2C17DE60" w:rsidR="00774F51" w:rsidRDefault="00774F51" w:rsidP="00774F51">
      <w:pPr>
        <w:pStyle w:val="Heading2"/>
      </w:pPr>
      <w:bookmarkStart w:id="206" w:name="_Toc144484782"/>
      <w:r>
        <w:t>Chức năng Xem thống kê doanh thu</w:t>
      </w:r>
      <w:bookmarkEnd w:id="206"/>
    </w:p>
    <w:p w14:paraId="1AFF76CD" w14:textId="35F84267" w:rsidR="00774F51" w:rsidRDefault="00774F51" w:rsidP="00774F51">
      <w:pPr>
        <w:pStyle w:val="Nidungvnbn"/>
      </w:pPr>
      <w:r>
        <w:t>Ở thanh sidebar chọn tab Statistic để chuyển hướng sau mục Thống kê để xem thống kê theo thời gian</w:t>
      </w:r>
    </w:p>
    <w:p w14:paraId="06D7499E" w14:textId="77777777" w:rsidR="00774F51" w:rsidRDefault="00774F51" w:rsidP="00774F51">
      <w:pPr>
        <w:keepNext/>
        <w:jc w:val="center"/>
      </w:pPr>
      <w:r w:rsidRPr="00140FA5">
        <w:rPr>
          <w:noProof/>
        </w:rPr>
        <w:drawing>
          <wp:inline distT="0" distB="0" distL="0" distR="0" wp14:anchorId="52CFCB7A" wp14:editId="19351E28">
            <wp:extent cx="4904679" cy="2625221"/>
            <wp:effectExtent l="0" t="0" r="0" b="3810"/>
            <wp:docPr id="2087301700" name="Picture 208730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15398" cy="2630958"/>
                    </a:xfrm>
                    <a:prstGeom prst="rect">
                      <a:avLst/>
                    </a:prstGeom>
                  </pic:spPr>
                </pic:pic>
              </a:graphicData>
            </a:graphic>
          </wp:inline>
        </w:drawing>
      </w:r>
    </w:p>
    <w:p w14:paraId="610C2909" w14:textId="0D626A67" w:rsidR="00774F51" w:rsidRDefault="00774F51" w:rsidP="005C21E2">
      <w:pPr>
        <w:pStyle w:val="Caption"/>
        <w:spacing w:before="120"/>
      </w:pPr>
      <w:bookmarkStart w:id="207" w:name="_Toc144484884"/>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51</w:t>
      </w:r>
      <w:r w:rsidR="00E71E96">
        <w:rPr>
          <w:noProof/>
        </w:rPr>
        <w:fldChar w:fldCharType="end"/>
      </w:r>
      <w:r w:rsidRPr="00774F51">
        <w:t xml:space="preserve"> </w:t>
      </w:r>
      <w:r>
        <w:t>Giao diện Thống kê</w:t>
      </w:r>
      <w:bookmarkEnd w:id="207"/>
    </w:p>
    <w:p w14:paraId="158615DB" w14:textId="77777777" w:rsidR="00446DA8" w:rsidRPr="00446DA8" w:rsidRDefault="00446DA8" w:rsidP="00446DA8">
      <w:pPr>
        <w:pStyle w:val="Nidungvnbn"/>
      </w:pPr>
      <w:r w:rsidRPr="00446DA8">
        <w:t>Trong mục thống kê có các thông tin thống kê như sau:</w:t>
      </w:r>
    </w:p>
    <w:p w14:paraId="54013C83" w14:textId="77777777" w:rsidR="00446DA8" w:rsidRDefault="00446DA8" w:rsidP="00496B47">
      <w:pPr>
        <w:pStyle w:val="Nidungvnbn"/>
        <w:numPr>
          <w:ilvl w:val="1"/>
          <w:numId w:val="19"/>
        </w:numPr>
      </w:pPr>
      <w:r w:rsidRPr="00446DA8">
        <w:t>Revenue : Thống kê doanh thu trong khoảng thời gian được chọn và phần trăm tăng trưởng so với khoảng thời gian trước đó.</w:t>
      </w:r>
    </w:p>
    <w:p w14:paraId="49E5C3C4" w14:textId="77777777" w:rsidR="00446DA8" w:rsidRDefault="00446DA8" w:rsidP="00446DA8">
      <w:pPr>
        <w:keepNext/>
        <w:jc w:val="center"/>
      </w:pPr>
      <w:r w:rsidRPr="00140FA5">
        <w:rPr>
          <w:noProof/>
        </w:rPr>
        <w:lastRenderedPageBreak/>
        <w:drawing>
          <wp:inline distT="0" distB="0" distL="0" distR="0" wp14:anchorId="08D3E8E8" wp14:editId="50741BA4">
            <wp:extent cx="2641587" cy="1213871"/>
            <wp:effectExtent l="0" t="0" r="6985" b="5715"/>
            <wp:docPr id="2087301703" name="Picture 208730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56178" cy="1220576"/>
                    </a:xfrm>
                    <a:prstGeom prst="rect">
                      <a:avLst/>
                    </a:prstGeom>
                  </pic:spPr>
                </pic:pic>
              </a:graphicData>
            </a:graphic>
          </wp:inline>
        </w:drawing>
      </w:r>
    </w:p>
    <w:p w14:paraId="09152156" w14:textId="0FDC5A03" w:rsidR="00446DA8" w:rsidRDefault="00446DA8" w:rsidP="005C21E2">
      <w:pPr>
        <w:pStyle w:val="Caption"/>
        <w:spacing w:before="120"/>
      </w:pPr>
      <w:bookmarkStart w:id="208" w:name="_Toc144484885"/>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52</w:t>
      </w:r>
      <w:r w:rsidR="00E71E96">
        <w:rPr>
          <w:noProof/>
        </w:rPr>
        <w:fldChar w:fldCharType="end"/>
      </w:r>
      <w:r w:rsidRPr="00446DA8">
        <w:t xml:space="preserve"> </w:t>
      </w:r>
      <w:r>
        <w:t>Thống kê doanh thu và phần trăm tăng trưởng</w:t>
      </w:r>
      <w:bookmarkEnd w:id="208"/>
    </w:p>
    <w:p w14:paraId="6D096ADC" w14:textId="77777777" w:rsidR="008027E8" w:rsidRDefault="008027E8" w:rsidP="00496B47">
      <w:pPr>
        <w:pStyle w:val="Nidungvnbn"/>
        <w:numPr>
          <w:ilvl w:val="1"/>
          <w:numId w:val="19"/>
        </w:numPr>
      </w:pPr>
      <w:r w:rsidRPr="008027E8">
        <w:t>Products Sold: Thống kê số lượng sản phẩm được bán trong khoảng thời gian được chọn và phần trăm tăng trưởng so với khoảng thời gian trước đó.</w:t>
      </w:r>
    </w:p>
    <w:p w14:paraId="12134E76" w14:textId="77777777" w:rsidR="008027E8" w:rsidRDefault="008027E8" w:rsidP="008027E8">
      <w:pPr>
        <w:keepNext/>
        <w:jc w:val="center"/>
      </w:pPr>
      <w:r w:rsidRPr="00140FA5">
        <w:rPr>
          <w:noProof/>
        </w:rPr>
        <w:drawing>
          <wp:inline distT="0" distB="0" distL="0" distR="0" wp14:anchorId="21DECBE4" wp14:editId="3F9D0ABF">
            <wp:extent cx="2769599" cy="1323468"/>
            <wp:effectExtent l="0" t="0" r="0" b="0"/>
            <wp:docPr id="2087301704" name="Picture 208730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90992" cy="1333691"/>
                    </a:xfrm>
                    <a:prstGeom prst="rect">
                      <a:avLst/>
                    </a:prstGeom>
                  </pic:spPr>
                </pic:pic>
              </a:graphicData>
            </a:graphic>
          </wp:inline>
        </w:drawing>
      </w:r>
    </w:p>
    <w:p w14:paraId="14FA3315" w14:textId="44D26929" w:rsidR="008027E8" w:rsidRDefault="008027E8" w:rsidP="005C21E2">
      <w:pPr>
        <w:pStyle w:val="Caption"/>
        <w:spacing w:before="120"/>
      </w:pPr>
      <w:bookmarkStart w:id="209" w:name="_Toc144484886"/>
      <w:r>
        <w:t xml:space="preserve">Hình </w:t>
      </w:r>
      <w:r w:rsidR="00E71E96">
        <w:fldChar w:fldCharType="begin"/>
      </w:r>
      <w:r w:rsidR="00E71E96">
        <w:instrText xml:space="preserve"> STY</w:instrText>
      </w:r>
      <w:r w:rsidR="00E71E96">
        <w:instrText xml:space="preserve">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53</w:t>
      </w:r>
      <w:r w:rsidR="00E71E96">
        <w:rPr>
          <w:noProof/>
        </w:rPr>
        <w:fldChar w:fldCharType="end"/>
      </w:r>
      <w:r w:rsidRPr="008027E8">
        <w:t xml:space="preserve"> </w:t>
      </w:r>
      <w:r>
        <w:t>Thống kê số lượng sản phẩm được bán và phần trăm tăng trưởng</w:t>
      </w:r>
      <w:bookmarkEnd w:id="209"/>
    </w:p>
    <w:p w14:paraId="40DC1A37" w14:textId="3A870958" w:rsidR="00787864" w:rsidRDefault="00787864" w:rsidP="00496B47">
      <w:pPr>
        <w:pStyle w:val="Nidungvnbn"/>
        <w:numPr>
          <w:ilvl w:val="1"/>
          <w:numId w:val="19"/>
        </w:numPr>
      </w:pPr>
      <w:r w:rsidRPr="00787864">
        <w:t>Total Bills: Thống kê số lượng đơn hàng trong khoảng thời gian được chọn và phần trăm tăng trưởng so với khoảng thời gian trước đó.</w:t>
      </w:r>
    </w:p>
    <w:p w14:paraId="201A1339" w14:textId="77777777" w:rsidR="00787864" w:rsidRDefault="00787864" w:rsidP="00787864">
      <w:pPr>
        <w:keepNext/>
        <w:jc w:val="center"/>
      </w:pPr>
      <w:r w:rsidRPr="00140FA5">
        <w:rPr>
          <w:noProof/>
        </w:rPr>
        <w:drawing>
          <wp:inline distT="0" distB="0" distL="0" distR="0" wp14:anchorId="10F36B03" wp14:editId="439AC6DA">
            <wp:extent cx="2822043" cy="1319988"/>
            <wp:effectExtent l="0" t="0" r="0" b="0"/>
            <wp:docPr id="2087301705" name="Picture 208730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6078" cy="1335908"/>
                    </a:xfrm>
                    <a:prstGeom prst="rect">
                      <a:avLst/>
                    </a:prstGeom>
                  </pic:spPr>
                </pic:pic>
              </a:graphicData>
            </a:graphic>
          </wp:inline>
        </w:drawing>
      </w:r>
    </w:p>
    <w:p w14:paraId="2D7CCE8E" w14:textId="4256CF2D" w:rsidR="00787864" w:rsidRDefault="00787864" w:rsidP="005C21E2">
      <w:pPr>
        <w:pStyle w:val="Caption"/>
        <w:spacing w:before="120"/>
      </w:pPr>
      <w:bookmarkStart w:id="210" w:name="_Toc144484887"/>
      <w:r>
        <w:t xml:space="preserve">Hình </w:t>
      </w:r>
      <w:r w:rsidR="00E71E96">
        <w:fldChar w:fldCharType="begin"/>
      </w:r>
      <w:r w:rsidR="00E71E96">
        <w:instrText xml:space="preserve"> STYLEREF</w:instrText>
      </w:r>
      <w:r w:rsidR="00E71E96">
        <w:instrText xml:space="preserve">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54</w:t>
      </w:r>
      <w:r w:rsidR="00E71E96">
        <w:rPr>
          <w:noProof/>
        </w:rPr>
        <w:fldChar w:fldCharType="end"/>
      </w:r>
      <w:r>
        <w:t>:</w:t>
      </w:r>
      <w:r w:rsidRPr="00140FA5">
        <w:t xml:space="preserve"> </w:t>
      </w:r>
      <w:r>
        <w:t>Thống kê số lượng hóa đơn và phần trăm tăng trưởng</w:t>
      </w:r>
      <w:bookmarkEnd w:id="210"/>
    </w:p>
    <w:p w14:paraId="787C57E5" w14:textId="6978BCCD" w:rsidR="001C672F" w:rsidRDefault="001C672F" w:rsidP="00496B47">
      <w:pPr>
        <w:pStyle w:val="Nidungvnbn"/>
        <w:numPr>
          <w:ilvl w:val="1"/>
          <w:numId w:val="19"/>
        </w:numPr>
      </w:pPr>
      <w:r w:rsidRPr="001C672F">
        <w:t>Cash/Banking: Thống kê tiền mặt và banking trong khoảng thời gian được chọn và phần trăm tăng trưởng so với khoảng thời gian trước đó</w:t>
      </w:r>
    </w:p>
    <w:p w14:paraId="53C1E289" w14:textId="77777777" w:rsidR="001C672F" w:rsidRDefault="001C672F" w:rsidP="001C672F">
      <w:pPr>
        <w:keepNext/>
        <w:jc w:val="center"/>
      </w:pPr>
      <w:r w:rsidRPr="00F72041">
        <w:rPr>
          <w:noProof/>
        </w:rPr>
        <w:lastRenderedPageBreak/>
        <w:drawing>
          <wp:inline distT="0" distB="0" distL="0" distR="0" wp14:anchorId="52D99E88" wp14:editId="57AAAB28">
            <wp:extent cx="2593125" cy="1305587"/>
            <wp:effectExtent l="0" t="0" r="0" b="8890"/>
            <wp:docPr id="2087301706" name="Picture 208730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22025" cy="1320137"/>
                    </a:xfrm>
                    <a:prstGeom prst="rect">
                      <a:avLst/>
                    </a:prstGeom>
                  </pic:spPr>
                </pic:pic>
              </a:graphicData>
            </a:graphic>
          </wp:inline>
        </w:drawing>
      </w:r>
    </w:p>
    <w:p w14:paraId="3201A6E4" w14:textId="5BC43810" w:rsidR="001C672F" w:rsidRDefault="001C672F" w:rsidP="005C21E2">
      <w:pPr>
        <w:pStyle w:val="Caption"/>
        <w:spacing w:before="120"/>
      </w:pPr>
      <w:bookmarkStart w:id="211" w:name="_Toc144484888"/>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55</w:t>
      </w:r>
      <w:r w:rsidR="00E71E96">
        <w:rPr>
          <w:noProof/>
        </w:rPr>
        <w:fldChar w:fldCharType="end"/>
      </w:r>
      <w:r w:rsidRPr="001C672F">
        <w:t xml:space="preserve"> </w:t>
      </w:r>
      <w:r>
        <w:t>Thống kê tiền và phần trăm tăng trưởng</w:t>
      </w:r>
      <w:bookmarkEnd w:id="211"/>
    </w:p>
    <w:p w14:paraId="2C86C26B" w14:textId="4BE1923C" w:rsidR="00924DD0" w:rsidRDefault="00924DD0" w:rsidP="00496B47">
      <w:pPr>
        <w:pStyle w:val="Nidungvnbn"/>
        <w:numPr>
          <w:ilvl w:val="1"/>
          <w:numId w:val="19"/>
        </w:numPr>
      </w:pPr>
      <w:r w:rsidRPr="00924DD0">
        <w:t>Daily Sales: Thống kê doanh thu theo từng ngày trong khoảng thời gian được chọn.</w:t>
      </w:r>
    </w:p>
    <w:p w14:paraId="5B317618" w14:textId="77777777" w:rsidR="00924DD0" w:rsidRDefault="00924DD0" w:rsidP="00924DD0">
      <w:pPr>
        <w:keepNext/>
        <w:jc w:val="center"/>
      </w:pPr>
      <w:r w:rsidRPr="00140FA5">
        <w:rPr>
          <w:noProof/>
        </w:rPr>
        <w:drawing>
          <wp:inline distT="0" distB="0" distL="0" distR="0" wp14:anchorId="61904DCB" wp14:editId="2FCE3125">
            <wp:extent cx="4980011" cy="1882588"/>
            <wp:effectExtent l="0" t="0" r="0" b="3810"/>
            <wp:docPr id="2087301702" name="Picture 208730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2890" cy="1891237"/>
                    </a:xfrm>
                    <a:prstGeom prst="rect">
                      <a:avLst/>
                    </a:prstGeom>
                  </pic:spPr>
                </pic:pic>
              </a:graphicData>
            </a:graphic>
          </wp:inline>
        </w:drawing>
      </w:r>
    </w:p>
    <w:p w14:paraId="5D384FF1" w14:textId="6DE0B37B" w:rsidR="00924DD0" w:rsidRDefault="00924DD0" w:rsidP="005C21E2">
      <w:pPr>
        <w:pStyle w:val="Caption"/>
        <w:spacing w:before="120"/>
      </w:pPr>
      <w:bookmarkStart w:id="212" w:name="_Toc144484889"/>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56</w:t>
      </w:r>
      <w:r w:rsidR="00E71E96">
        <w:rPr>
          <w:noProof/>
        </w:rPr>
        <w:fldChar w:fldCharType="end"/>
      </w:r>
      <w:r w:rsidRPr="00924DD0">
        <w:t xml:space="preserve"> </w:t>
      </w:r>
      <w:r>
        <w:t>Thống kê theo ngày trong khoảng được chọn</w:t>
      </w:r>
      <w:bookmarkEnd w:id="212"/>
    </w:p>
    <w:p w14:paraId="48A1055A" w14:textId="77777777" w:rsidR="00CA2FAF" w:rsidRDefault="00CA2FAF" w:rsidP="00CA2FAF">
      <w:pPr>
        <w:pStyle w:val="Nidungvnbn"/>
      </w:pPr>
      <w:r w:rsidRPr="00CA2FAF">
        <w:t>Có thể chọn khoảng thời gian để xem thống kê bằng cách chọn vào ô thời gian ở góc trên bên phải.</w:t>
      </w:r>
    </w:p>
    <w:p w14:paraId="12D55B4C" w14:textId="77777777" w:rsidR="00CA2FAF" w:rsidRDefault="00CA2FAF" w:rsidP="00CA2FAF">
      <w:pPr>
        <w:keepNext/>
        <w:jc w:val="center"/>
      </w:pPr>
      <w:r w:rsidRPr="00140FA5">
        <w:rPr>
          <w:noProof/>
        </w:rPr>
        <w:drawing>
          <wp:inline distT="0" distB="0" distL="0" distR="0" wp14:anchorId="00D1EEC0" wp14:editId="74A5AD9F">
            <wp:extent cx="4599970" cy="2769262"/>
            <wp:effectExtent l="0" t="0" r="0" b="0"/>
            <wp:docPr id="2087301701" name="Picture 208730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0800" cy="2775782"/>
                    </a:xfrm>
                    <a:prstGeom prst="rect">
                      <a:avLst/>
                    </a:prstGeom>
                  </pic:spPr>
                </pic:pic>
              </a:graphicData>
            </a:graphic>
          </wp:inline>
        </w:drawing>
      </w:r>
    </w:p>
    <w:p w14:paraId="0C3D99DB" w14:textId="08DF9425" w:rsidR="00CA2FAF" w:rsidRDefault="00CA2FAF" w:rsidP="005C21E2">
      <w:pPr>
        <w:pStyle w:val="Caption"/>
        <w:spacing w:before="120"/>
      </w:pPr>
      <w:bookmarkStart w:id="213" w:name="_Toc144484890"/>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57</w:t>
      </w:r>
      <w:r w:rsidR="00E71E96">
        <w:rPr>
          <w:noProof/>
        </w:rPr>
        <w:fldChar w:fldCharType="end"/>
      </w:r>
      <w:r w:rsidRPr="00CA2FAF">
        <w:t xml:space="preserve"> </w:t>
      </w:r>
      <w:r>
        <w:t>Bảng thời gian để chọn khoảng muốn xem thống kê</w:t>
      </w:r>
      <w:bookmarkEnd w:id="213"/>
    </w:p>
    <w:p w14:paraId="77E3EAD1" w14:textId="35B92CB8" w:rsidR="002179D5" w:rsidRPr="001A0387" w:rsidRDefault="001A0387" w:rsidP="00E20615">
      <w:pPr>
        <w:pStyle w:val="Nidungvnbn"/>
      </w:pPr>
      <w:r>
        <w:lastRenderedPageBreak/>
        <w:t>Sau khi chọn xong người dùng chọn bên ngoài để đóng bảng chọn thời gian và hệ thống sẽ tính toán và trả về kết quả ở giao diện</w:t>
      </w:r>
    </w:p>
    <w:p w14:paraId="7676DA48" w14:textId="6B1AC050" w:rsidR="00CA2FAF" w:rsidRDefault="00AB0241" w:rsidP="00AB0241">
      <w:pPr>
        <w:pStyle w:val="Heading2"/>
      </w:pPr>
      <w:bookmarkStart w:id="214" w:name="_Toc144484783"/>
      <w:r>
        <w:t>Chức năng Xem sản phẩm hết hàng</w:t>
      </w:r>
      <w:bookmarkEnd w:id="214"/>
    </w:p>
    <w:p w14:paraId="5B746B4F" w14:textId="7963B303" w:rsidR="002179D5" w:rsidRDefault="002179D5" w:rsidP="002179D5">
      <w:pPr>
        <w:pStyle w:val="Nidungvnbn"/>
      </w:pPr>
      <w:r>
        <w:t>Để xem được sản phẩm hết hàng, ở trang thống kê cần lướt xuống bên dưới để thấy giao diện như sau.</w:t>
      </w:r>
    </w:p>
    <w:p w14:paraId="5DF4EE97" w14:textId="77777777" w:rsidR="002179D5" w:rsidRDefault="002179D5" w:rsidP="002179D5">
      <w:pPr>
        <w:keepNext/>
        <w:jc w:val="center"/>
      </w:pPr>
      <w:r w:rsidRPr="000626B0">
        <w:rPr>
          <w:noProof/>
        </w:rPr>
        <w:drawing>
          <wp:inline distT="0" distB="0" distL="0" distR="0" wp14:anchorId="7935B333" wp14:editId="313D3D0A">
            <wp:extent cx="5134272" cy="2009014"/>
            <wp:effectExtent l="0" t="0" r="0" b="0"/>
            <wp:docPr id="2087301709" name="Picture 208730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5757" cy="2013508"/>
                    </a:xfrm>
                    <a:prstGeom prst="rect">
                      <a:avLst/>
                    </a:prstGeom>
                  </pic:spPr>
                </pic:pic>
              </a:graphicData>
            </a:graphic>
          </wp:inline>
        </w:drawing>
      </w:r>
    </w:p>
    <w:p w14:paraId="651C34F4" w14:textId="1C68DD12" w:rsidR="002179D5" w:rsidRDefault="002179D5" w:rsidP="005C21E2">
      <w:pPr>
        <w:pStyle w:val="Caption"/>
        <w:spacing w:before="120"/>
      </w:pPr>
      <w:bookmarkStart w:id="215" w:name="_Toc144484891"/>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58</w:t>
      </w:r>
      <w:r w:rsidR="00E71E96">
        <w:rPr>
          <w:noProof/>
        </w:rPr>
        <w:fldChar w:fldCharType="end"/>
      </w:r>
      <w:r w:rsidRPr="002179D5">
        <w:t xml:space="preserve"> </w:t>
      </w:r>
      <w:r>
        <w:t>Xem sản phẩm hết hàng</w:t>
      </w:r>
      <w:bookmarkEnd w:id="215"/>
    </w:p>
    <w:p w14:paraId="0E77B400" w14:textId="21410F03" w:rsidR="00727132" w:rsidRDefault="00727132" w:rsidP="00727132">
      <w:pPr>
        <w:pStyle w:val="Nidungvnbn"/>
      </w:pPr>
      <w:r>
        <w:t>Chọn vào “View All” để xem tất cả.</w:t>
      </w:r>
    </w:p>
    <w:p w14:paraId="1787F72A" w14:textId="77777777" w:rsidR="00727132" w:rsidRDefault="00727132" w:rsidP="00727132">
      <w:pPr>
        <w:keepNext/>
        <w:jc w:val="center"/>
      </w:pPr>
      <w:r w:rsidRPr="00F72041">
        <w:rPr>
          <w:noProof/>
        </w:rPr>
        <w:drawing>
          <wp:inline distT="0" distB="0" distL="0" distR="0" wp14:anchorId="71E22CD7" wp14:editId="626D6951">
            <wp:extent cx="5579745" cy="3264894"/>
            <wp:effectExtent l="0" t="0" r="1905" b="0"/>
            <wp:docPr id="2087301710" name="Picture 208730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264894"/>
                    </a:xfrm>
                    <a:prstGeom prst="rect">
                      <a:avLst/>
                    </a:prstGeom>
                  </pic:spPr>
                </pic:pic>
              </a:graphicData>
            </a:graphic>
          </wp:inline>
        </w:drawing>
      </w:r>
    </w:p>
    <w:p w14:paraId="6576A19E" w14:textId="35D5B182" w:rsidR="00727132" w:rsidRDefault="00727132" w:rsidP="005C21E2">
      <w:pPr>
        <w:pStyle w:val="Caption"/>
        <w:spacing w:before="120"/>
      </w:pPr>
      <w:bookmarkStart w:id="216" w:name="_Toc144484892"/>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59</w:t>
      </w:r>
      <w:r w:rsidR="00E71E96">
        <w:rPr>
          <w:noProof/>
        </w:rPr>
        <w:fldChar w:fldCharType="end"/>
      </w:r>
      <w:r w:rsidRPr="00727132">
        <w:t xml:space="preserve"> </w:t>
      </w:r>
      <w:r>
        <w:t>Xem tất cả sản phẩm hết hàng và sắp hết</w:t>
      </w:r>
      <w:bookmarkEnd w:id="216"/>
    </w:p>
    <w:p w14:paraId="67774C4B" w14:textId="77777777" w:rsidR="005C21E2" w:rsidRPr="005C21E2" w:rsidRDefault="005C21E2" w:rsidP="005C21E2"/>
    <w:p w14:paraId="693ECE43" w14:textId="297BD528" w:rsidR="00515A81" w:rsidRDefault="00515A81" w:rsidP="00515A81">
      <w:pPr>
        <w:pStyle w:val="Heading2"/>
      </w:pPr>
      <w:bookmarkStart w:id="217" w:name="_Toc144484784"/>
      <w:r>
        <w:lastRenderedPageBreak/>
        <w:t>Chức năng Xem sản phẩm xu hướng</w:t>
      </w:r>
      <w:bookmarkEnd w:id="217"/>
    </w:p>
    <w:p w14:paraId="350007DD" w14:textId="031BC380" w:rsidR="00515A81" w:rsidRPr="00515A81" w:rsidRDefault="00515A81" w:rsidP="00515A81">
      <w:pPr>
        <w:pStyle w:val="Nidungvnbn"/>
      </w:pPr>
      <w:r w:rsidRPr="00515A81">
        <w:t>Để xem được sản phẩm xu hướng, ở trang thống kê cần lướt xuống bên dưới để thấy giao diện.</w:t>
      </w:r>
    </w:p>
    <w:p w14:paraId="158A8B1A" w14:textId="77777777" w:rsidR="00515A81" w:rsidRDefault="00515A81" w:rsidP="00515A81">
      <w:pPr>
        <w:keepNext/>
        <w:jc w:val="center"/>
      </w:pPr>
      <w:r w:rsidRPr="000626B0">
        <w:rPr>
          <w:noProof/>
        </w:rPr>
        <w:drawing>
          <wp:inline distT="0" distB="0" distL="0" distR="0" wp14:anchorId="6ACC5558" wp14:editId="5F964297">
            <wp:extent cx="5579745" cy="2138668"/>
            <wp:effectExtent l="0" t="0" r="1905" b="0"/>
            <wp:docPr id="2087301707" name="Picture 208730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2138668"/>
                    </a:xfrm>
                    <a:prstGeom prst="rect">
                      <a:avLst/>
                    </a:prstGeom>
                  </pic:spPr>
                </pic:pic>
              </a:graphicData>
            </a:graphic>
          </wp:inline>
        </w:drawing>
      </w:r>
    </w:p>
    <w:p w14:paraId="0D614A70" w14:textId="12B0D6CB" w:rsidR="00515A81" w:rsidRDefault="00515A81" w:rsidP="005C21E2">
      <w:pPr>
        <w:pStyle w:val="Caption"/>
        <w:spacing w:before="120"/>
      </w:pPr>
      <w:bookmarkStart w:id="218" w:name="_Toc144484893"/>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60</w:t>
      </w:r>
      <w:r w:rsidR="00E71E96">
        <w:rPr>
          <w:noProof/>
        </w:rPr>
        <w:fldChar w:fldCharType="end"/>
      </w:r>
      <w:r w:rsidRPr="00515A81">
        <w:t xml:space="preserve"> </w:t>
      </w:r>
      <w:r>
        <w:t>Xem sản phẩm xu hướng</w:t>
      </w:r>
      <w:bookmarkEnd w:id="218"/>
    </w:p>
    <w:p w14:paraId="495D63C7" w14:textId="119D6826" w:rsidR="002C2855" w:rsidRPr="002C2855" w:rsidRDefault="002C2855" w:rsidP="002C2855">
      <w:pPr>
        <w:pStyle w:val="Nidungvnbn"/>
      </w:pPr>
      <w:r w:rsidRPr="00515A81">
        <w:t>Chọn vào “View All” để xem tất cả</w:t>
      </w:r>
      <w:r>
        <w:t>.</w:t>
      </w:r>
    </w:p>
    <w:p w14:paraId="310CF739" w14:textId="77777777" w:rsidR="00DA2458" w:rsidRDefault="00DA2458" w:rsidP="00DA2458">
      <w:pPr>
        <w:keepNext/>
        <w:jc w:val="center"/>
      </w:pPr>
      <w:r w:rsidRPr="00F72041">
        <w:rPr>
          <w:noProof/>
        </w:rPr>
        <w:drawing>
          <wp:inline distT="0" distB="0" distL="0" distR="0" wp14:anchorId="433DBEE2" wp14:editId="3AD23BF1">
            <wp:extent cx="5579745" cy="3524887"/>
            <wp:effectExtent l="0" t="0" r="1905" b="0"/>
            <wp:docPr id="2087301708" name="Picture 208730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3524887"/>
                    </a:xfrm>
                    <a:prstGeom prst="rect">
                      <a:avLst/>
                    </a:prstGeom>
                  </pic:spPr>
                </pic:pic>
              </a:graphicData>
            </a:graphic>
          </wp:inline>
        </w:drawing>
      </w:r>
    </w:p>
    <w:p w14:paraId="461C58AE" w14:textId="3884AB22" w:rsidR="002C32E0" w:rsidRDefault="00DA2458" w:rsidP="005C21E2">
      <w:pPr>
        <w:pStyle w:val="Caption"/>
        <w:spacing w:before="120"/>
      </w:pPr>
      <w:bookmarkStart w:id="219" w:name="_Toc144484894"/>
      <w:r>
        <w:t xml:space="preserve">Hình </w:t>
      </w:r>
      <w:r w:rsidR="00E71E96">
        <w:fldChar w:fldCharType="begin"/>
      </w:r>
      <w:r w:rsidR="00E71E96">
        <w:instrText xml:space="preserve"> STYLEREF 1 \s </w:instrText>
      </w:r>
      <w:r w:rsidR="00E71E96">
        <w:fldChar w:fldCharType="separate"/>
      </w:r>
      <w:r w:rsidR="00851919">
        <w:rPr>
          <w:noProof/>
        </w:rPr>
        <w:t>3</w:t>
      </w:r>
      <w:r w:rsidR="00E71E96">
        <w:rPr>
          <w:noProof/>
        </w:rPr>
        <w:fldChar w:fldCharType="end"/>
      </w:r>
      <w:r w:rsidR="00626C5F">
        <w:t>.</w:t>
      </w:r>
      <w:r w:rsidR="00E71E96">
        <w:fldChar w:fldCharType="begin"/>
      </w:r>
      <w:r w:rsidR="00E71E96">
        <w:instrText xml:space="preserve"> SEQ Hình \* ARABIC \s 1 </w:instrText>
      </w:r>
      <w:r w:rsidR="00E71E96">
        <w:fldChar w:fldCharType="separate"/>
      </w:r>
      <w:r w:rsidR="00851919">
        <w:rPr>
          <w:noProof/>
        </w:rPr>
        <w:t>61</w:t>
      </w:r>
      <w:r w:rsidR="00E71E96">
        <w:rPr>
          <w:noProof/>
        </w:rPr>
        <w:fldChar w:fldCharType="end"/>
      </w:r>
      <w:r w:rsidRPr="00DA2458">
        <w:t xml:space="preserve"> </w:t>
      </w:r>
      <w:r>
        <w:t>Xem tất cả sản phẩm xu hướng</w:t>
      </w:r>
      <w:bookmarkEnd w:id="219"/>
    </w:p>
    <w:p w14:paraId="38821989" w14:textId="77777777" w:rsidR="002C32E0" w:rsidRDefault="002C32E0">
      <w:pPr>
        <w:spacing w:after="200" w:line="276" w:lineRule="auto"/>
        <w:rPr>
          <w:bCs/>
          <w:sz w:val="26"/>
          <w:szCs w:val="26"/>
        </w:rPr>
      </w:pPr>
      <w:r>
        <w:br w:type="page"/>
      </w:r>
    </w:p>
    <w:p w14:paraId="4DCB702E" w14:textId="095EEC83" w:rsidR="00DA2458" w:rsidRPr="00DA2458" w:rsidRDefault="002C32E0" w:rsidP="002C32E0">
      <w:pPr>
        <w:pStyle w:val="Heading1"/>
      </w:pPr>
      <w:bookmarkStart w:id="220" w:name="_Toc144484785"/>
      <w:r>
        <w:lastRenderedPageBreak/>
        <w:t>TỔNG KẾT</w:t>
      </w:r>
      <w:bookmarkEnd w:id="220"/>
    </w:p>
    <w:p w14:paraId="79A863C6" w14:textId="6F2FD954" w:rsidR="00D4295A" w:rsidRDefault="006C1D8D" w:rsidP="00FF0F6E">
      <w:pPr>
        <w:pStyle w:val="Nidungvnbn"/>
      </w:pPr>
      <w:r>
        <w:t xml:space="preserve">Trong đề tài này nhóm tôi đã tìm hiểu và hiện thực hóa hệ thống bán lẻ Point Of Sale trên nền tảng web. </w:t>
      </w:r>
      <w:r w:rsidR="00D4295A">
        <w:t xml:space="preserve">Đây là hệ thống giúp cho các chủ cửa hàng bán lẻ dễ dàng quản lý sản phẩm tồn kho, quản lý nhân sự, kiểm soát nguồn thu cũng như thống kê doanh thu theo thời gian và điểm quan trọng nhất là bán sản phẩm. </w:t>
      </w:r>
    </w:p>
    <w:p w14:paraId="3A9A9F2B" w14:textId="77777777" w:rsidR="00D4295A" w:rsidRDefault="00D4295A" w:rsidP="00FF0F6E">
      <w:pPr>
        <w:pStyle w:val="Nidungvnbn"/>
      </w:pPr>
      <w:r>
        <w:t xml:space="preserve">Tuy nhiên trong quá trình phát triển nhóm tôi còn đang gặp khó khăn về tài nguyên để có thể phát triển hệ thống hoàn chỉnh hơn như là chức năng thanh toán bằng QR Code chưa được chính xác so với thực tế. Và định hướng tương lai, có thể phát triển thêm về một số chức năng thân thiện hơn với khách hàng như là nhập mã giảm giá, đăng ký thành viên,... Nhận thấy rằng đây là một phương pháp thay thế cho các máy bán lẻ POS truyền thống vì tiết kiệm hơn về tài chính và nguyên liệu phần cứng. Ngoài ra còn dễ bảo trì hơn nếu xảy ra lỗi. </w:t>
      </w:r>
    </w:p>
    <w:p w14:paraId="379A9893" w14:textId="40F1070D" w:rsidR="00787864" w:rsidRPr="00787864" w:rsidRDefault="00787864" w:rsidP="00FF0F6E">
      <w:pPr>
        <w:pStyle w:val="Nidungbng"/>
      </w:pPr>
    </w:p>
    <w:p w14:paraId="7351079B" w14:textId="77777777" w:rsidR="008027E8" w:rsidRPr="008027E8" w:rsidRDefault="008027E8" w:rsidP="008027E8">
      <w:pPr>
        <w:pStyle w:val="Nidungvnbn"/>
      </w:pPr>
    </w:p>
    <w:p w14:paraId="7F4F7376" w14:textId="77777777" w:rsidR="00446DA8" w:rsidRPr="00446DA8" w:rsidRDefault="00446DA8" w:rsidP="00446DA8"/>
    <w:p w14:paraId="1DDD5CF1" w14:textId="77777777" w:rsidR="00360409" w:rsidRPr="00360409" w:rsidRDefault="00360409" w:rsidP="00360409"/>
    <w:p w14:paraId="47BC5690" w14:textId="77777777" w:rsidR="00BA3839" w:rsidRPr="00BA3839" w:rsidRDefault="00BA3839" w:rsidP="00BA3839"/>
    <w:p w14:paraId="12A1CC89" w14:textId="77777777" w:rsidR="00726AFA" w:rsidRPr="00726AFA" w:rsidRDefault="00726AFA" w:rsidP="00726AFA"/>
    <w:p w14:paraId="650D0489" w14:textId="77777777" w:rsidR="00FB686F" w:rsidRPr="00FB686F" w:rsidRDefault="00FB686F" w:rsidP="00FB686F"/>
    <w:p w14:paraId="7BF6708C" w14:textId="77777777" w:rsidR="003214FA" w:rsidRPr="003214FA" w:rsidRDefault="003214FA" w:rsidP="003214FA"/>
    <w:p w14:paraId="6AB6B99A" w14:textId="77777777" w:rsidR="000D3317" w:rsidRPr="000D3317" w:rsidRDefault="000D3317" w:rsidP="000D3317"/>
    <w:p w14:paraId="43A9AFA0" w14:textId="77777777" w:rsidR="008044FF" w:rsidRPr="008044FF" w:rsidRDefault="008044FF" w:rsidP="008044FF"/>
    <w:p w14:paraId="65511300" w14:textId="77777777" w:rsidR="0075263B" w:rsidRPr="0075263B" w:rsidRDefault="0075263B" w:rsidP="0075263B"/>
    <w:p w14:paraId="1F8C9E60" w14:textId="77777777" w:rsidR="0075263B" w:rsidRPr="0075263B" w:rsidRDefault="0075263B" w:rsidP="00A13994">
      <w:pPr>
        <w:pStyle w:val="Nidungvnbn"/>
        <w:jc w:val="center"/>
      </w:pPr>
    </w:p>
    <w:p w14:paraId="7877E2F4" w14:textId="77777777" w:rsidR="0075263B" w:rsidRPr="0075263B" w:rsidRDefault="0075263B" w:rsidP="0075263B"/>
    <w:p w14:paraId="270944BC" w14:textId="4ADE414B" w:rsidR="00DC1CBE" w:rsidRPr="00E33022" w:rsidRDefault="009A211A" w:rsidP="00E33022">
      <w:pPr>
        <w:jc w:val="center"/>
      </w:pPr>
      <w:r w:rsidRPr="001062A3">
        <w:rPr>
          <w:noProof/>
          <w:lang w:val="vi-VN"/>
        </w:rPr>
        <w:br w:type="page"/>
      </w:r>
    </w:p>
    <w:p w14:paraId="4E5A948D" w14:textId="7CB42C02" w:rsidR="007E7FF7" w:rsidRPr="00E46644" w:rsidRDefault="007E7FF7" w:rsidP="00F622A7">
      <w:pPr>
        <w:pStyle w:val="Chng"/>
        <w:rPr>
          <w:noProof/>
          <w:lang w:val="vi-VN"/>
        </w:rPr>
      </w:pPr>
      <w:bookmarkStart w:id="221" w:name="_Toc144484786"/>
      <w:r w:rsidRPr="00E46644">
        <w:rPr>
          <w:noProof/>
          <w:lang w:val="vi-VN"/>
        </w:rPr>
        <w:lastRenderedPageBreak/>
        <w:t>TÀI LIỆU THAM KHẢO</w:t>
      </w:r>
      <w:bookmarkEnd w:id="221"/>
    </w:p>
    <w:p w14:paraId="79738772" w14:textId="793433DC" w:rsidR="004345D7" w:rsidRDefault="00650D6A" w:rsidP="004345D7">
      <w:pPr>
        <w:spacing w:line="360" w:lineRule="auto"/>
        <w:ind w:left="360" w:firstLine="360"/>
        <w:rPr>
          <w:b/>
          <w:noProof/>
          <w:sz w:val="26"/>
          <w:szCs w:val="26"/>
          <w:lang w:val="vi-VN"/>
        </w:rPr>
      </w:pPr>
      <w:r w:rsidRPr="00E46644">
        <w:rPr>
          <w:b/>
          <w:noProof/>
          <w:sz w:val="26"/>
          <w:szCs w:val="26"/>
          <w:lang w:val="vi-VN"/>
        </w:rPr>
        <w:t>Tiếng Việt</w:t>
      </w:r>
    </w:p>
    <w:p w14:paraId="588625A0" w14:textId="77777777" w:rsidR="004345D7" w:rsidRPr="004345D7" w:rsidRDefault="004345D7" w:rsidP="004345D7">
      <w:pPr>
        <w:pStyle w:val="Nidungvnbn"/>
        <w:rPr>
          <w:noProof/>
          <w:lang w:val="vi-VN"/>
        </w:rPr>
      </w:pPr>
      <w:r w:rsidRPr="004345D7">
        <w:rPr>
          <w:b/>
          <w:noProof/>
          <w:lang w:val="vi-VN"/>
        </w:rPr>
        <w:fldChar w:fldCharType="begin"/>
      </w:r>
      <w:r w:rsidRPr="004345D7">
        <w:rPr>
          <w:b/>
          <w:noProof/>
        </w:rPr>
        <w:instrText xml:space="preserve"> BIBLIOGRAPHY  \l 1033 </w:instrText>
      </w:r>
      <w:r w:rsidRPr="004345D7">
        <w:rPr>
          <w:b/>
          <w:noProof/>
          <w:lang w:val="vi-VN"/>
        </w:rPr>
        <w:fldChar w:fldCharType="separate"/>
      </w:r>
      <w:r w:rsidRPr="004345D7">
        <w:rPr>
          <w:noProof/>
          <w:lang w:val="vi-VN"/>
        </w:rPr>
        <w:t xml:space="preserve">Đỗ, P. (2021, 3 25). </w:t>
      </w:r>
      <w:r w:rsidRPr="004345D7">
        <w:rPr>
          <w:i/>
          <w:iCs/>
          <w:noProof/>
          <w:lang w:val="vi-VN"/>
        </w:rPr>
        <w:t>Point of sale là gì? 5 bước xây dựng Point of sale thành công</w:t>
      </w:r>
      <w:r w:rsidRPr="004345D7">
        <w:rPr>
          <w:noProof/>
          <w:lang w:val="vi-VN"/>
        </w:rPr>
        <w:t>. Đã truy lục 08 20, 2023, từ MobiWork: https://mobiwork.vn/point-of-sale-la-gi-5-buoc-xay-dung-point-of-sale-thanh-cong/?fbclid=IwAR25XrLGeNmXs6wc0sVyAcofgAQXIWNmYW4JzgkqcC1Mu5jG0FSJolgco0c</w:t>
      </w:r>
    </w:p>
    <w:p w14:paraId="2D5E517A" w14:textId="77777777" w:rsidR="004345D7" w:rsidRPr="004345D7" w:rsidRDefault="004345D7" w:rsidP="004345D7">
      <w:pPr>
        <w:pStyle w:val="Nidungvnbn"/>
        <w:rPr>
          <w:noProof/>
          <w:lang w:val="vi-VN"/>
        </w:rPr>
      </w:pPr>
      <w:r w:rsidRPr="004345D7">
        <w:rPr>
          <w:noProof/>
          <w:lang w:val="vi-VN"/>
        </w:rPr>
        <w:t xml:space="preserve">lyvantanh. (2023, 05 30). </w:t>
      </w:r>
      <w:r w:rsidRPr="004345D7">
        <w:rPr>
          <w:i/>
          <w:iCs/>
          <w:noProof/>
          <w:lang w:val="vi-VN"/>
        </w:rPr>
        <w:t>Auto Deploy NodeJS App Using Vercel</w:t>
      </w:r>
      <w:r w:rsidRPr="004345D7">
        <w:rPr>
          <w:noProof/>
          <w:lang w:val="vi-VN"/>
        </w:rPr>
        <w:t>. Đã truy lục 08 20, 2023, từ VIBLO: https://viblo.asia/p/auto-deploy-nodejs-app-using-vercel-EbNVQx5oLvR?fbclid=IwAR1Y_IqLQAlAbyphd1N5l-6auZmR6sa9uOIhI1gMrYDWsuR2zLftrD8Ejmo</w:t>
      </w:r>
    </w:p>
    <w:p w14:paraId="0EF577D7" w14:textId="166893CF" w:rsidR="004345D7" w:rsidRPr="004345D7" w:rsidRDefault="004345D7" w:rsidP="004345D7">
      <w:pPr>
        <w:pStyle w:val="Nidungvnbn"/>
        <w:ind w:firstLine="0"/>
        <w:rPr>
          <w:b/>
          <w:noProof/>
          <w:lang w:val="vi-VN"/>
        </w:rPr>
      </w:pPr>
      <w:r w:rsidRPr="004345D7">
        <w:rPr>
          <w:b/>
          <w:noProof/>
          <w:lang w:val="vi-VN"/>
        </w:rPr>
        <w:fldChar w:fldCharType="end"/>
      </w:r>
    </w:p>
    <w:p w14:paraId="6F8B1888" w14:textId="77777777" w:rsidR="00650D6A" w:rsidRDefault="00650D6A" w:rsidP="00650D6A">
      <w:pPr>
        <w:spacing w:line="360" w:lineRule="auto"/>
        <w:ind w:left="360" w:firstLine="360"/>
        <w:rPr>
          <w:b/>
          <w:noProof/>
          <w:sz w:val="26"/>
          <w:szCs w:val="26"/>
          <w:lang w:val="vi-VN"/>
        </w:rPr>
      </w:pPr>
      <w:r w:rsidRPr="00E46644">
        <w:rPr>
          <w:b/>
          <w:noProof/>
          <w:sz w:val="26"/>
          <w:szCs w:val="26"/>
          <w:lang w:val="vi-VN"/>
        </w:rPr>
        <w:t>Tiếng Anh</w:t>
      </w:r>
    </w:p>
    <w:p w14:paraId="2DA22AC5" w14:textId="77777777" w:rsidR="004345D7" w:rsidRDefault="004345D7" w:rsidP="004345D7">
      <w:pPr>
        <w:pStyle w:val="Nidungvnbn"/>
        <w:rPr>
          <w:noProof/>
          <w:sz w:val="24"/>
          <w:szCs w:val="24"/>
        </w:rPr>
      </w:pPr>
      <w:r>
        <w:rPr>
          <w:b/>
          <w:noProof/>
          <w:lang w:val="vi-VN"/>
        </w:rPr>
        <w:fldChar w:fldCharType="begin"/>
      </w:r>
      <w:r>
        <w:rPr>
          <w:b/>
          <w:noProof/>
        </w:rPr>
        <w:instrText xml:space="preserve"> BIBLIOGRAPHY  \l 1033 </w:instrText>
      </w:r>
      <w:r>
        <w:rPr>
          <w:b/>
          <w:noProof/>
          <w:lang w:val="vi-VN"/>
        </w:rPr>
        <w:fldChar w:fldCharType="separate"/>
      </w:r>
      <w:r>
        <w:rPr>
          <w:noProof/>
        </w:rPr>
        <w:t xml:space="preserve">Ansong, E. (2022, February 2). </w:t>
      </w:r>
      <w:r>
        <w:rPr>
          <w:i/>
          <w:iCs/>
          <w:noProof/>
        </w:rPr>
        <w:t>Upload Images With Node.js And Express To The Cloud Using Cloudinary</w:t>
      </w:r>
      <w:r>
        <w:rPr>
          <w:noProof/>
        </w:rPr>
        <w:t>. Retrieved 08 20, 2023, from DEV: https://dev.to/evansitworld/upload-images-with-nodejs-and-express-to-the-cloud-using-cloudinary-26e4?fbclid=IwAR1vlTreV3RrfsGhge3owGLNLDfP4IrsBuHz3ByzHSOmc2WkEYD6872Oi7U</w:t>
      </w:r>
    </w:p>
    <w:p w14:paraId="414F9DA9" w14:textId="77777777" w:rsidR="004345D7" w:rsidRDefault="004345D7" w:rsidP="004345D7">
      <w:pPr>
        <w:pStyle w:val="Nidungvnbn"/>
        <w:rPr>
          <w:noProof/>
        </w:rPr>
      </w:pPr>
      <w:r>
        <w:rPr>
          <w:noProof/>
        </w:rPr>
        <w:t xml:space="preserve">Eli Williamson &amp; Jason Lengstorf. (2023, July 6). </w:t>
      </w:r>
      <w:r>
        <w:rPr>
          <w:i/>
          <w:iCs/>
          <w:noProof/>
        </w:rPr>
        <w:t>A Step-by-Step Guide: Deploying on Netlify</w:t>
      </w:r>
      <w:r>
        <w:rPr>
          <w:noProof/>
        </w:rPr>
        <w:t>. Retrieved 08 20, 2023, from Netlify Blog: https://www.netlify.com/blog/2016/09/29/a-step-by-step-guide-deploying-on-netlify/?fbclid=IwAR3_ctVKeo4OboP-fXfReKBr8lkil1e-gEEoK-AHwGjUoFuGBuJBbNG39s4</w:t>
      </w:r>
    </w:p>
    <w:p w14:paraId="26602AEC" w14:textId="77777777" w:rsidR="004345D7" w:rsidRDefault="004345D7" w:rsidP="004345D7">
      <w:pPr>
        <w:pStyle w:val="Nidungvnbn"/>
        <w:rPr>
          <w:noProof/>
        </w:rPr>
      </w:pPr>
      <w:r>
        <w:rPr>
          <w:i/>
          <w:iCs/>
          <w:noProof/>
        </w:rPr>
        <w:t>Using Express.js with Vercel</w:t>
      </w:r>
      <w:r>
        <w:rPr>
          <w:noProof/>
        </w:rPr>
        <w:t>. (n.d.). Retrieved 08 20, 2023, from Vercel: https://vercel.com/guides/using-express-with-vercel?fbclid=IwAR0rQD9uuG1RFgPxkDNnMP1FsqnVUquvdkiKjbgd_eXOI8IiRRMihyoQGgg</w:t>
      </w:r>
    </w:p>
    <w:p w14:paraId="14477A07" w14:textId="417637F5" w:rsidR="00BB2B2A" w:rsidRPr="00D13D0F" w:rsidRDefault="004345D7" w:rsidP="00D13D0F">
      <w:pPr>
        <w:pStyle w:val="Nidungvnbn"/>
        <w:rPr>
          <w:b/>
          <w:noProof/>
          <w:lang w:val="vi-VN"/>
        </w:rPr>
      </w:pPr>
      <w:r>
        <w:rPr>
          <w:b/>
          <w:noProof/>
          <w:lang w:val="vi-VN"/>
        </w:rPr>
        <w:fldChar w:fldCharType="end"/>
      </w:r>
    </w:p>
    <w:sectPr w:rsidR="00BB2B2A" w:rsidRPr="00D13D0F" w:rsidSect="008200F5">
      <w:type w:val="continuous"/>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A838F9" w14:textId="77777777" w:rsidR="00E71E96" w:rsidRDefault="00E71E96" w:rsidP="00453AB1">
      <w:r>
        <w:separator/>
      </w:r>
    </w:p>
  </w:endnote>
  <w:endnote w:type="continuationSeparator" w:id="0">
    <w:p w14:paraId="14525FD7" w14:textId="77777777" w:rsidR="00E71E96" w:rsidRDefault="00E71E96"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B7E67D" w14:textId="77777777" w:rsidR="00E71E96" w:rsidRDefault="00E71E96" w:rsidP="00453AB1">
      <w:r>
        <w:separator/>
      </w:r>
    </w:p>
  </w:footnote>
  <w:footnote w:type="continuationSeparator" w:id="0">
    <w:p w14:paraId="43673EE7" w14:textId="77777777" w:rsidR="00E71E96" w:rsidRDefault="00E71E96"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E4566E" w14:textId="77777777" w:rsidR="00357FC8" w:rsidRDefault="00357FC8">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238EA48E" w14:textId="791041EB" w:rsidR="00357FC8" w:rsidRDefault="00357FC8">
        <w:pPr>
          <w:pStyle w:val="Header"/>
          <w:jc w:val="center"/>
        </w:pPr>
        <w:r>
          <w:fldChar w:fldCharType="begin"/>
        </w:r>
        <w:r>
          <w:instrText xml:space="preserve"> PAGE   \* MERGEFORMAT </w:instrText>
        </w:r>
        <w:r>
          <w:fldChar w:fldCharType="separate"/>
        </w:r>
        <w:r w:rsidR="00851919">
          <w:rPr>
            <w:noProof/>
          </w:rPr>
          <w:t>18</w:t>
        </w:r>
        <w:r>
          <w:rPr>
            <w:noProof/>
          </w:rPr>
          <w:fldChar w:fldCharType="end"/>
        </w:r>
      </w:p>
    </w:sdtContent>
  </w:sdt>
  <w:p w14:paraId="324BA371" w14:textId="77777777" w:rsidR="00357FC8" w:rsidRDefault="00357FC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A7593"/>
    <w:multiLevelType w:val="multilevel"/>
    <w:tmpl w:val="40D0ED32"/>
    <w:lvl w:ilvl="0">
      <w:start w:val="1"/>
      <w:numFmt w:val="decimal"/>
      <w:pStyle w:val="Heading1"/>
      <w:suff w:val="space"/>
      <w:lvlText w:val="CHƯƠNG %1 -"/>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8D121D"/>
    <w:multiLevelType w:val="hybridMultilevel"/>
    <w:tmpl w:val="12F22F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4677D1"/>
    <w:multiLevelType w:val="hybridMultilevel"/>
    <w:tmpl w:val="E280E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2F7C74"/>
    <w:multiLevelType w:val="hybridMultilevel"/>
    <w:tmpl w:val="9296F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E280C"/>
    <w:multiLevelType w:val="hybridMultilevel"/>
    <w:tmpl w:val="2B163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3C3ACF"/>
    <w:multiLevelType w:val="hybridMultilevel"/>
    <w:tmpl w:val="5D82AC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427862"/>
    <w:multiLevelType w:val="hybridMultilevel"/>
    <w:tmpl w:val="0DEC93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AAD3B02"/>
    <w:multiLevelType w:val="hybridMultilevel"/>
    <w:tmpl w:val="0F661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C64063A"/>
    <w:multiLevelType w:val="hybridMultilevel"/>
    <w:tmpl w:val="083AD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9C550C6"/>
    <w:multiLevelType w:val="hybridMultilevel"/>
    <w:tmpl w:val="0B66B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3497013"/>
    <w:multiLevelType w:val="hybridMultilevel"/>
    <w:tmpl w:val="C3A899C8"/>
    <w:lvl w:ilvl="0" w:tplc="FFFFFFFF">
      <w:start w:val="1"/>
      <w:numFmt w:val="bullet"/>
      <w:lvlText w:val=""/>
      <w:lvlJc w:val="left"/>
      <w:pPr>
        <w:ind w:left="288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55143704"/>
    <w:multiLevelType w:val="multilevel"/>
    <w:tmpl w:val="E9865AC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5C51CB5"/>
    <w:multiLevelType w:val="hybridMultilevel"/>
    <w:tmpl w:val="ED903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FB60F18"/>
    <w:multiLevelType w:val="multilevel"/>
    <w:tmpl w:val="0D1C61F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1413D62"/>
    <w:multiLevelType w:val="multilevel"/>
    <w:tmpl w:val="0D1C61F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50E08F0"/>
    <w:multiLevelType w:val="hybridMultilevel"/>
    <w:tmpl w:val="41105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ADD75C6"/>
    <w:multiLevelType w:val="hybridMultilevel"/>
    <w:tmpl w:val="86700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7B37212"/>
    <w:multiLevelType w:val="hybridMultilevel"/>
    <w:tmpl w:val="D2DE3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EEC7FFA"/>
    <w:multiLevelType w:val="hybridMultilevel"/>
    <w:tmpl w:val="DDBC0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7"/>
  </w:num>
  <w:num w:numId="3">
    <w:abstractNumId w:val="6"/>
  </w:num>
  <w:num w:numId="4">
    <w:abstractNumId w:val="8"/>
  </w:num>
  <w:num w:numId="5">
    <w:abstractNumId w:val="7"/>
  </w:num>
  <w:num w:numId="6">
    <w:abstractNumId w:val="3"/>
  </w:num>
  <w:num w:numId="7">
    <w:abstractNumId w:val="9"/>
  </w:num>
  <w:num w:numId="8">
    <w:abstractNumId w:val="18"/>
  </w:num>
  <w:num w:numId="9">
    <w:abstractNumId w:val="2"/>
  </w:num>
  <w:num w:numId="10">
    <w:abstractNumId w:val="1"/>
  </w:num>
  <w:num w:numId="11">
    <w:abstractNumId w:val="12"/>
  </w:num>
  <w:num w:numId="12">
    <w:abstractNumId w:val="15"/>
  </w:num>
  <w:num w:numId="13">
    <w:abstractNumId w:val="11"/>
  </w:num>
  <w:num w:numId="14">
    <w:abstractNumId w:val="14"/>
  </w:num>
  <w:num w:numId="15">
    <w:abstractNumId w:val="13"/>
  </w:num>
  <w:num w:numId="16">
    <w:abstractNumId w:val="5"/>
  </w:num>
  <w:num w:numId="17">
    <w:abstractNumId w:val="4"/>
  </w:num>
  <w:num w:numId="18">
    <w:abstractNumId w:val="16"/>
  </w:num>
  <w:num w:numId="1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DDB"/>
    <w:rsid w:val="00000FCE"/>
    <w:rsid w:val="00003D18"/>
    <w:rsid w:val="0001221E"/>
    <w:rsid w:val="000170F1"/>
    <w:rsid w:val="00024496"/>
    <w:rsid w:val="00030345"/>
    <w:rsid w:val="00032414"/>
    <w:rsid w:val="000332D5"/>
    <w:rsid w:val="000458C6"/>
    <w:rsid w:val="00067D64"/>
    <w:rsid w:val="00072A5D"/>
    <w:rsid w:val="00073FAB"/>
    <w:rsid w:val="0007617C"/>
    <w:rsid w:val="00081717"/>
    <w:rsid w:val="00085E1D"/>
    <w:rsid w:val="0009771B"/>
    <w:rsid w:val="000B6EF4"/>
    <w:rsid w:val="000D0076"/>
    <w:rsid w:val="000D3317"/>
    <w:rsid w:val="000F70A9"/>
    <w:rsid w:val="0010018B"/>
    <w:rsid w:val="00101014"/>
    <w:rsid w:val="00104FF9"/>
    <w:rsid w:val="001062A3"/>
    <w:rsid w:val="00115F78"/>
    <w:rsid w:val="00121DD2"/>
    <w:rsid w:val="00123747"/>
    <w:rsid w:val="00133268"/>
    <w:rsid w:val="00137133"/>
    <w:rsid w:val="00144407"/>
    <w:rsid w:val="00145B3D"/>
    <w:rsid w:val="00151ACC"/>
    <w:rsid w:val="0018374A"/>
    <w:rsid w:val="00183E7E"/>
    <w:rsid w:val="00187041"/>
    <w:rsid w:val="00190F1A"/>
    <w:rsid w:val="001A0387"/>
    <w:rsid w:val="001B0F68"/>
    <w:rsid w:val="001B65AE"/>
    <w:rsid w:val="001C672F"/>
    <w:rsid w:val="001E2541"/>
    <w:rsid w:val="001E2C45"/>
    <w:rsid w:val="001E7FB4"/>
    <w:rsid w:val="001F1EEA"/>
    <w:rsid w:val="001F3929"/>
    <w:rsid w:val="002001EA"/>
    <w:rsid w:val="00202477"/>
    <w:rsid w:val="00207DC2"/>
    <w:rsid w:val="00210007"/>
    <w:rsid w:val="0021561D"/>
    <w:rsid w:val="0021587D"/>
    <w:rsid w:val="002179D5"/>
    <w:rsid w:val="00217A3A"/>
    <w:rsid w:val="002259BA"/>
    <w:rsid w:val="0023784A"/>
    <w:rsid w:val="00250A37"/>
    <w:rsid w:val="00252F26"/>
    <w:rsid w:val="00261DA5"/>
    <w:rsid w:val="0027406A"/>
    <w:rsid w:val="0027411F"/>
    <w:rsid w:val="00277A94"/>
    <w:rsid w:val="00291721"/>
    <w:rsid w:val="00294974"/>
    <w:rsid w:val="00296076"/>
    <w:rsid w:val="002A0888"/>
    <w:rsid w:val="002A34AB"/>
    <w:rsid w:val="002A3C01"/>
    <w:rsid w:val="002B2F91"/>
    <w:rsid w:val="002B3897"/>
    <w:rsid w:val="002C02C0"/>
    <w:rsid w:val="002C2855"/>
    <w:rsid w:val="002C32E0"/>
    <w:rsid w:val="002D4629"/>
    <w:rsid w:val="002D796D"/>
    <w:rsid w:val="002E697C"/>
    <w:rsid w:val="002F0DC3"/>
    <w:rsid w:val="00305868"/>
    <w:rsid w:val="00310A33"/>
    <w:rsid w:val="00312048"/>
    <w:rsid w:val="003214FA"/>
    <w:rsid w:val="003218FF"/>
    <w:rsid w:val="00326768"/>
    <w:rsid w:val="003306AB"/>
    <w:rsid w:val="003309AC"/>
    <w:rsid w:val="0033124C"/>
    <w:rsid w:val="003417AB"/>
    <w:rsid w:val="00346515"/>
    <w:rsid w:val="003478C3"/>
    <w:rsid w:val="00357FC8"/>
    <w:rsid w:val="00360409"/>
    <w:rsid w:val="003618C9"/>
    <w:rsid w:val="00376FDE"/>
    <w:rsid w:val="00383DCE"/>
    <w:rsid w:val="003907AE"/>
    <w:rsid w:val="00392785"/>
    <w:rsid w:val="00393E3C"/>
    <w:rsid w:val="003A2A59"/>
    <w:rsid w:val="003A2AA0"/>
    <w:rsid w:val="003A2B14"/>
    <w:rsid w:val="003B00BF"/>
    <w:rsid w:val="003B33DA"/>
    <w:rsid w:val="003C642D"/>
    <w:rsid w:val="003C645F"/>
    <w:rsid w:val="003D2AF6"/>
    <w:rsid w:val="003E2910"/>
    <w:rsid w:val="004025CA"/>
    <w:rsid w:val="00407156"/>
    <w:rsid w:val="00410FCB"/>
    <w:rsid w:val="00425B75"/>
    <w:rsid w:val="004345D7"/>
    <w:rsid w:val="004359C2"/>
    <w:rsid w:val="00446DA8"/>
    <w:rsid w:val="00453AB1"/>
    <w:rsid w:val="00461360"/>
    <w:rsid w:val="00461DA1"/>
    <w:rsid w:val="004648C5"/>
    <w:rsid w:val="00477C7C"/>
    <w:rsid w:val="00486A06"/>
    <w:rsid w:val="00492F84"/>
    <w:rsid w:val="00496B47"/>
    <w:rsid w:val="004A01D4"/>
    <w:rsid w:val="004A6BD6"/>
    <w:rsid w:val="004A7C39"/>
    <w:rsid w:val="004B4DE9"/>
    <w:rsid w:val="004B59DE"/>
    <w:rsid w:val="004C0825"/>
    <w:rsid w:val="004C59EA"/>
    <w:rsid w:val="004D4D0C"/>
    <w:rsid w:val="004E0AF7"/>
    <w:rsid w:val="004E12C8"/>
    <w:rsid w:val="004E1CC2"/>
    <w:rsid w:val="004E3C16"/>
    <w:rsid w:val="004F2AE0"/>
    <w:rsid w:val="004F67F5"/>
    <w:rsid w:val="004F6B0C"/>
    <w:rsid w:val="00505085"/>
    <w:rsid w:val="00515A81"/>
    <w:rsid w:val="00517CE9"/>
    <w:rsid w:val="00524203"/>
    <w:rsid w:val="00527AA3"/>
    <w:rsid w:val="00547D20"/>
    <w:rsid w:val="00547F62"/>
    <w:rsid w:val="00552F88"/>
    <w:rsid w:val="00554D8B"/>
    <w:rsid w:val="00560805"/>
    <w:rsid w:val="005640AE"/>
    <w:rsid w:val="0057089E"/>
    <w:rsid w:val="00570E2D"/>
    <w:rsid w:val="00580EE6"/>
    <w:rsid w:val="00585FF3"/>
    <w:rsid w:val="0059044F"/>
    <w:rsid w:val="00591ACF"/>
    <w:rsid w:val="00593511"/>
    <w:rsid w:val="00594434"/>
    <w:rsid w:val="00594A25"/>
    <w:rsid w:val="005A0968"/>
    <w:rsid w:val="005A3007"/>
    <w:rsid w:val="005C21E2"/>
    <w:rsid w:val="005C3723"/>
    <w:rsid w:val="005D5C20"/>
    <w:rsid w:val="005E0C8D"/>
    <w:rsid w:val="005E249D"/>
    <w:rsid w:val="005F0C55"/>
    <w:rsid w:val="005F1537"/>
    <w:rsid w:val="005F44DB"/>
    <w:rsid w:val="005F6D64"/>
    <w:rsid w:val="00613303"/>
    <w:rsid w:val="00613EE5"/>
    <w:rsid w:val="0061440A"/>
    <w:rsid w:val="0062054B"/>
    <w:rsid w:val="0062644C"/>
    <w:rsid w:val="00626C5F"/>
    <w:rsid w:val="00627721"/>
    <w:rsid w:val="00640C80"/>
    <w:rsid w:val="0064189C"/>
    <w:rsid w:val="00646011"/>
    <w:rsid w:val="00650D6A"/>
    <w:rsid w:val="006542B7"/>
    <w:rsid w:val="00672605"/>
    <w:rsid w:val="006A1382"/>
    <w:rsid w:val="006A30D8"/>
    <w:rsid w:val="006B7E37"/>
    <w:rsid w:val="006C1D8D"/>
    <w:rsid w:val="006C64C8"/>
    <w:rsid w:val="006D67E7"/>
    <w:rsid w:val="006E570F"/>
    <w:rsid w:val="006E5B03"/>
    <w:rsid w:val="006F2CDB"/>
    <w:rsid w:val="007036FE"/>
    <w:rsid w:val="00726AFA"/>
    <w:rsid w:val="00727132"/>
    <w:rsid w:val="007337E1"/>
    <w:rsid w:val="00737340"/>
    <w:rsid w:val="00737359"/>
    <w:rsid w:val="00743E2B"/>
    <w:rsid w:val="00744369"/>
    <w:rsid w:val="0075263B"/>
    <w:rsid w:val="00754DB6"/>
    <w:rsid w:val="007563BA"/>
    <w:rsid w:val="0076320D"/>
    <w:rsid w:val="00765A94"/>
    <w:rsid w:val="00765EC1"/>
    <w:rsid w:val="007700F9"/>
    <w:rsid w:val="00770D5E"/>
    <w:rsid w:val="00774F51"/>
    <w:rsid w:val="00785EE0"/>
    <w:rsid w:val="00786C00"/>
    <w:rsid w:val="00787864"/>
    <w:rsid w:val="0079007C"/>
    <w:rsid w:val="00791EED"/>
    <w:rsid w:val="00792721"/>
    <w:rsid w:val="007A37F9"/>
    <w:rsid w:val="007A3EEA"/>
    <w:rsid w:val="007A54C9"/>
    <w:rsid w:val="007B1A23"/>
    <w:rsid w:val="007B2292"/>
    <w:rsid w:val="007B7FF5"/>
    <w:rsid w:val="007C5929"/>
    <w:rsid w:val="007D0608"/>
    <w:rsid w:val="007E3A37"/>
    <w:rsid w:val="007E4766"/>
    <w:rsid w:val="007E6AB9"/>
    <w:rsid w:val="007E6CA0"/>
    <w:rsid w:val="007E7FF7"/>
    <w:rsid w:val="00801798"/>
    <w:rsid w:val="008027E8"/>
    <w:rsid w:val="008044FF"/>
    <w:rsid w:val="008076F8"/>
    <w:rsid w:val="00814D75"/>
    <w:rsid w:val="008200F5"/>
    <w:rsid w:val="00831133"/>
    <w:rsid w:val="00841789"/>
    <w:rsid w:val="00851919"/>
    <w:rsid w:val="00856A1F"/>
    <w:rsid w:val="00860472"/>
    <w:rsid w:val="00864574"/>
    <w:rsid w:val="008654BC"/>
    <w:rsid w:val="00867C2D"/>
    <w:rsid w:val="008801C0"/>
    <w:rsid w:val="008803E3"/>
    <w:rsid w:val="00880D36"/>
    <w:rsid w:val="008843A4"/>
    <w:rsid w:val="00890895"/>
    <w:rsid w:val="00890CCB"/>
    <w:rsid w:val="008A6591"/>
    <w:rsid w:val="008B75F3"/>
    <w:rsid w:val="008C327B"/>
    <w:rsid w:val="008D2170"/>
    <w:rsid w:val="008D436F"/>
    <w:rsid w:val="008E6453"/>
    <w:rsid w:val="009011BE"/>
    <w:rsid w:val="009028FC"/>
    <w:rsid w:val="00907CBB"/>
    <w:rsid w:val="00913159"/>
    <w:rsid w:val="00913902"/>
    <w:rsid w:val="00924DA6"/>
    <w:rsid w:val="00924DD0"/>
    <w:rsid w:val="009258BB"/>
    <w:rsid w:val="00931774"/>
    <w:rsid w:val="0093336C"/>
    <w:rsid w:val="009339D1"/>
    <w:rsid w:val="00935E3C"/>
    <w:rsid w:val="00940B02"/>
    <w:rsid w:val="00940FFF"/>
    <w:rsid w:val="00942B81"/>
    <w:rsid w:val="00951778"/>
    <w:rsid w:val="00952C05"/>
    <w:rsid w:val="0095323D"/>
    <w:rsid w:val="00967F19"/>
    <w:rsid w:val="00974F9B"/>
    <w:rsid w:val="0097597A"/>
    <w:rsid w:val="00977789"/>
    <w:rsid w:val="00990334"/>
    <w:rsid w:val="00990B21"/>
    <w:rsid w:val="009A211A"/>
    <w:rsid w:val="009B284E"/>
    <w:rsid w:val="009C3D2C"/>
    <w:rsid w:val="009C75D8"/>
    <w:rsid w:val="009D16F5"/>
    <w:rsid w:val="009D5593"/>
    <w:rsid w:val="00A03591"/>
    <w:rsid w:val="00A101DE"/>
    <w:rsid w:val="00A13994"/>
    <w:rsid w:val="00A20C25"/>
    <w:rsid w:val="00A24483"/>
    <w:rsid w:val="00A31B6A"/>
    <w:rsid w:val="00A3336E"/>
    <w:rsid w:val="00A36A9B"/>
    <w:rsid w:val="00A43316"/>
    <w:rsid w:val="00A459E8"/>
    <w:rsid w:val="00A54053"/>
    <w:rsid w:val="00A63194"/>
    <w:rsid w:val="00A64685"/>
    <w:rsid w:val="00A65C59"/>
    <w:rsid w:val="00A73C40"/>
    <w:rsid w:val="00A80CA7"/>
    <w:rsid w:val="00A92599"/>
    <w:rsid w:val="00A93525"/>
    <w:rsid w:val="00A958D5"/>
    <w:rsid w:val="00AA5FAF"/>
    <w:rsid w:val="00AA6A97"/>
    <w:rsid w:val="00AB0241"/>
    <w:rsid w:val="00AB7B42"/>
    <w:rsid w:val="00AC3BC4"/>
    <w:rsid w:val="00AD1EFB"/>
    <w:rsid w:val="00AD69C2"/>
    <w:rsid w:val="00AF1A12"/>
    <w:rsid w:val="00B00D6A"/>
    <w:rsid w:val="00B01233"/>
    <w:rsid w:val="00B0168F"/>
    <w:rsid w:val="00B118C8"/>
    <w:rsid w:val="00B22EC5"/>
    <w:rsid w:val="00B376CD"/>
    <w:rsid w:val="00B377AD"/>
    <w:rsid w:val="00B41D49"/>
    <w:rsid w:val="00B456B2"/>
    <w:rsid w:val="00B5314E"/>
    <w:rsid w:val="00B57844"/>
    <w:rsid w:val="00B62922"/>
    <w:rsid w:val="00B667A6"/>
    <w:rsid w:val="00B75F6A"/>
    <w:rsid w:val="00B772F6"/>
    <w:rsid w:val="00B80E8D"/>
    <w:rsid w:val="00B83DD2"/>
    <w:rsid w:val="00B8489D"/>
    <w:rsid w:val="00B9701B"/>
    <w:rsid w:val="00BA358D"/>
    <w:rsid w:val="00BA3839"/>
    <w:rsid w:val="00BA4FEE"/>
    <w:rsid w:val="00BA7C4F"/>
    <w:rsid w:val="00BB2B2A"/>
    <w:rsid w:val="00BB2C77"/>
    <w:rsid w:val="00BC325C"/>
    <w:rsid w:val="00BC4443"/>
    <w:rsid w:val="00BC5FB1"/>
    <w:rsid w:val="00BD085B"/>
    <w:rsid w:val="00BD3A0E"/>
    <w:rsid w:val="00C00059"/>
    <w:rsid w:val="00C21F7E"/>
    <w:rsid w:val="00C23736"/>
    <w:rsid w:val="00C31FAF"/>
    <w:rsid w:val="00C320D5"/>
    <w:rsid w:val="00C33768"/>
    <w:rsid w:val="00C419B3"/>
    <w:rsid w:val="00C54AB4"/>
    <w:rsid w:val="00C56904"/>
    <w:rsid w:val="00C628AF"/>
    <w:rsid w:val="00C67B01"/>
    <w:rsid w:val="00C70A1B"/>
    <w:rsid w:val="00C730C7"/>
    <w:rsid w:val="00C75086"/>
    <w:rsid w:val="00C8514A"/>
    <w:rsid w:val="00C86D19"/>
    <w:rsid w:val="00C87FD4"/>
    <w:rsid w:val="00C903D5"/>
    <w:rsid w:val="00C97034"/>
    <w:rsid w:val="00CA1C39"/>
    <w:rsid w:val="00CA2FAF"/>
    <w:rsid w:val="00CB6DD0"/>
    <w:rsid w:val="00CC0E12"/>
    <w:rsid w:val="00CC4D2C"/>
    <w:rsid w:val="00CD13EC"/>
    <w:rsid w:val="00CE1ABD"/>
    <w:rsid w:val="00CE46F0"/>
    <w:rsid w:val="00CE5555"/>
    <w:rsid w:val="00CF38F2"/>
    <w:rsid w:val="00CF559A"/>
    <w:rsid w:val="00CF7CB8"/>
    <w:rsid w:val="00D00606"/>
    <w:rsid w:val="00D05D05"/>
    <w:rsid w:val="00D062D5"/>
    <w:rsid w:val="00D10ABD"/>
    <w:rsid w:val="00D114F2"/>
    <w:rsid w:val="00D125A7"/>
    <w:rsid w:val="00D13D0F"/>
    <w:rsid w:val="00D202F6"/>
    <w:rsid w:val="00D250F4"/>
    <w:rsid w:val="00D27D5E"/>
    <w:rsid w:val="00D301CD"/>
    <w:rsid w:val="00D34D21"/>
    <w:rsid w:val="00D356A0"/>
    <w:rsid w:val="00D4295A"/>
    <w:rsid w:val="00D620B0"/>
    <w:rsid w:val="00D63DA4"/>
    <w:rsid w:val="00D66AFC"/>
    <w:rsid w:val="00D67EB2"/>
    <w:rsid w:val="00D7670C"/>
    <w:rsid w:val="00D8376E"/>
    <w:rsid w:val="00D84D52"/>
    <w:rsid w:val="00D96894"/>
    <w:rsid w:val="00D96EFC"/>
    <w:rsid w:val="00DA2458"/>
    <w:rsid w:val="00DA4910"/>
    <w:rsid w:val="00DA5FB2"/>
    <w:rsid w:val="00DB1289"/>
    <w:rsid w:val="00DB7595"/>
    <w:rsid w:val="00DC1CBE"/>
    <w:rsid w:val="00DC2276"/>
    <w:rsid w:val="00DC4EFF"/>
    <w:rsid w:val="00DC55E2"/>
    <w:rsid w:val="00DC7DF2"/>
    <w:rsid w:val="00DD1DDB"/>
    <w:rsid w:val="00DD74FD"/>
    <w:rsid w:val="00DE6786"/>
    <w:rsid w:val="00E06A7B"/>
    <w:rsid w:val="00E11EB6"/>
    <w:rsid w:val="00E20615"/>
    <w:rsid w:val="00E21795"/>
    <w:rsid w:val="00E24C41"/>
    <w:rsid w:val="00E255F0"/>
    <w:rsid w:val="00E33022"/>
    <w:rsid w:val="00E337D7"/>
    <w:rsid w:val="00E46391"/>
    <w:rsid w:val="00E46644"/>
    <w:rsid w:val="00E468B6"/>
    <w:rsid w:val="00E51EC8"/>
    <w:rsid w:val="00E71E96"/>
    <w:rsid w:val="00E73E69"/>
    <w:rsid w:val="00E766EA"/>
    <w:rsid w:val="00E93713"/>
    <w:rsid w:val="00EA0BDD"/>
    <w:rsid w:val="00EA0DB5"/>
    <w:rsid w:val="00EB0916"/>
    <w:rsid w:val="00EC1162"/>
    <w:rsid w:val="00EF09B1"/>
    <w:rsid w:val="00EF407A"/>
    <w:rsid w:val="00EF4A87"/>
    <w:rsid w:val="00F00AC2"/>
    <w:rsid w:val="00F019BC"/>
    <w:rsid w:val="00F0691F"/>
    <w:rsid w:val="00F2430B"/>
    <w:rsid w:val="00F304D6"/>
    <w:rsid w:val="00F6183C"/>
    <w:rsid w:val="00F622A7"/>
    <w:rsid w:val="00F62D8B"/>
    <w:rsid w:val="00F64F72"/>
    <w:rsid w:val="00F94FC6"/>
    <w:rsid w:val="00FA0719"/>
    <w:rsid w:val="00FB1C91"/>
    <w:rsid w:val="00FB686F"/>
    <w:rsid w:val="00FB7B97"/>
    <w:rsid w:val="00FD2098"/>
    <w:rsid w:val="00FD6A9C"/>
    <w:rsid w:val="00FE18A7"/>
    <w:rsid w:val="00FE5791"/>
    <w:rsid w:val="00FF0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85F21"/>
  <w14:defaultImageDpi w14:val="32767"/>
  <w15:docId w15:val="{AD08516E-6FC1-4AC6-8323-C9F50EDBD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1DA5"/>
    <w:pPr>
      <w:spacing w:after="0" w:line="240" w:lineRule="auto"/>
    </w:pPr>
    <w:rPr>
      <w:rFonts w:eastAsia="Times New Roman" w:cs="Times New Roman"/>
      <w:szCs w:val="24"/>
    </w:rPr>
  </w:style>
  <w:style w:type="paragraph" w:styleId="Heading1">
    <w:name w:val="heading 1"/>
    <w:basedOn w:val="Chng"/>
    <w:next w:val="Normal"/>
    <w:link w:val="Heading1Char"/>
    <w:uiPriority w:val="9"/>
    <w:qFormat/>
    <w:rsid w:val="00C320D5"/>
    <w:pPr>
      <w:numPr>
        <w:numId w:val="1"/>
      </w:numPr>
      <w:jc w:val="left"/>
      <w:outlineLvl w:val="0"/>
    </w:pPr>
  </w:style>
  <w:style w:type="paragraph" w:styleId="Heading2">
    <w:name w:val="heading 2"/>
    <w:basedOn w:val="Tiumccp1"/>
    <w:next w:val="Normal"/>
    <w:link w:val="Heading2Char"/>
    <w:uiPriority w:val="9"/>
    <w:unhideWhenUsed/>
    <w:qFormat/>
    <w:rsid w:val="00C320D5"/>
    <w:pPr>
      <w:numPr>
        <w:ilvl w:val="1"/>
        <w:numId w:val="1"/>
      </w:numPr>
      <w:spacing w:before="120" w:after="120"/>
      <w:ind w:left="426" w:hanging="426"/>
      <w:outlineLvl w:val="1"/>
    </w:pPr>
  </w:style>
  <w:style w:type="paragraph" w:styleId="Heading3">
    <w:name w:val="heading 3"/>
    <w:basedOn w:val="Tiumccp2"/>
    <w:next w:val="Normal"/>
    <w:link w:val="Heading3Char"/>
    <w:uiPriority w:val="9"/>
    <w:unhideWhenUsed/>
    <w:qFormat/>
    <w:rsid w:val="00C320D5"/>
    <w:pPr>
      <w:numPr>
        <w:ilvl w:val="2"/>
        <w:numId w:val="1"/>
      </w:numPr>
      <w:spacing w:before="120" w:after="120"/>
      <w:ind w:left="426" w:hanging="426"/>
      <w:outlineLvl w:val="2"/>
    </w:pPr>
  </w:style>
  <w:style w:type="paragraph" w:styleId="Heading4">
    <w:name w:val="heading 4"/>
    <w:basedOn w:val="Tiumccp3"/>
    <w:next w:val="Normal"/>
    <w:link w:val="Heading4Char"/>
    <w:uiPriority w:val="9"/>
    <w:unhideWhenUsed/>
    <w:qFormat/>
    <w:rsid w:val="00F622A7"/>
    <w:pPr>
      <w:numPr>
        <w:ilvl w:val="3"/>
        <w:numId w:val="1"/>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622A7"/>
    <w:pPr>
      <w:tabs>
        <w:tab w:val="center" w:pos="6379"/>
      </w:tabs>
      <w:spacing w:after="200" w:line="276" w:lineRule="auto"/>
      <w:jc w:val="center"/>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F622A7"/>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320D5"/>
    <w:rPr>
      <w:rFonts w:eastAsia="Times New Roman" w:cs="Times New Roman"/>
      <w:b/>
      <w:sz w:val="32"/>
      <w:szCs w:val="32"/>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BA4FEE"/>
    <w:pPr>
      <w:spacing w:before="80" w:after="80" w:line="360" w:lineRule="auto"/>
    </w:pPr>
    <w:rPr>
      <w:b/>
    </w:rPr>
  </w:style>
  <w:style w:type="paragraph" w:styleId="TOC2">
    <w:name w:val="toc 2"/>
    <w:basedOn w:val="Normal"/>
    <w:next w:val="Normal"/>
    <w:autoRedefine/>
    <w:uiPriority w:val="39"/>
    <w:unhideWhenUsed/>
    <w:rsid w:val="00BA4FEE"/>
    <w:pPr>
      <w:spacing w:before="80" w:after="80" w:line="360" w:lineRule="auto"/>
    </w:pPr>
  </w:style>
  <w:style w:type="paragraph" w:styleId="TOC3">
    <w:name w:val="toc 3"/>
    <w:basedOn w:val="Normal"/>
    <w:next w:val="Normal"/>
    <w:autoRedefine/>
    <w:uiPriority w:val="39"/>
    <w:unhideWhenUsed/>
    <w:rsid w:val="00BA4FEE"/>
    <w:pPr>
      <w:tabs>
        <w:tab w:val="right" w:leader="dot" w:pos="9111"/>
      </w:tabs>
      <w:spacing w:before="80" w:after="80" w:line="360" w:lineRule="auto"/>
      <w:ind w:left="142"/>
    </w:pPr>
    <w:rPr>
      <w:i/>
    </w:rPr>
  </w:style>
  <w:style w:type="paragraph" w:styleId="TOC4">
    <w:name w:val="toc 4"/>
    <w:basedOn w:val="Normal"/>
    <w:next w:val="Normal"/>
    <w:autoRedefine/>
    <w:uiPriority w:val="39"/>
    <w:unhideWhenUsed/>
    <w:rsid w:val="00BA4FEE"/>
    <w:pPr>
      <w:tabs>
        <w:tab w:val="right" w:leader="dot" w:pos="9111"/>
      </w:tabs>
      <w:spacing w:before="80" w:after="80" w:line="360" w:lineRule="auto"/>
      <w:ind w:left="284"/>
    </w:pPr>
  </w:style>
  <w:style w:type="character" w:customStyle="1" w:styleId="Heading2Char">
    <w:name w:val="Heading 2 Char"/>
    <w:basedOn w:val="DefaultParagraphFont"/>
    <w:link w:val="Heading2"/>
    <w:uiPriority w:val="9"/>
    <w:rsid w:val="00C320D5"/>
    <w:rPr>
      <w:rFonts w:eastAsia="Times New Roman" w:cs="Times New Roman"/>
      <w:b/>
      <w:sz w:val="28"/>
      <w:szCs w:val="28"/>
    </w:rPr>
  </w:style>
  <w:style w:type="character" w:customStyle="1" w:styleId="Heading3Char">
    <w:name w:val="Heading 3 Char"/>
    <w:basedOn w:val="DefaultParagraphFont"/>
    <w:link w:val="Heading3"/>
    <w:uiPriority w:val="9"/>
    <w:rsid w:val="00C320D5"/>
    <w:rPr>
      <w:rFonts w:eastAsia="Times New Roman" w:cs="Times New Roman"/>
      <w:b/>
      <w:i/>
      <w:sz w:val="28"/>
      <w:szCs w:val="26"/>
    </w:rPr>
  </w:style>
  <w:style w:type="character" w:customStyle="1" w:styleId="Heading4Char">
    <w:name w:val="Heading 4 Char"/>
    <w:basedOn w:val="DefaultParagraphFont"/>
    <w:link w:val="Heading4"/>
    <w:uiPriority w:val="9"/>
    <w:rsid w:val="00F622A7"/>
    <w:rPr>
      <w:rFonts w:eastAsia="Times New Roman" w:cs="Times New Roman"/>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link w:val="CaptionChar"/>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customStyle="1" w:styleId="Caption1">
    <w:name w:val="Caption1"/>
    <w:basedOn w:val="Caption"/>
    <w:link w:val="captionChar0"/>
    <w:autoRedefine/>
    <w:qFormat/>
    <w:rsid w:val="00C320D5"/>
    <w:pPr>
      <w:spacing w:before="120" w:after="240"/>
    </w:pPr>
  </w:style>
  <w:style w:type="paragraph" w:customStyle="1" w:styleId="Nidungbng">
    <w:name w:val="Nội dung bảng"/>
    <w:basedOn w:val="Nidungvnbn"/>
    <w:link w:val="NidungbngChar"/>
    <w:autoRedefine/>
    <w:qFormat/>
    <w:rsid w:val="00FF0F6E"/>
    <w:pPr>
      <w:spacing w:before="120"/>
      <w:ind w:firstLine="142"/>
      <w:jc w:val="center"/>
    </w:pPr>
    <w:rPr>
      <w:b/>
      <w:noProof/>
      <w:sz w:val="32"/>
      <w:szCs w:val="32"/>
    </w:rPr>
  </w:style>
  <w:style w:type="character" w:customStyle="1" w:styleId="CaptionChar">
    <w:name w:val="Caption Char"/>
    <w:aliases w:val="Hình Char,bảng biểu Char"/>
    <w:basedOn w:val="DefaultParagraphFont"/>
    <w:link w:val="Caption"/>
    <w:uiPriority w:val="35"/>
    <w:rsid w:val="00F622A7"/>
    <w:rPr>
      <w:rFonts w:eastAsia="Times New Roman" w:cs="Times New Roman"/>
      <w:bCs/>
      <w:sz w:val="26"/>
      <w:szCs w:val="26"/>
    </w:rPr>
  </w:style>
  <w:style w:type="character" w:customStyle="1" w:styleId="captionChar0">
    <w:name w:val="caption Char"/>
    <w:basedOn w:val="CaptionChar"/>
    <w:link w:val="Caption1"/>
    <w:rsid w:val="00C320D5"/>
    <w:rPr>
      <w:rFonts w:eastAsia="Times New Roman" w:cs="Times New Roman"/>
      <w:bCs/>
      <w:sz w:val="26"/>
      <w:szCs w:val="26"/>
    </w:rPr>
  </w:style>
  <w:style w:type="character" w:customStyle="1" w:styleId="NidungbngChar">
    <w:name w:val="Nội dung bảng Char"/>
    <w:basedOn w:val="NidungvnbnChar"/>
    <w:link w:val="Nidungbng"/>
    <w:rsid w:val="00FF0F6E"/>
    <w:rPr>
      <w:rFonts w:eastAsia="Times New Roman" w:cs="Times New Roman"/>
      <w:b/>
      <w:noProof/>
      <w:sz w:val="32"/>
      <w:szCs w:val="32"/>
    </w:rPr>
  </w:style>
  <w:style w:type="character" w:styleId="SubtleReference">
    <w:name w:val="Subtle Reference"/>
    <w:basedOn w:val="DefaultParagraphFont"/>
    <w:uiPriority w:val="31"/>
    <w:qFormat/>
    <w:rsid w:val="00D620B0"/>
    <w:rPr>
      <w:smallCaps/>
      <w:color w:val="5A5A5A" w:themeColor="text1" w:themeTint="A5"/>
    </w:rPr>
  </w:style>
  <w:style w:type="paragraph" w:styleId="TOC5">
    <w:name w:val="toc 5"/>
    <w:basedOn w:val="Normal"/>
    <w:next w:val="Normal"/>
    <w:autoRedefine/>
    <w:uiPriority w:val="39"/>
    <w:unhideWhenUsed/>
    <w:rsid w:val="00505085"/>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505085"/>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505085"/>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505085"/>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505085"/>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customStyle="1" w:styleId="UnresolvedMention1">
    <w:name w:val="Unresolved Mention1"/>
    <w:basedOn w:val="DefaultParagraphFont"/>
    <w:uiPriority w:val="99"/>
    <w:semiHidden/>
    <w:unhideWhenUsed/>
    <w:rsid w:val="00505085"/>
    <w:rPr>
      <w:color w:val="605E5C"/>
      <w:shd w:val="clear" w:color="auto" w:fill="E1DFDD"/>
    </w:rPr>
  </w:style>
  <w:style w:type="character" w:customStyle="1" w:styleId="UnresolvedMention2">
    <w:name w:val="Unresolved Mention2"/>
    <w:basedOn w:val="DefaultParagraphFont"/>
    <w:uiPriority w:val="99"/>
    <w:semiHidden/>
    <w:unhideWhenUsed/>
    <w:rsid w:val="00C903D5"/>
    <w:rPr>
      <w:color w:val="605E5C"/>
      <w:shd w:val="clear" w:color="auto" w:fill="E1DFDD"/>
    </w:rPr>
  </w:style>
  <w:style w:type="paragraph" w:styleId="Bibliography">
    <w:name w:val="Bibliography"/>
    <w:basedOn w:val="Normal"/>
    <w:next w:val="Normal"/>
    <w:uiPriority w:val="37"/>
    <w:unhideWhenUsed/>
    <w:rsid w:val="00CE46F0"/>
  </w:style>
  <w:style w:type="table" w:styleId="PlainTable4">
    <w:name w:val="Plain Table 4"/>
    <w:basedOn w:val="TableNormal"/>
    <w:uiPriority w:val="44"/>
    <w:rsid w:val="004E0A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7Colorful-Accent6">
    <w:name w:val="Grid Table 7 Colorful Accent 6"/>
    <w:basedOn w:val="TableNormal"/>
    <w:uiPriority w:val="52"/>
    <w:rsid w:val="004E0AF7"/>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customStyle="1" w:styleId="UnresolvedMention">
    <w:name w:val="Unresolved Mention"/>
    <w:basedOn w:val="DefaultParagraphFont"/>
    <w:uiPriority w:val="99"/>
    <w:semiHidden/>
    <w:unhideWhenUsed/>
    <w:rsid w:val="00B75F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070341">
      <w:bodyDiv w:val="1"/>
      <w:marLeft w:val="0"/>
      <w:marRight w:val="0"/>
      <w:marTop w:val="0"/>
      <w:marBottom w:val="0"/>
      <w:divBdr>
        <w:top w:val="none" w:sz="0" w:space="0" w:color="auto"/>
        <w:left w:val="none" w:sz="0" w:space="0" w:color="auto"/>
        <w:bottom w:val="none" w:sz="0" w:space="0" w:color="auto"/>
        <w:right w:val="none" w:sz="0" w:space="0" w:color="auto"/>
      </w:divBdr>
    </w:div>
    <w:div w:id="450172317">
      <w:bodyDiv w:val="1"/>
      <w:marLeft w:val="0"/>
      <w:marRight w:val="0"/>
      <w:marTop w:val="0"/>
      <w:marBottom w:val="0"/>
      <w:divBdr>
        <w:top w:val="none" w:sz="0" w:space="0" w:color="auto"/>
        <w:left w:val="none" w:sz="0" w:space="0" w:color="auto"/>
        <w:bottom w:val="none" w:sz="0" w:space="0" w:color="auto"/>
        <w:right w:val="none" w:sz="0" w:space="0" w:color="auto"/>
      </w:divBdr>
    </w:div>
    <w:div w:id="472211361">
      <w:bodyDiv w:val="1"/>
      <w:marLeft w:val="0"/>
      <w:marRight w:val="0"/>
      <w:marTop w:val="0"/>
      <w:marBottom w:val="0"/>
      <w:divBdr>
        <w:top w:val="none" w:sz="0" w:space="0" w:color="auto"/>
        <w:left w:val="none" w:sz="0" w:space="0" w:color="auto"/>
        <w:bottom w:val="none" w:sz="0" w:space="0" w:color="auto"/>
        <w:right w:val="none" w:sz="0" w:space="0" w:color="auto"/>
      </w:divBdr>
    </w:div>
    <w:div w:id="625938010">
      <w:bodyDiv w:val="1"/>
      <w:marLeft w:val="0"/>
      <w:marRight w:val="0"/>
      <w:marTop w:val="0"/>
      <w:marBottom w:val="0"/>
      <w:divBdr>
        <w:top w:val="none" w:sz="0" w:space="0" w:color="auto"/>
        <w:left w:val="none" w:sz="0" w:space="0" w:color="auto"/>
        <w:bottom w:val="none" w:sz="0" w:space="0" w:color="auto"/>
        <w:right w:val="none" w:sz="0" w:space="0" w:color="auto"/>
      </w:divBdr>
    </w:div>
    <w:div w:id="697974057">
      <w:bodyDiv w:val="1"/>
      <w:marLeft w:val="0"/>
      <w:marRight w:val="0"/>
      <w:marTop w:val="0"/>
      <w:marBottom w:val="0"/>
      <w:divBdr>
        <w:top w:val="none" w:sz="0" w:space="0" w:color="auto"/>
        <w:left w:val="none" w:sz="0" w:space="0" w:color="auto"/>
        <w:bottom w:val="none" w:sz="0" w:space="0" w:color="auto"/>
        <w:right w:val="none" w:sz="0" w:space="0" w:color="auto"/>
      </w:divBdr>
    </w:div>
    <w:div w:id="702167242">
      <w:bodyDiv w:val="1"/>
      <w:marLeft w:val="0"/>
      <w:marRight w:val="0"/>
      <w:marTop w:val="0"/>
      <w:marBottom w:val="0"/>
      <w:divBdr>
        <w:top w:val="none" w:sz="0" w:space="0" w:color="auto"/>
        <w:left w:val="none" w:sz="0" w:space="0" w:color="auto"/>
        <w:bottom w:val="none" w:sz="0" w:space="0" w:color="auto"/>
        <w:right w:val="none" w:sz="0" w:space="0" w:color="auto"/>
      </w:divBdr>
    </w:div>
    <w:div w:id="986588661">
      <w:bodyDiv w:val="1"/>
      <w:marLeft w:val="0"/>
      <w:marRight w:val="0"/>
      <w:marTop w:val="0"/>
      <w:marBottom w:val="0"/>
      <w:divBdr>
        <w:top w:val="none" w:sz="0" w:space="0" w:color="auto"/>
        <w:left w:val="none" w:sz="0" w:space="0" w:color="auto"/>
        <w:bottom w:val="none" w:sz="0" w:space="0" w:color="auto"/>
        <w:right w:val="none" w:sz="0" w:space="0" w:color="auto"/>
      </w:divBdr>
    </w:div>
    <w:div w:id="1124730418">
      <w:bodyDiv w:val="1"/>
      <w:marLeft w:val="0"/>
      <w:marRight w:val="0"/>
      <w:marTop w:val="0"/>
      <w:marBottom w:val="0"/>
      <w:divBdr>
        <w:top w:val="none" w:sz="0" w:space="0" w:color="auto"/>
        <w:left w:val="none" w:sz="0" w:space="0" w:color="auto"/>
        <w:bottom w:val="none" w:sz="0" w:space="0" w:color="auto"/>
        <w:right w:val="none" w:sz="0" w:space="0" w:color="auto"/>
      </w:divBdr>
    </w:div>
    <w:div w:id="1178884583">
      <w:bodyDiv w:val="1"/>
      <w:marLeft w:val="0"/>
      <w:marRight w:val="0"/>
      <w:marTop w:val="0"/>
      <w:marBottom w:val="0"/>
      <w:divBdr>
        <w:top w:val="none" w:sz="0" w:space="0" w:color="auto"/>
        <w:left w:val="none" w:sz="0" w:space="0" w:color="auto"/>
        <w:bottom w:val="none" w:sz="0" w:space="0" w:color="auto"/>
        <w:right w:val="none" w:sz="0" w:space="0" w:color="auto"/>
      </w:divBdr>
    </w:div>
    <w:div w:id="1228807276">
      <w:bodyDiv w:val="1"/>
      <w:marLeft w:val="0"/>
      <w:marRight w:val="0"/>
      <w:marTop w:val="0"/>
      <w:marBottom w:val="0"/>
      <w:divBdr>
        <w:top w:val="none" w:sz="0" w:space="0" w:color="auto"/>
        <w:left w:val="none" w:sz="0" w:space="0" w:color="auto"/>
        <w:bottom w:val="none" w:sz="0" w:space="0" w:color="auto"/>
        <w:right w:val="none" w:sz="0" w:space="0" w:color="auto"/>
      </w:divBdr>
    </w:div>
    <w:div w:id="144357366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84682128">
      <w:bodyDiv w:val="1"/>
      <w:marLeft w:val="0"/>
      <w:marRight w:val="0"/>
      <w:marTop w:val="0"/>
      <w:marBottom w:val="0"/>
      <w:divBdr>
        <w:top w:val="none" w:sz="0" w:space="0" w:color="auto"/>
        <w:left w:val="none" w:sz="0" w:space="0" w:color="auto"/>
        <w:bottom w:val="none" w:sz="0" w:space="0" w:color="auto"/>
        <w:right w:val="none" w:sz="0" w:space="0" w:color="auto"/>
      </w:divBdr>
    </w:div>
    <w:div w:id="1678312124">
      <w:bodyDiv w:val="1"/>
      <w:marLeft w:val="0"/>
      <w:marRight w:val="0"/>
      <w:marTop w:val="0"/>
      <w:marBottom w:val="0"/>
      <w:divBdr>
        <w:top w:val="none" w:sz="0" w:space="0" w:color="auto"/>
        <w:left w:val="none" w:sz="0" w:space="0" w:color="auto"/>
        <w:bottom w:val="none" w:sz="0" w:space="0" w:color="auto"/>
        <w:right w:val="none" w:sz="0" w:space="0" w:color="auto"/>
      </w:divBdr>
    </w:div>
    <w:div w:id="1761949054">
      <w:bodyDiv w:val="1"/>
      <w:marLeft w:val="0"/>
      <w:marRight w:val="0"/>
      <w:marTop w:val="0"/>
      <w:marBottom w:val="0"/>
      <w:divBdr>
        <w:top w:val="none" w:sz="0" w:space="0" w:color="auto"/>
        <w:left w:val="none" w:sz="0" w:space="0" w:color="auto"/>
        <w:bottom w:val="none" w:sz="0" w:space="0" w:color="auto"/>
        <w:right w:val="none" w:sz="0" w:space="0" w:color="auto"/>
      </w:divBdr>
    </w:div>
    <w:div w:id="1870216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diagramLayout" Target="diagrams/layout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microsoft.com/office/2007/relationships/diagramDrawing" Target="diagrams/drawing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Personal\DA2\Rp_DA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040C0F-41B2-4200-9526-1C1189BF95A2}" type="doc">
      <dgm:prSet loTypeId="urn:microsoft.com/office/officeart/2005/8/layout/orgChart1" loCatId="hierarchy" qsTypeId="urn:microsoft.com/office/officeart/2005/8/quickstyle/simple3" qsCatId="simple" csTypeId="urn:microsoft.com/office/officeart/2005/8/colors/colorful2" csCatId="colorful" phldr="1"/>
      <dgm:spPr/>
      <dgm:t>
        <a:bodyPr/>
        <a:lstStyle/>
        <a:p>
          <a:endParaRPr lang="en-US"/>
        </a:p>
      </dgm:t>
    </dgm:pt>
    <dgm:pt modelId="{9E31D71B-3E6B-4B1F-96C2-BDE742D59FC2}">
      <dgm:prSet phldrT="[Text]"/>
      <dgm:spPr/>
      <dgm:t>
        <a:bodyPr/>
        <a:lstStyle/>
        <a:p>
          <a:pPr algn="ctr"/>
          <a:r>
            <a:rPr lang="en-US"/>
            <a:t>MERN Stack</a:t>
          </a:r>
        </a:p>
      </dgm:t>
    </dgm:pt>
    <dgm:pt modelId="{563A31CE-5D6F-405C-9B28-938F402CD44B}" type="parTrans" cxnId="{B38842FC-7E0D-41AC-A0F3-2F5403EDD5EC}">
      <dgm:prSet/>
      <dgm:spPr/>
      <dgm:t>
        <a:bodyPr/>
        <a:lstStyle/>
        <a:p>
          <a:pPr algn="ctr"/>
          <a:endParaRPr lang="en-US"/>
        </a:p>
      </dgm:t>
    </dgm:pt>
    <dgm:pt modelId="{512128D6-B87F-4C75-B42C-AF743F03516B}" type="sibTrans" cxnId="{B38842FC-7E0D-41AC-A0F3-2F5403EDD5EC}">
      <dgm:prSet/>
      <dgm:spPr/>
      <dgm:t>
        <a:bodyPr/>
        <a:lstStyle/>
        <a:p>
          <a:pPr algn="ctr"/>
          <a:endParaRPr lang="en-US"/>
        </a:p>
      </dgm:t>
    </dgm:pt>
    <dgm:pt modelId="{AEBDC093-3B19-4188-94D5-F66D267AA15B}">
      <dgm:prSet phldrT="[Text]"/>
      <dgm:spPr/>
      <dgm:t>
        <a:bodyPr/>
        <a:lstStyle/>
        <a:p>
          <a:pPr algn="ctr"/>
          <a:r>
            <a:rPr lang="en-US"/>
            <a:t>MongoDB</a:t>
          </a:r>
        </a:p>
      </dgm:t>
    </dgm:pt>
    <dgm:pt modelId="{1BBEF79B-2661-44DB-A4F5-B693942AAD85}" type="parTrans" cxnId="{BBC94317-D176-44E0-833F-E2E1244F4B79}">
      <dgm:prSet/>
      <dgm:spPr/>
      <dgm:t>
        <a:bodyPr/>
        <a:lstStyle/>
        <a:p>
          <a:pPr algn="ctr"/>
          <a:endParaRPr lang="en-US"/>
        </a:p>
      </dgm:t>
    </dgm:pt>
    <dgm:pt modelId="{9706333E-2EAE-4E8D-8E79-5E50DEC6C76D}" type="sibTrans" cxnId="{BBC94317-D176-44E0-833F-E2E1244F4B79}">
      <dgm:prSet/>
      <dgm:spPr/>
      <dgm:t>
        <a:bodyPr/>
        <a:lstStyle/>
        <a:p>
          <a:pPr algn="ctr"/>
          <a:endParaRPr lang="en-US"/>
        </a:p>
      </dgm:t>
    </dgm:pt>
    <dgm:pt modelId="{17B397B9-7819-4AE7-848B-FC54299465BC}">
      <dgm:prSet phldrT="[Text]"/>
      <dgm:spPr/>
      <dgm:t>
        <a:bodyPr/>
        <a:lstStyle/>
        <a:p>
          <a:pPr algn="ctr"/>
          <a:r>
            <a:rPr lang="en-US"/>
            <a:t>Express.js</a:t>
          </a:r>
        </a:p>
      </dgm:t>
    </dgm:pt>
    <dgm:pt modelId="{8A53262F-ED00-4DC3-9942-615A1615168C}" type="parTrans" cxnId="{1DC9AC08-9E4E-4125-9A27-B7FD3D9C73C0}">
      <dgm:prSet/>
      <dgm:spPr/>
      <dgm:t>
        <a:bodyPr/>
        <a:lstStyle/>
        <a:p>
          <a:pPr algn="ctr"/>
          <a:endParaRPr lang="en-US"/>
        </a:p>
      </dgm:t>
    </dgm:pt>
    <dgm:pt modelId="{39B34E7E-6FC0-4ECE-B384-5121483D570B}" type="sibTrans" cxnId="{1DC9AC08-9E4E-4125-9A27-B7FD3D9C73C0}">
      <dgm:prSet/>
      <dgm:spPr/>
      <dgm:t>
        <a:bodyPr/>
        <a:lstStyle/>
        <a:p>
          <a:pPr algn="ctr"/>
          <a:endParaRPr lang="en-US"/>
        </a:p>
      </dgm:t>
    </dgm:pt>
    <dgm:pt modelId="{BDE9F000-475F-4832-A0F2-67FDEC16F4BF}">
      <dgm:prSet phldrT="[Text]"/>
      <dgm:spPr/>
      <dgm:t>
        <a:bodyPr/>
        <a:lstStyle/>
        <a:p>
          <a:pPr algn="ctr"/>
          <a:r>
            <a:rPr lang="en-US"/>
            <a:t>React</a:t>
          </a:r>
        </a:p>
      </dgm:t>
    </dgm:pt>
    <dgm:pt modelId="{0A1A7A03-F5E0-4CB3-AFAC-5334B37515CD}" type="parTrans" cxnId="{BBEE8939-6621-4EDA-BF4B-826BC544E8BA}">
      <dgm:prSet/>
      <dgm:spPr/>
      <dgm:t>
        <a:bodyPr/>
        <a:lstStyle/>
        <a:p>
          <a:pPr algn="ctr"/>
          <a:endParaRPr lang="en-US"/>
        </a:p>
      </dgm:t>
    </dgm:pt>
    <dgm:pt modelId="{0A9468F4-E476-44D2-8C04-D6637DF8CEC6}" type="sibTrans" cxnId="{BBEE8939-6621-4EDA-BF4B-826BC544E8BA}">
      <dgm:prSet/>
      <dgm:spPr/>
      <dgm:t>
        <a:bodyPr/>
        <a:lstStyle/>
        <a:p>
          <a:pPr algn="ctr"/>
          <a:endParaRPr lang="en-US"/>
        </a:p>
      </dgm:t>
    </dgm:pt>
    <dgm:pt modelId="{3C4BDEA2-06ED-447D-8E26-8968B182D5A8}">
      <dgm:prSet phldrT="[Text]"/>
      <dgm:spPr/>
      <dgm:t>
        <a:bodyPr/>
        <a:lstStyle/>
        <a:p>
          <a:pPr algn="ctr"/>
          <a:r>
            <a:rPr lang="en-US"/>
            <a:t>Node.js</a:t>
          </a:r>
        </a:p>
      </dgm:t>
    </dgm:pt>
    <dgm:pt modelId="{C7E8ABA1-9FB7-49CE-8E96-B37FD9A45EB3}" type="parTrans" cxnId="{99D38E2A-DA44-409B-8C7B-57F2A8AEBF36}">
      <dgm:prSet/>
      <dgm:spPr/>
      <dgm:t>
        <a:bodyPr/>
        <a:lstStyle/>
        <a:p>
          <a:pPr algn="ctr"/>
          <a:endParaRPr lang="en-US"/>
        </a:p>
      </dgm:t>
    </dgm:pt>
    <dgm:pt modelId="{BDE7D368-69B4-40EE-8321-C95C99789E4D}" type="sibTrans" cxnId="{99D38E2A-DA44-409B-8C7B-57F2A8AEBF36}">
      <dgm:prSet/>
      <dgm:spPr/>
      <dgm:t>
        <a:bodyPr/>
        <a:lstStyle/>
        <a:p>
          <a:pPr algn="ctr"/>
          <a:endParaRPr lang="en-US"/>
        </a:p>
      </dgm:t>
    </dgm:pt>
    <dgm:pt modelId="{9968E583-2EEF-4BAB-8726-A0826B3A63E0}" type="pres">
      <dgm:prSet presAssocID="{91040C0F-41B2-4200-9526-1C1189BF95A2}" presName="hierChild1" presStyleCnt="0">
        <dgm:presLayoutVars>
          <dgm:orgChart val="1"/>
          <dgm:chPref val="1"/>
          <dgm:dir/>
          <dgm:animOne val="branch"/>
          <dgm:animLvl val="lvl"/>
          <dgm:resizeHandles/>
        </dgm:presLayoutVars>
      </dgm:prSet>
      <dgm:spPr/>
      <dgm:t>
        <a:bodyPr/>
        <a:lstStyle/>
        <a:p>
          <a:endParaRPr lang="en-US"/>
        </a:p>
      </dgm:t>
    </dgm:pt>
    <dgm:pt modelId="{DCCF2E6D-AA12-4AD8-8A71-B668052B0FC3}" type="pres">
      <dgm:prSet presAssocID="{9E31D71B-3E6B-4B1F-96C2-BDE742D59FC2}" presName="hierRoot1" presStyleCnt="0">
        <dgm:presLayoutVars>
          <dgm:hierBranch val="init"/>
        </dgm:presLayoutVars>
      </dgm:prSet>
      <dgm:spPr/>
    </dgm:pt>
    <dgm:pt modelId="{F8A4EC77-4CF4-49F0-8958-D3BB0C0BD613}" type="pres">
      <dgm:prSet presAssocID="{9E31D71B-3E6B-4B1F-96C2-BDE742D59FC2}" presName="rootComposite1" presStyleCnt="0"/>
      <dgm:spPr/>
    </dgm:pt>
    <dgm:pt modelId="{DBDA2606-865E-4553-A742-55CA5E2224F8}" type="pres">
      <dgm:prSet presAssocID="{9E31D71B-3E6B-4B1F-96C2-BDE742D59FC2}" presName="rootText1" presStyleLbl="node0" presStyleIdx="0" presStyleCnt="1">
        <dgm:presLayoutVars>
          <dgm:chPref val="3"/>
        </dgm:presLayoutVars>
      </dgm:prSet>
      <dgm:spPr/>
      <dgm:t>
        <a:bodyPr/>
        <a:lstStyle/>
        <a:p>
          <a:endParaRPr lang="en-US"/>
        </a:p>
      </dgm:t>
    </dgm:pt>
    <dgm:pt modelId="{BC2107B0-A0BE-48F4-8A5B-69337D12F2C1}" type="pres">
      <dgm:prSet presAssocID="{9E31D71B-3E6B-4B1F-96C2-BDE742D59FC2}" presName="rootConnector1" presStyleLbl="node1" presStyleIdx="0" presStyleCnt="0"/>
      <dgm:spPr/>
      <dgm:t>
        <a:bodyPr/>
        <a:lstStyle/>
        <a:p>
          <a:endParaRPr lang="en-US"/>
        </a:p>
      </dgm:t>
    </dgm:pt>
    <dgm:pt modelId="{DB36319D-BCBC-4696-B8E6-55DC41413EF2}" type="pres">
      <dgm:prSet presAssocID="{9E31D71B-3E6B-4B1F-96C2-BDE742D59FC2}" presName="hierChild2" presStyleCnt="0"/>
      <dgm:spPr/>
    </dgm:pt>
    <dgm:pt modelId="{1672208E-133E-4A65-AFF9-3F4A4C179D1C}" type="pres">
      <dgm:prSet presAssocID="{1BBEF79B-2661-44DB-A4F5-B693942AAD85}" presName="Name37" presStyleLbl="parChTrans1D2" presStyleIdx="0" presStyleCnt="4"/>
      <dgm:spPr/>
      <dgm:t>
        <a:bodyPr/>
        <a:lstStyle/>
        <a:p>
          <a:endParaRPr lang="en-US"/>
        </a:p>
      </dgm:t>
    </dgm:pt>
    <dgm:pt modelId="{41C34545-FD18-46A8-A4B8-EFB2EBB05D88}" type="pres">
      <dgm:prSet presAssocID="{AEBDC093-3B19-4188-94D5-F66D267AA15B}" presName="hierRoot2" presStyleCnt="0">
        <dgm:presLayoutVars>
          <dgm:hierBranch val="init"/>
        </dgm:presLayoutVars>
      </dgm:prSet>
      <dgm:spPr/>
    </dgm:pt>
    <dgm:pt modelId="{4ECD23E2-2A04-45AF-816F-BA796E96142B}" type="pres">
      <dgm:prSet presAssocID="{AEBDC093-3B19-4188-94D5-F66D267AA15B}" presName="rootComposite" presStyleCnt="0"/>
      <dgm:spPr/>
    </dgm:pt>
    <dgm:pt modelId="{9A4F512D-5DE3-4E27-B587-A2659316D6FF}" type="pres">
      <dgm:prSet presAssocID="{AEBDC093-3B19-4188-94D5-F66D267AA15B}" presName="rootText" presStyleLbl="node2" presStyleIdx="0" presStyleCnt="4">
        <dgm:presLayoutVars>
          <dgm:chPref val="3"/>
        </dgm:presLayoutVars>
      </dgm:prSet>
      <dgm:spPr/>
      <dgm:t>
        <a:bodyPr/>
        <a:lstStyle/>
        <a:p>
          <a:endParaRPr lang="en-US"/>
        </a:p>
      </dgm:t>
    </dgm:pt>
    <dgm:pt modelId="{2A4DFDAC-2988-4BDC-95B6-6B26885BF62D}" type="pres">
      <dgm:prSet presAssocID="{AEBDC093-3B19-4188-94D5-F66D267AA15B}" presName="rootConnector" presStyleLbl="node2" presStyleIdx="0" presStyleCnt="4"/>
      <dgm:spPr/>
      <dgm:t>
        <a:bodyPr/>
        <a:lstStyle/>
        <a:p>
          <a:endParaRPr lang="en-US"/>
        </a:p>
      </dgm:t>
    </dgm:pt>
    <dgm:pt modelId="{76EE5BCE-13A5-4788-ACAB-ED19E362EFD5}" type="pres">
      <dgm:prSet presAssocID="{AEBDC093-3B19-4188-94D5-F66D267AA15B}" presName="hierChild4" presStyleCnt="0"/>
      <dgm:spPr/>
    </dgm:pt>
    <dgm:pt modelId="{F20A1033-3859-4236-BBCF-64CF563B27F9}" type="pres">
      <dgm:prSet presAssocID="{AEBDC093-3B19-4188-94D5-F66D267AA15B}" presName="hierChild5" presStyleCnt="0"/>
      <dgm:spPr/>
    </dgm:pt>
    <dgm:pt modelId="{41F22D0E-4C06-4523-B44A-A5B90F16D6B6}" type="pres">
      <dgm:prSet presAssocID="{8A53262F-ED00-4DC3-9942-615A1615168C}" presName="Name37" presStyleLbl="parChTrans1D2" presStyleIdx="1" presStyleCnt="4"/>
      <dgm:spPr/>
      <dgm:t>
        <a:bodyPr/>
        <a:lstStyle/>
        <a:p>
          <a:endParaRPr lang="en-US"/>
        </a:p>
      </dgm:t>
    </dgm:pt>
    <dgm:pt modelId="{BB99FC8E-197F-4480-8968-23382852FA9A}" type="pres">
      <dgm:prSet presAssocID="{17B397B9-7819-4AE7-848B-FC54299465BC}" presName="hierRoot2" presStyleCnt="0">
        <dgm:presLayoutVars>
          <dgm:hierBranch val="init"/>
        </dgm:presLayoutVars>
      </dgm:prSet>
      <dgm:spPr/>
    </dgm:pt>
    <dgm:pt modelId="{A24A7C18-D4F8-4FFE-BD06-8504F801D84F}" type="pres">
      <dgm:prSet presAssocID="{17B397B9-7819-4AE7-848B-FC54299465BC}" presName="rootComposite" presStyleCnt="0"/>
      <dgm:spPr/>
    </dgm:pt>
    <dgm:pt modelId="{EA724BAB-3FAF-4AB9-8104-778D3C4BB8E5}" type="pres">
      <dgm:prSet presAssocID="{17B397B9-7819-4AE7-848B-FC54299465BC}" presName="rootText" presStyleLbl="node2" presStyleIdx="1" presStyleCnt="4">
        <dgm:presLayoutVars>
          <dgm:chPref val="3"/>
        </dgm:presLayoutVars>
      </dgm:prSet>
      <dgm:spPr/>
      <dgm:t>
        <a:bodyPr/>
        <a:lstStyle/>
        <a:p>
          <a:endParaRPr lang="en-US"/>
        </a:p>
      </dgm:t>
    </dgm:pt>
    <dgm:pt modelId="{548029C7-D05B-46B3-B171-21E12804916C}" type="pres">
      <dgm:prSet presAssocID="{17B397B9-7819-4AE7-848B-FC54299465BC}" presName="rootConnector" presStyleLbl="node2" presStyleIdx="1" presStyleCnt="4"/>
      <dgm:spPr/>
      <dgm:t>
        <a:bodyPr/>
        <a:lstStyle/>
        <a:p>
          <a:endParaRPr lang="en-US"/>
        </a:p>
      </dgm:t>
    </dgm:pt>
    <dgm:pt modelId="{6BEACCBB-3E7C-48A1-9A0B-79BF10A72BED}" type="pres">
      <dgm:prSet presAssocID="{17B397B9-7819-4AE7-848B-FC54299465BC}" presName="hierChild4" presStyleCnt="0"/>
      <dgm:spPr/>
    </dgm:pt>
    <dgm:pt modelId="{BF756B5B-2BAD-4590-AC20-11251EEF1853}" type="pres">
      <dgm:prSet presAssocID="{17B397B9-7819-4AE7-848B-FC54299465BC}" presName="hierChild5" presStyleCnt="0"/>
      <dgm:spPr/>
    </dgm:pt>
    <dgm:pt modelId="{13588652-538D-496E-8858-818980BD35CC}" type="pres">
      <dgm:prSet presAssocID="{0A1A7A03-F5E0-4CB3-AFAC-5334B37515CD}" presName="Name37" presStyleLbl="parChTrans1D2" presStyleIdx="2" presStyleCnt="4"/>
      <dgm:spPr/>
      <dgm:t>
        <a:bodyPr/>
        <a:lstStyle/>
        <a:p>
          <a:endParaRPr lang="en-US"/>
        </a:p>
      </dgm:t>
    </dgm:pt>
    <dgm:pt modelId="{AE8EF655-D97A-48ED-93B7-80E4361996E7}" type="pres">
      <dgm:prSet presAssocID="{BDE9F000-475F-4832-A0F2-67FDEC16F4BF}" presName="hierRoot2" presStyleCnt="0">
        <dgm:presLayoutVars>
          <dgm:hierBranch val="init"/>
        </dgm:presLayoutVars>
      </dgm:prSet>
      <dgm:spPr/>
    </dgm:pt>
    <dgm:pt modelId="{6AFAD1B6-9866-45A2-8C8F-3D38D06D6D50}" type="pres">
      <dgm:prSet presAssocID="{BDE9F000-475F-4832-A0F2-67FDEC16F4BF}" presName="rootComposite" presStyleCnt="0"/>
      <dgm:spPr/>
    </dgm:pt>
    <dgm:pt modelId="{F43D07C6-9B0A-40A0-9465-4528C6EDCBEB}" type="pres">
      <dgm:prSet presAssocID="{BDE9F000-475F-4832-A0F2-67FDEC16F4BF}" presName="rootText" presStyleLbl="node2" presStyleIdx="2" presStyleCnt="4">
        <dgm:presLayoutVars>
          <dgm:chPref val="3"/>
        </dgm:presLayoutVars>
      </dgm:prSet>
      <dgm:spPr/>
      <dgm:t>
        <a:bodyPr/>
        <a:lstStyle/>
        <a:p>
          <a:endParaRPr lang="en-US"/>
        </a:p>
      </dgm:t>
    </dgm:pt>
    <dgm:pt modelId="{D2B9DBAF-FE8F-4A34-97DF-C38B2303B933}" type="pres">
      <dgm:prSet presAssocID="{BDE9F000-475F-4832-A0F2-67FDEC16F4BF}" presName="rootConnector" presStyleLbl="node2" presStyleIdx="2" presStyleCnt="4"/>
      <dgm:spPr/>
      <dgm:t>
        <a:bodyPr/>
        <a:lstStyle/>
        <a:p>
          <a:endParaRPr lang="en-US"/>
        </a:p>
      </dgm:t>
    </dgm:pt>
    <dgm:pt modelId="{4F03E2AE-BDDD-4D66-ACDC-2FD6E6E2F0C8}" type="pres">
      <dgm:prSet presAssocID="{BDE9F000-475F-4832-A0F2-67FDEC16F4BF}" presName="hierChild4" presStyleCnt="0"/>
      <dgm:spPr/>
    </dgm:pt>
    <dgm:pt modelId="{954FE1CD-1EA0-4216-BB1C-687E44DEBEF8}" type="pres">
      <dgm:prSet presAssocID="{BDE9F000-475F-4832-A0F2-67FDEC16F4BF}" presName="hierChild5" presStyleCnt="0"/>
      <dgm:spPr/>
    </dgm:pt>
    <dgm:pt modelId="{E45CA7C5-6649-4CD5-9BA7-F63ED82AC8CE}" type="pres">
      <dgm:prSet presAssocID="{C7E8ABA1-9FB7-49CE-8E96-B37FD9A45EB3}" presName="Name37" presStyleLbl="parChTrans1D2" presStyleIdx="3" presStyleCnt="4"/>
      <dgm:spPr/>
      <dgm:t>
        <a:bodyPr/>
        <a:lstStyle/>
        <a:p>
          <a:endParaRPr lang="en-US"/>
        </a:p>
      </dgm:t>
    </dgm:pt>
    <dgm:pt modelId="{8755DF56-26FB-4C7A-A504-55C1016C0E37}" type="pres">
      <dgm:prSet presAssocID="{3C4BDEA2-06ED-447D-8E26-8968B182D5A8}" presName="hierRoot2" presStyleCnt="0">
        <dgm:presLayoutVars>
          <dgm:hierBranch val="init"/>
        </dgm:presLayoutVars>
      </dgm:prSet>
      <dgm:spPr/>
    </dgm:pt>
    <dgm:pt modelId="{57B997C1-13CA-419D-82BC-D886FBBF3F1F}" type="pres">
      <dgm:prSet presAssocID="{3C4BDEA2-06ED-447D-8E26-8968B182D5A8}" presName="rootComposite" presStyleCnt="0"/>
      <dgm:spPr/>
    </dgm:pt>
    <dgm:pt modelId="{58287C50-D37B-4C76-9B07-331C44F7CD8A}" type="pres">
      <dgm:prSet presAssocID="{3C4BDEA2-06ED-447D-8E26-8968B182D5A8}" presName="rootText" presStyleLbl="node2" presStyleIdx="3" presStyleCnt="4">
        <dgm:presLayoutVars>
          <dgm:chPref val="3"/>
        </dgm:presLayoutVars>
      </dgm:prSet>
      <dgm:spPr/>
      <dgm:t>
        <a:bodyPr/>
        <a:lstStyle/>
        <a:p>
          <a:endParaRPr lang="en-US"/>
        </a:p>
      </dgm:t>
    </dgm:pt>
    <dgm:pt modelId="{F7382068-0469-4233-85EF-E3D6F3DC167C}" type="pres">
      <dgm:prSet presAssocID="{3C4BDEA2-06ED-447D-8E26-8968B182D5A8}" presName="rootConnector" presStyleLbl="node2" presStyleIdx="3" presStyleCnt="4"/>
      <dgm:spPr/>
      <dgm:t>
        <a:bodyPr/>
        <a:lstStyle/>
        <a:p>
          <a:endParaRPr lang="en-US"/>
        </a:p>
      </dgm:t>
    </dgm:pt>
    <dgm:pt modelId="{91FB9CE8-0BA4-425F-8C2D-7E94416CA021}" type="pres">
      <dgm:prSet presAssocID="{3C4BDEA2-06ED-447D-8E26-8968B182D5A8}" presName="hierChild4" presStyleCnt="0"/>
      <dgm:spPr/>
    </dgm:pt>
    <dgm:pt modelId="{441E3E27-088D-4249-81BA-5321E03E4F97}" type="pres">
      <dgm:prSet presAssocID="{3C4BDEA2-06ED-447D-8E26-8968B182D5A8}" presName="hierChild5" presStyleCnt="0"/>
      <dgm:spPr/>
    </dgm:pt>
    <dgm:pt modelId="{AE8ED9A9-273C-483F-9E65-59B4D1743B2B}" type="pres">
      <dgm:prSet presAssocID="{9E31D71B-3E6B-4B1F-96C2-BDE742D59FC2}" presName="hierChild3" presStyleCnt="0"/>
      <dgm:spPr/>
    </dgm:pt>
  </dgm:ptLst>
  <dgm:cxnLst>
    <dgm:cxn modelId="{D20802CE-DFA5-4185-82D8-E2649561AFF0}" type="presOf" srcId="{17B397B9-7819-4AE7-848B-FC54299465BC}" destId="{EA724BAB-3FAF-4AB9-8104-778D3C4BB8E5}" srcOrd="0" destOrd="0" presId="urn:microsoft.com/office/officeart/2005/8/layout/orgChart1"/>
    <dgm:cxn modelId="{A0CBA9F5-DCB3-4F02-AAF7-4FD5920EE655}" type="presOf" srcId="{BDE9F000-475F-4832-A0F2-67FDEC16F4BF}" destId="{D2B9DBAF-FE8F-4A34-97DF-C38B2303B933}" srcOrd="1" destOrd="0" presId="urn:microsoft.com/office/officeart/2005/8/layout/orgChart1"/>
    <dgm:cxn modelId="{BBC94317-D176-44E0-833F-E2E1244F4B79}" srcId="{9E31D71B-3E6B-4B1F-96C2-BDE742D59FC2}" destId="{AEBDC093-3B19-4188-94D5-F66D267AA15B}" srcOrd="0" destOrd="0" parTransId="{1BBEF79B-2661-44DB-A4F5-B693942AAD85}" sibTransId="{9706333E-2EAE-4E8D-8E79-5E50DEC6C76D}"/>
    <dgm:cxn modelId="{B6CA2D31-B038-47B4-910C-0907D6EB07F9}" type="presOf" srcId="{8A53262F-ED00-4DC3-9942-615A1615168C}" destId="{41F22D0E-4C06-4523-B44A-A5B90F16D6B6}" srcOrd="0" destOrd="0" presId="urn:microsoft.com/office/officeart/2005/8/layout/orgChart1"/>
    <dgm:cxn modelId="{5E1C4FED-AED8-45B5-87CE-D03699B9D8FE}" type="presOf" srcId="{0A1A7A03-F5E0-4CB3-AFAC-5334B37515CD}" destId="{13588652-538D-496E-8858-818980BD35CC}" srcOrd="0" destOrd="0" presId="urn:microsoft.com/office/officeart/2005/8/layout/orgChart1"/>
    <dgm:cxn modelId="{46ACD772-216E-4694-99F8-354E7CC52761}" type="presOf" srcId="{91040C0F-41B2-4200-9526-1C1189BF95A2}" destId="{9968E583-2EEF-4BAB-8726-A0826B3A63E0}" srcOrd="0" destOrd="0" presId="urn:microsoft.com/office/officeart/2005/8/layout/orgChart1"/>
    <dgm:cxn modelId="{F41F6215-7FD9-43B0-B847-3C902AC3D8A0}" type="presOf" srcId="{AEBDC093-3B19-4188-94D5-F66D267AA15B}" destId="{9A4F512D-5DE3-4E27-B587-A2659316D6FF}" srcOrd="0" destOrd="0" presId="urn:microsoft.com/office/officeart/2005/8/layout/orgChart1"/>
    <dgm:cxn modelId="{F349A464-2862-4CA5-A9F0-DCC1E96B3B7D}" type="presOf" srcId="{AEBDC093-3B19-4188-94D5-F66D267AA15B}" destId="{2A4DFDAC-2988-4BDC-95B6-6B26885BF62D}" srcOrd="1" destOrd="0" presId="urn:microsoft.com/office/officeart/2005/8/layout/orgChart1"/>
    <dgm:cxn modelId="{B496773F-908B-4BF8-9C02-D23CF529F755}" type="presOf" srcId="{3C4BDEA2-06ED-447D-8E26-8968B182D5A8}" destId="{F7382068-0469-4233-85EF-E3D6F3DC167C}" srcOrd="1" destOrd="0" presId="urn:microsoft.com/office/officeart/2005/8/layout/orgChart1"/>
    <dgm:cxn modelId="{1DC9AC08-9E4E-4125-9A27-B7FD3D9C73C0}" srcId="{9E31D71B-3E6B-4B1F-96C2-BDE742D59FC2}" destId="{17B397B9-7819-4AE7-848B-FC54299465BC}" srcOrd="1" destOrd="0" parTransId="{8A53262F-ED00-4DC3-9942-615A1615168C}" sibTransId="{39B34E7E-6FC0-4ECE-B384-5121483D570B}"/>
    <dgm:cxn modelId="{B38842FC-7E0D-41AC-A0F3-2F5403EDD5EC}" srcId="{91040C0F-41B2-4200-9526-1C1189BF95A2}" destId="{9E31D71B-3E6B-4B1F-96C2-BDE742D59FC2}" srcOrd="0" destOrd="0" parTransId="{563A31CE-5D6F-405C-9B28-938F402CD44B}" sibTransId="{512128D6-B87F-4C75-B42C-AF743F03516B}"/>
    <dgm:cxn modelId="{99D38E2A-DA44-409B-8C7B-57F2A8AEBF36}" srcId="{9E31D71B-3E6B-4B1F-96C2-BDE742D59FC2}" destId="{3C4BDEA2-06ED-447D-8E26-8968B182D5A8}" srcOrd="3" destOrd="0" parTransId="{C7E8ABA1-9FB7-49CE-8E96-B37FD9A45EB3}" sibTransId="{BDE7D368-69B4-40EE-8321-C95C99789E4D}"/>
    <dgm:cxn modelId="{9DBCFF3F-8359-4EA3-87FC-E9E91BA54681}" type="presOf" srcId="{17B397B9-7819-4AE7-848B-FC54299465BC}" destId="{548029C7-D05B-46B3-B171-21E12804916C}" srcOrd="1" destOrd="0" presId="urn:microsoft.com/office/officeart/2005/8/layout/orgChart1"/>
    <dgm:cxn modelId="{CAADB839-25A9-4AD1-BEC5-1D97F41FE7E5}" type="presOf" srcId="{9E31D71B-3E6B-4B1F-96C2-BDE742D59FC2}" destId="{DBDA2606-865E-4553-A742-55CA5E2224F8}" srcOrd="0" destOrd="0" presId="urn:microsoft.com/office/officeart/2005/8/layout/orgChart1"/>
    <dgm:cxn modelId="{BBEE8939-6621-4EDA-BF4B-826BC544E8BA}" srcId="{9E31D71B-3E6B-4B1F-96C2-BDE742D59FC2}" destId="{BDE9F000-475F-4832-A0F2-67FDEC16F4BF}" srcOrd="2" destOrd="0" parTransId="{0A1A7A03-F5E0-4CB3-AFAC-5334B37515CD}" sibTransId="{0A9468F4-E476-44D2-8C04-D6637DF8CEC6}"/>
    <dgm:cxn modelId="{95E562CA-F216-47FB-AB0D-E51FE1F578F9}" type="presOf" srcId="{1BBEF79B-2661-44DB-A4F5-B693942AAD85}" destId="{1672208E-133E-4A65-AFF9-3F4A4C179D1C}" srcOrd="0" destOrd="0" presId="urn:microsoft.com/office/officeart/2005/8/layout/orgChart1"/>
    <dgm:cxn modelId="{40F9E296-2199-4376-97C9-C4BDA795B0D0}" type="presOf" srcId="{3C4BDEA2-06ED-447D-8E26-8968B182D5A8}" destId="{58287C50-D37B-4C76-9B07-331C44F7CD8A}" srcOrd="0" destOrd="0" presId="urn:microsoft.com/office/officeart/2005/8/layout/orgChart1"/>
    <dgm:cxn modelId="{11352B31-B479-4D00-80AC-C9C326869BB7}" type="presOf" srcId="{C7E8ABA1-9FB7-49CE-8E96-B37FD9A45EB3}" destId="{E45CA7C5-6649-4CD5-9BA7-F63ED82AC8CE}" srcOrd="0" destOrd="0" presId="urn:microsoft.com/office/officeart/2005/8/layout/orgChart1"/>
    <dgm:cxn modelId="{6B985AFD-9E33-44F9-B7BE-86A1D8FC9E39}" type="presOf" srcId="{BDE9F000-475F-4832-A0F2-67FDEC16F4BF}" destId="{F43D07C6-9B0A-40A0-9465-4528C6EDCBEB}" srcOrd="0" destOrd="0" presId="urn:microsoft.com/office/officeart/2005/8/layout/orgChart1"/>
    <dgm:cxn modelId="{73BFBFE8-0EB3-45D8-984E-90CEEE139AEE}" type="presOf" srcId="{9E31D71B-3E6B-4B1F-96C2-BDE742D59FC2}" destId="{BC2107B0-A0BE-48F4-8A5B-69337D12F2C1}" srcOrd="1" destOrd="0" presId="urn:microsoft.com/office/officeart/2005/8/layout/orgChart1"/>
    <dgm:cxn modelId="{A2BAA27F-8ADE-4A97-AFB9-7440E3F3374D}" type="presParOf" srcId="{9968E583-2EEF-4BAB-8726-A0826B3A63E0}" destId="{DCCF2E6D-AA12-4AD8-8A71-B668052B0FC3}" srcOrd="0" destOrd="0" presId="urn:microsoft.com/office/officeart/2005/8/layout/orgChart1"/>
    <dgm:cxn modelId="{669FC9BF-7E75-4593-A75F-B0E964491518}" type="presParOf" srcId="{DCCF2E6D-AA12-4AD8-8A71-B668052B0FC3}" destId="{F8A4EC77-4CF4-49F0-8958-D3BB0C0BD613}" srcOrd="0" destOrd="0" presId="urn:microsoft.com/office/officeart/2005/8/layout/orgChart1"/>
    <dgm:cxn modelId="{DCCE698B-CF5C-4B63-8EC8-7E14B2FAB82B}" type="presParOf" srcId="{F8A4EC77-4CF4-49F0-8958-D3BB0C0BD613}" destId="{DBDA2606-865E-4553-A742-55CA5E2224F8}" srcOrd="0" destOrd="0" presId="urn:microsoft.com/office/officeart/2005/8/layout/orgChart1"/>
    <dgm:cxn modelId="{C4B98136-88DA-47E7-BD80-0BD092CDDC06}" type="presParOf" srcId="{F8A4EC77-4CF4-49F0-8958-D3BB0C0BD613}" destId="{BC2107B0-A0BE-48F4-8A5B-69337D12F2C1}" srcOrd="1" destOrd="0" presId="urn:microsoft.com/office/officeart/2005/8/layout/orgChart1"/>
    <dgm:cxn modelId="{ECE90E2A-39BD-4AF8-8A02-60B82DA4C4FC}" type="presParOf" srcId="{DCCF2E6D-AA12-4AD8-8A71-B668052B0FC3}" destId="{DB36319D-BCBC-4696-B8E6-55DC41413EF2}" srcOrd="1" destOrd="0" presId="urn:microsoft.com/office/officeart/2005/8/layout/orgChart1"/>
    <dgm:cxn modelId="{7045EF83-D901-438D-850F-E33A9000C0E9}" type="presParOf" srcId="{DB36319D-BCBC-4696-B8E6-55DC41413EF2}" destId="{1672208E-133E-4A65-AFF9-3F4A4C179D1C}" srcOrd="0" destOrd="0" presId="urn:microsoft.com/office/officeart/2005/8/layout/orgChart1"/>
    <dgm:cxn modelId="{F3D117AD-4D70-45E8-BBE0-93012F68D6DA}" type="presParOf" srcId="{DB36319D-BCBC-4696-B8E6-55DC41413EF2}" destId="{41C34545-FD18-46A8-A4B8-EFB2EBB05D88}" srcOrd="1" destOrd="0" presId="urn:microsoft.com/office/officeart/2005/8/layout/orgChart1"/>
    <dgm:cxn modelId="{CB793CE8-4A5A-4867-B44E-102DE00F85B9}" type="presParOf" srcId="{41C34545-FD18-46A8-A4B8-EFB2EBB05D88}" destId="{4ECD23E2-2A04-45AF-816F-BA796E96142B}" srcOrd="0" destOrd="0" presId="urn:microsoft.com/office/officeart/2005/8/layout/orgChart1"/>
    <dgm:cxn modelId="{E4A58632-287B-4B20-BBE8-5BDAF6CE93D3}" type="presParOf" srcId="{4ECD23E2-2A04-45AF-816F-BA796E96142B}" destId="{9A4F512D-5DE3-4E27-B587-A2659316D6FF}" srcOrd="0" destOrd="0" presId="urn:microsoft.com/office/officeart/2005/8/layout/orgChart1"/>
    <dgm:cxn modelId="{699A8C12-F8FD-42FC-89A6-99D4EB019580}" type="presParOf" srcId="{4ECD23E2-2A04-45AF-816F-BA796E96142B}" destId="{2A4DFDAC-2988-4BDC-95B6-6B26885BF62D}" srcOrd="1" destOrd="0" presId="urn:microsoft.com/office/officeart/2005/8/layout/orgChart1"/>
    <dgm:cxn modelId="{8F313F0E-0003-4B8D-9F40-CE582C44EDFE}" type="presParOf" srcId="{41C34545-FD18-46A8-A4B8-EFB2EBB05D88}" destId="{76EE5BCE-13A5-4788-ACAB-ED19E362EFD5}" srcOrd="1" destOrd="0" presId="urn:microsoft.com/office/officeart/2005/8/layout/orgChart1"/>
    <dgm:cxn modelId="{1805C7DA-3D3B-4F14-8747-D1BEC6C6681B}" type="presParOf" srcId="{41C34545-FD18-46A8-A4B8-EFB2EBB05D88}" destId="{F20A1033-3859-4236-BBCF-64CF563B27F9}" srcOrd="2" destOrd="0" presId="urn:microsoft.com/office/officeart/2005/8/layout/orgChart1"/>
    <dgm:cxn modelId="{10143A7F-B0A2-4EB1-AB8E-6E512E9B85FC}" type="presParOf" srcId="{DB36319D-BCBC-4696-B8E6-55DC41413EF2}" destId="{41F22D0E-4C06-4523-B44A-A5B90F16D6B6}" srcOrd="2" destOrd="0" presId="urn:microsoft.com/office/officeart/2005/8/layout/orgChart1"/>
    <dgm:cxn modelId="{4FEE939F-5A2D-4D58-A781-DD7C68DD7139}" type="presParOf" srcId="{DB36319D-BCBC-4696-B8E6-55DC41413EF2}" destId="{BB99FC8E-197F-4480-8968-23382852FA9A}" srcOrd="3" destOrd="0" presId="urn:microsoft.com/office/officeart/2005/8/layout/orgChart1"/>
    <dgm:cxn modelId="{4843BE9D-1375-430A-AE71-167BFB83277D}" type="presParOf" srcId="{BB99FC8E-197F-4480-8968-23382852FA9A}" destId="{A24A7C18-D4F8-4FFE-BD06-8504F801D84F}" srcOrd="0" destOrd="0" presId="urn:microsoft.com/office/officeart/2005/8/layout/orgChart1"/>
    <dgm:cxn modelId="{B6AFFBE1-CE59-4506-B838-7A8E712E9747}" type="presParOf" srcId="{A24A7C18-D4F8-4FFE-BD06-8504F801D84F}" destId="{EA724BAB-3FAF-4AB9-8104-778D3C4BB8E5}" srcOrd="0" destOrd="0" presId="urn:microsoft.com/office/officeart/2005/8/layout/orgChart1"/>
    <dgm:cxn modelId="{0805B204-FCA7-464F-A27B-8703E5C32841}" type="presParOf" srcId="{A24A7C18-D4F8-4FFE-BD06-8504F801D84F}" destId="{548029C7-D05B-46B3-B171-21E12804916C}" srcOrd="1" destOrd="0" presId="urn:microsoft.com/office/officeart/2005/8/layout/orgChart1"/>
    <dgm:cxn modelId="{230A395F-54D2-4B47-A1B6-A45A697EE403}" type="presParOf" srcId="{BB99FC8E-197F-4480-8968-23382852FA9A}" destId="{6BEACCBB-3E7C-48A1-9A0B-79BF10A72BED}" srcOrd="1" destOrd="0" presId="urn:microsoft.com/office/officeart/2005/8/layout/orgChart1"/>
    <dgm:cxn modelId="{FB3A0581-110F-4EA4-BCC4-CF7FA9A7A6EB}" type="presParOf" srcId="{BB99FC8E-197F-4480-8968-23382852FA9A}" destId="{BF756B5B-2BAD-4590-AC20-11251EEF1853}" srcOrd="2" destOrd="0" presId="urn:microsoft.com/office/officeart/2005/8/layout/orgChart1"/>
    <dgm:cxn modelId="{7C70AC8C-AE9B-463A-B65E-156090B1697C}" type="presParOf" srcId="{DB36319D-BCBC-4696-B8E6-55DC41413EF2}" destId="{13588652-538D-496E-8858-818980BD35CC}" srcOrd="4" destOrd="0" presId="urn:microsoft.com/office/officeart/2005/8/layout/orgChart1"/>
    <dgm:cxn modelId="{570FC06E-CDC7-4041-B839-22CFAD8230CA}" type="presParOf" srcId="{DB36319D-BCBC-4696-B8E6-55DC41413EF2}" destId="{AE8EF655-D97A-48ED-93B7-80E4361996E7}" srcOrd="5" destOrd="0" presId="urn:microsoft.com/office/officeart/2005/8/layout/orgChart1"/>
    <dgm:cxn modelId="{82839A7D-82B0-418B-89DA-4B568A9FA5F0}" type="presParOf" srcId="{AE8EF655-D97A-48ED-93B7-80E4361996E7}" destId="{6AFAD1B6-9866-45A2-8C8F-3D38D06D6D50}" srcOrd="0" destOrd="0" presId="urn:microsoft.com/office/officeart/2005/8/layout/orgChart1"/>
    <dgm:cxn modelId="{561FF77B-7C1A-4987-A355-EB7FF51FB026}" type="presParOf" srcId="{6AFAD1B6-9866-45A2-8C8F-3D38D06D6D50}" destId="{F43D07C6-9B0A-40A0-9465-4528C6EDCBEB}" srcOrd="0" destOrd="0" presId="urn:microsoft.com/office/officeart/2005/8/layout/orgChart1"/>
    <dgm:cxn modelId="{5331035E-4F35-4BD4-9B68-875A90363900}" type="presParOf" srcId="{6AFAD1B6-9866-45A2-8C8F-3D38D06D6D50}" destId="{D2B9DBAF-FE8F-4A34-97DF-C38B2303B933}" srcOrd="1" destOrd="0" presId="urn:microsoft.com/office/officeart/2005/8/layout/orgChart1"/>
    <dgm:cxn modelId="{B2C2826D-FDBE-4648-AFDF-DB46E3E81197}" type="presParOf" srcId="{AE8EF655-D97A-48ED-93B7-80E4361996E7}" destId="{4F03E2AE-BDDD-4D66-ACDC-2FD6E6E2F0C8}" srcOrd="1" destOrd="0" presId="urn:microsoft.com/office/officeart/2005/8/layout/orgChart1"/>
    <dgm:cxn modelId="{71959E63-C97F-4E56-A074-C6095F587912}" type="presParOf" srcId="{AE8EF655-D97A-48ED-93B7-80E4361996E7}" destId="{954FE1CD-1EA0-4216-BB1C-687E44DEBEF8}" srcOrd="2" destOrd="0" presId="urn:microsoft.com/office/officeart/2005/8/layout/orgChart1"/>
    <dgm:cxn modelId="{63C4FEFF-4599-47DC-9D05-3C6EC90F1647}" type="presParOf" srcId="{DB36319D-BCBC-4696-B8E6-55DC41413EF2}" destId="{E45CA7C5-6649-4CD5-9BA7-F63ED82AC8CE}" srcOrd="6" destOrd="0" presId="urn:microsoft.com/office/officeart/2005/8/layout/orgChart1"/>
    <dgm:cxn modelId="{8D09D41E-D8DB-455A-B96D-D4F16FBE614C}" type="presParOf" srcId="{DB36319D-BCBC-4696-B8E6-55DC41413EF2}" destId="{8755DF56-26FB-4C7A-A504-55C1016C0E37}" srcOrd="7" destOrd="0" presId="urn:microsoft.com/office/officeart/2005/8/layout/orgChart1"/>
    <dgm:cxn modelId="{EBD6448E-7513-4E9D-A154-5D4DCB0EF88D}" type="presParOf" srcId="{8755DF56-26FB-4C7A-A504-55C1016C0E37}" destId="{57B997C1-13CA-419D-82BC-D886FBBF3F1F}" srcOrd="0" destOrd="0" presId="urn:microsoft.com/office/officeart/2005/8/layout/orgChart1"/>
    <dgm:cxn modelId="{6AF3FEF4-4854-4F2C-80F2-82D36A973821}" type="presParOf" srcId="{57B997C1-13CA-419D-82BC-D886FBBF3F1F}" destId="{58287C50-D37B-4C76-9B07-331C44F7CD8A}" srcOrd="0" destOrd="0" presId="urn:microsoft.com/office/officeart/2005/8/layout/orgChart1"/>
    <dgm:cxn modelId="{0C9E5A21-CF22-4178-A442-C56BFD2ADCDD}" type="presParOf" srcId="{57B997C1-13CA-419D-82BC-D886FBBF3F1F}" destId="{F7382068-0469-4233-85EF-E3D6F3DC167C}" srcOrd="1" destOrd="0" presId="urn:microsoft.com/office/officeart/2005/8/layout/orgChart1"/>
    <dgm:cxn modelId="{EF7F8A41-714C-4D3F-8699-7E327F7B3154}" type="presParOf" srcId="{8755DF56-26FB-4C7A-A504-55C1016C0E37}" destId="{91FB9CE8-0BA4-425F-8C2D-7E94416CA021}" srcOrd="1" destOrd="0" presId="urn:microsoft.com/office/officeart/2005/8/layout/orgChart1"/>
    <dgm:cxn modelId="{74098CD6-031A-4CA9-85CA-03F6846776CE}" type="presParOf" srcId="{8755DF56-26FB-4C7A-A504-55C1016C0E37}" destId="{441E3E27-088D-4249-81BA-5321E03E4F97}" srcOrd="2" destOrd="0" presId="urn:microsoft.com/office/officeart/2005/8/layout/orgChart1"/>
    <dgm:cxn modelId="{D810EF70-EA69-4152-A6B3-BD26A3C38445}" type="presParOf" srcId="{DCCF2E6D-AA12-4AD8-8A71-B668052B0FC3}" destId="{AE8ED9A9-273C-483F-9E65-59B4D1743B2B}"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5CA7C5-6649-4CD5-9BA7-F63ED82AC8CE}">
      <dsp:nvSpPr>
        <dsp:cNvPr id="0" name=""/>
        <dsp:cNvSpPr/>
      </dsp:nvSpPr>
      <dsp:spPr>
        <a:xfrm>
          <a:off x="2743200" y="1475907"/>
          <a:ext cx="2148491" cy="248585"/>
        </a:xfrm>
        <a:custGeom>
          <a:avLst/>
          <a:gdLst/>
          <a:ahLst/>
          <a:cxnLst/>
          <a:rect l="0" t="0" r="0" b="0"/>
          <a:pathLst>
            <a:path>
              <a:moveTo>
                <a:pt x="0" y="0"/>
              </a:moveTo>
              <a:lnTo>
                <a:pt x="0" y="124292"/>
              </a:lnTo>
              <a:lnTo>
                <a:pt x="2148491" y="124292"/>
              </a:lnTo>
              <a:lnTo>
                <a:pt x="2148491" y="2485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588652-538D-496E-8858-818980BD35CC}">
      <dsp:nvSpPr>
        <dsp:cNvPr id="0" name=""/>
        <dsp:cNvSpPr/>
      </dsp:nvSpPr>
      <dsp:spPr>
        <a:xfrm>
          <a:off x="2743200" y="1475907"/>
          <a:ext cx="716163" cy="248585"/>
        </a:xfrm>
        <a:custGeom>
          <a:avLst/>
          <a:gdLst/>
          <a:ahLst/>
          <a:cxnLst/>
          <a:rect l="0" t="0" r="0" b="0"/>
          <a:pathLst>
            <a:path>
              <a:moveTo>
                <a:pt x="0" y="0"/>
              </a:moveTo>
              <a:lnTo>
                <a:pt x="0" y="124292"/>
              </a:lnTo>
              <a:lnTo>
                <a:pt x="716163" y="124292"/>
              </a:lnTo>
              <a:lnTo>
                <a:pt x="716163" y="2485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F22D0E-4C06-4523-B44A-A5B90F16D6B6}">
      <dsp:nvSpPr>
        <dsp:cNvPr id="0" name=""/>
        <dsp:cNvSpPr/>
      </dsp:nvSpPr>
      <dsp:spPr>
        <a:xfrm>
          <a:off x="2027036" y="1475907"/>
          <a:ext cx="716163" cy="248585"/>
        </a:xfrm>
        <a:custGeom>
          <a:avLst/>
          <a:gdLst/>
          <a:ahLst/>
          <a:cxnLst/>
          <a:rect l="0" t="0" r="0" b="0"/>
          <a:pathLst>
            <a:path>
              <a:moveTo>
                <a:pt x="716163" y="0"/>
              </a:moveTo>
              <a:lnTo>
                <a:pt x="716163" y="124292"/>
              </a:lnTo>
              <a:lnTo>
                <a:pt x="0" y="124292"/>
              </a:lnTo>
              <a:lnTo>
                <a:pt x="0" y="2485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72208E-133E-4A65-AFF9-3F4A4C179D1C}">
      <dsp:nvSpPr>
        <dsp:cNvPr id="0" name=""/>
        <dsp:cNvSpPr/>
      </dsp:nvSpPr>
      <dsp:spPr>
        <a:xfrm>
          <a:off x="594708" y="1475907"/>
          <a:ext cx="2148491" cy="248585"/>
        </a:xfrm>
        <a:custGeom>
          <a:avLst/>
          <a:gdLst/>
          <a:ahLst/>
          <a:cxnLst/>
          <a:rect l="0" t="0" r="0" b="0"/>
          <a:pathLst>
            <a:path>
              <a:moveTo>
                <a:pt x="2148491" y="0"/>
              </a:moveTo>
              <a:lnTo>
                <a:pt x="2148491" y="124292"/>
              </a:lnTo>
              <a:lnTo>
                <a:pt x="0" y="124292"/>
              </a:lnTo>
              <a:lnTo>
                <a:pt x="0" y="2485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DA2606-865E-4553-A742-55CA5E2224F8}">
      <dsp:nvSpPr>
        <dsp:cNvPr id="0" name=""/>
        <dsp:cNvSpPr/>
      </dsp:nvSpPr>
      <dsp:spPr>
        <a:xfrm>
          <a:off x="2151329" y="884036"/>
          <a:ext cx="1183741" cy="591870"/>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MERN Stack</a:t>
          </a:r>
        </a:p>
      </dsp:txBody>
      <dsp:txXfrm>
        <a:off x="2151329" y="884036"/>
        <a:ext cx="1183741" cy="591870"/>
      </dsp:txXfrm>
    </dsp:sp>
    <dsp:sp modelId="{9A4F512D-5DE3-4E27-B587-A2659316D6FF}">
      <dsp:nvSpPr>
        <dsp:cNvPr id="0" name=""/>
        <dsp:cNvSpPr/>
      </dsp:nvSpPr>
      <dsp:spPr>
        <a:xfrm>
          <a:off x="2837" y="1724492"/>
          <a:ext cx="1183741" cy="591870"/>
        </a:xfrm>
        <a:prstGeom prst="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MongoDB</a:t>
          </a:r>
        </a:p>
      </dsp:txBody>
      <dsp:txXfrm>
        <a:off x="2837" y="1724492"/>
        <a:ext cx="1183741" cy="591870"/>
      </dsp:txXfrm>
    </dsp:sp>
    <dsp:sp modelId="{EA724BAB-3FAF-4AB9-8104-778D3C4BB8E5}">
      <dsp:nvSpPr>
        <dsp:cNvPr id="0" name=""/>
        <dsp:cNvSpPr/>
      </dsp:nvSpPr>
      <dsp:spPr>
        <a:xfrm>
          <a:off x="1435165" y="1724492"/>
          <a:ext cx="1183741" cy="591870"/>
        </a:xfrm>
        <a:prstGeom prst="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Express.js</a:t>
          </a:r>
        </a:p>
      </dsp:txBody>
      <dsp:txXfrm>
        <a:off x="1435165" y="1724492"/>
        <a:ext cx="1183741" cy="591870"/>
      </dsp:txXfrm>
    </dsp:sp>
    <dsp:sp modelId="{F43D07C6-9B0A-40A0-9465-4528C6EDCBEB}">
      <dsp:nvSpPr>
        <dsp:cNvPr id="0" name=""/>
        <dsp:cNvSpPr/>
      </dsp:nvSpPr>
      <dsp:spPr>
        <a:xfrm>
          <a:off x="2867492" y="1724492"/>
          <a:ext cx="1183741" cy="591870"/>
        </a:xfrm>
        <a:prstGeom prst="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React</a:t>
          </a:r>
        </a:p>
      </dsp:txBody>
      <dsp:txXfrm>
        <a:off x="2867492" y="1724492"/>
        <a:ext cx="1183741" cy="591870"/>
      </dsp:txXfrm>
    </dsp:sp>
    <dsp:sp modelId="{58287C50-D37B-4C76-9B07-331C44F7CD8A}">
      <dsp:nvSpPr>
        <dsp:cNvPr id="0" name=""/>
        <dsp:cNvSpPr/>
      </dsp:nvSpPr>
      <dsp:spPr>
        <a:xfrm>
          <a:off x="4299820" y="1724492"/>
          <a:ext cx="1183741" cy="591870"/>
        </a:xfrm>
        <a:prstGeom prst="rect">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Node.js</a:t>
          </a:r>
        </a:p>
      </dsp:txBody>
      <dsp:txXfrm>
        <a:off x="4299820" y="1724492"/>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Eli23</b:Tag>
    <b:SourceType>InternetSite</b:SourceType>
    <b:Guid>{112BC9B6-86CF-4698-9F72-1224A1A6D003}</b:Guid>
    <b:Title>A Step-by-Step Guide: Deploying on Netlify</b:Title>
    <b:InternetSiteTitle>Netlify Blog</b:InternetSiteTitle>
    <b:Year>2023</b:Year>
    <b:Month>July</b:Month>
    <b:Day>6</b:Day>
    <b:URL>https://www.netlify.com/blog/2016/09/29/a-step-by-step-guide-deploying-on-netlify/?fbclid=IwAR3_ctVKeo4OboP-fXfReKBr8lkil1e-gEEoK-AHwGjUoFuGBuJBbNG39s4</b:URL>
    <b:Author>
      <b:Author>
        <b:Corporate>Eli Williamson &amp; Jason Lengstorf</b:Corporate>
      </b:Author>
    </b:Author>
    <b:YearAccessed>2023</b:YearAccessed>
    <b:MonthAccessed>08</b:MonthAccessed>
    <b:DayAccessed>20</b:DayAccessed>
    <b:RefOrder>1</b:RefOrder>
  </b:Source>
  <b:Source>
    <b:Tag>Eva22</b:Tag>
    <b:SourceType>InternetSite</b:SourceType>
    <b:Guid>{D33D667B-8844-4B88-B444-58D3A65B3603}</b:Guid>
    <b:Title>Upload Images With Node.js And Express To The Cloud Using Cloudinary</b:Title>
    <b:InternetSiteTitle>DEV</b:InternetSiteTitle>
    <b:Year>2022</b:Year>
    <b:Month>February</b:Month>
    <b:Day>2</b:Day>
    <b:URL>https://dev.to/evansitworld/upload-images-with-nodejs-and-express-to-the-cloud-using-cloudinary-26e4?fbclid=IwAR1vlTreV3RrfsGhge3owGLNLDfP4IrsBuHz3ByzHSOmc2WkEYD6872Oi7U</b:URL>
    <b:YearAccessed>2023</b:YearAccessed>
    <b:MonthAccessed>08</b:MonthAccessed>
    <b:DayAccessed>20</b:DayAccessed>
    <b:Author>
      <b:Author>
        <b:NameList>
          <b:Person>
            <b:Last>Ansong</b:Last>
            <b:First>Evans</b:First>
          </b:Person>
        </b:NameList>
      </b:Author>
    </b:Author>
    <b:RefOrder>2</b:RefOrder>
  </b:Source>
  <b:Source>
    <b:Tag>Usi23</b:Tag>
    <b:SourceType>InternetSite</b:SourceType>
    <b:Guid>{D9844973-13D7-489F-AD17-CA7EABD53427}</b:Guid>
    <b:Title>Using Express.js with Vercel</b:Title>
    <b:InternetSiteTitle>Vercel</b:InternetSiteTitle>
    <b:URL>https://vercel.com/guides/using-express-with-vercel?fbclid=IwAR0rQD9uuG1RFgPxkDNnMP1FsqnVUquvdkiKjbgd_eXOI8IiRRMihyoQGgg</b:URL>
    <b:YearAccessed>2023</b:YearAccessed>
    <b:MonthAccessed>08</b:MonthAccessed>
    <b:DayAccessed>20</b:DayAccessed>
    <b:RefOrder>3</b:RefOrder>
  </b:Source>
</b:Sources>
</file>

<file path=customXml/itemProps1.xml><?xml version="1.0" encoding="utf-8"?>
<ds:datastoreItem xmlns:ds="http://schemas.openxmlformats.org/officeDocument/2006/customXml" ds:itemID="{B6835359-857E-4848-8F56-6749FBF6A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Rp_DA2</Template>
  <TotalTime>308</TotalTime>
  <Pages>1</Pages>
  <Words>10728</Words>
  <Characters>61153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An Chiêm Trường</cp:lastModifiedBy>
  <cp:revision>62</cp:revision>
  <cp:lastPrinted>2023-09-02T16:08:00Z</cp:lastPrinted>
  <dcterms:created xsi:type="dcterms:W3CDTF">2023-08-19T12:20:00Z</dcterms:created>
  <dcterms:modified xsi:type="dcterms:W3CDTF">2023-09-02T16:12:00Z</dcterms:modified>
</cp:coreProperties>
</file>